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6CB69" w14:textId="2AC8DF72" w:rsidR="009B1D59" w:rsidRPr="009A3755" w:rsidRDefault="00FB0C70" w:rsidP="009B1D59">
      <w:pPr>
        <w:pStyle w:val="Title1"/>
      </w:pPr>
      <w:r>
        <w:t xml:space="preserve">Case Study </w:t>
      </w:r>
      <w:r w:rsidR="00DC7180">
        <w:t>6</w:t>
      </w:r>
      <w:r>
        <w:t xml:space="preserve">: </w:t>
      </w:r>
      <w:r w:rsidR="00DC7180">
        <w:t>Particle Detection</w:t>
      </w:r>
    </w:p>
    <w:p w14:paraId="0CE6A125" w14:textId="283A6116" w:rsidR="00F659DA" w:rsidRPr="00FB0C70" w:rsidRDefault="00FB0C70" w:rsidP="009B5E2A">
      <w:pPr>
        <w:pStyle w:val="email"/>
        <w:rPr>
          <w:sz w:val="28"/>
          <w:szCs w:val="32"/>
          <w:lang w:val="de-DE"/>
        </w:rPr>
      </w:pPr>
      <w:r w:rsidRPr="00FB0C70">
        <w:rPr>
          <w:sz w:val="28"/>
          <w:szCs w:val="32"/>
          <w:lang w:val="de-DE"/>
        </w:rPr>
        <w:t>Matt Farrow</w:t>
      </w:r>
    </w:p>
    <w:p w14:paraId="62AB4DC6" w14:textId="1994A690" w:rsidR="00FB0C70" w:rsidRPr="00FB0C70" w:rsidRDefault="001E7F3F" w:rsidP="00FB0C70">
      <w:pPr>
        <w:jc w:val="center"/>
        <w:rPr>
          <w:sz w:val="18"/>
          <w:szCs w:val="18"/>
          <w:lang w:val="de-DE"/>
        </w:rPr>
      </w:pPr>
      <w:proofErr w:type="spellStart"/>
      <w:r>
        <w:rPr>
          <w:sz w:val="18"/>
          <w:szCs w:val="18"/>
          <w:lang w:val="de-DE"/>
        </w:rPr>
        <w:t>July</w:t>
      </w:r>
      <w:proofErr w:type="spellEnd"/>
      <w:r>
        <w:rPr>
          <w:sz w:val="18"/>
          <w:szCs w:val="18"/>
          <w:lang w:val="de-DE"/>
        </w:rPr>
        <w:t xml:space="preserve"> </w:t>
      </w:r>
      <w:r w:rsidR="00DC7180">
        <w:rPr>
          <w:sz w:val="18"/>
          <w:szCs w:val="18"/>
          <w:lang w:val="de-DE"/>
        </w:rPr>
        <w:t>18</w:t>
      </w:r>
      <w:r w:rsidR="00E35A51">
        <w:rPr>
          <w:sz w:val="18"/>
          <w:szCs w:val="18"/>
          <w:lang w:val="de-DE"/>
        </w:rPr>
        <w:t>,</w:t>
      </w:r>
      <w:r w:rsidR="00FB0C70" w:rsidRPr="00FB0C70">
        <w:rPr>
          <w:sz w:val="18"/>
          <w:szCs w:val="18"/>
          <w:lang w:val="de-DE"/>
        </w:rPr>
        <w:t xml:space="preserve"> 2022</w:t>
      </w:r>
    </w:p>
    <w:p w14:paraId="5E30F805" w14:textId="77777777" w:rsidR="009B1D59" w:rsidRDefault="57E6A592" w:rsidP="009B1D59">
      <w:pPr>
        <w:pStyle w:val="heading10"/>
      </w:pPr>
      <w:r>
        <w:t>1   Introduction</w:t>
      </w:r>
    </w:p>
    <w:p w14:paraId="1CC880FC" w14:textId="66122920" w:rsidR="00237136" w:rsidRPr="00A17DE6" w:rsidRDefault="00DC7180" w:rsidP="00237136">
      <w:pPr>
        <w:ind w:firstLine="270"/>
      </w:pPr>
      <w:r>
        <w:t>T</w:t>
      </w:r>
      <w:r w:rsidR="00237136" w:rsidRPr="00A17DE6">
        <w:t xml:space="preserve">he goal </w:t>
      </w:r>
      <w:r>
        <w:t xml:space="preserve">of this study is to develop a dense neural network that maximizes accuracy when detecting the particle. </w:t>
      </w:r>
    </w:p>
    <w:p w14:paraId="089C865C" w14:textId="3171F5C8" w:rsidR="00774F0F" w:rsidRDefault="00FB0C70" w:rsidP="00FB0C70">
      <w:pPr>
        <w:pStyle w:val="heading10"/>
      </w:pPr>
      <w:r>
        <w:t>2</w:t>
      </w:r>
      <w:r w:rsidR="00774F0F" w:rsidRPr="009A3755">
        <w:t xml:space="preserve">   </w:t>
      </w:r>
      <w:r>
        <w:t>Methods</w:t>
      </w:r>
    </w:p>
    <w:p w14:paraId="7BEEBF69" w14:textId="054E661B" w:rsidR="00BA12A7" w:rsidRDefault="00BA12A7" w:rsidP="00BA12A7">
      <w:pPr>
        <w:pStyle w:val="Heading2"/>
      </w:pPr>
      <w:r>
        <w:t>2.1</w:t>
      </w:r>
      <w:r>
        <w:tab/>
        <w:t>Data Examination</w:t>
      </w:r>
    </w:p>
    <w:p w14:paraId="53B89064" w14:textId="59608178" w:rsidR="00A015A2" w:rsidRDefault="00A015A2" w:rsidP="00DC7180">
      <w:pPr>
        <w:ind w:firstLine="270"/>
        <w:rPr>
          <w:lang w:eastAsia="de-DE"/>
        </w:rPr>
      </w:pPr>
      <w:r w:rsidRPr="00A17DE6">
        <w:rPr>
          <w:lang w:eastAsia="de-DE"/>
        </w:rPr>
        <w:t xml:space="preserve">An initial examination of the data revealed </w:t>
      </w:r>
      <w:r w:rsidR="00DC7180">
        <w:rPr>
          <w:lang w:eastAsia="de-DE"/>
        </w:rPr>
        <w:t>7,000,000</w:t>
      </w:r>
      <w:r w:rsidR="00DE2C31" w:rsidRPr="00A17DE6">
        <w:rPr>
          <w:lang w:eastAsia="de-DE"/>
        </w:rPr>
        <w:t xml:space="preserve"> observations and </w:t>
      </w:r>
      <w:r w:rsidR="00DC7180">
        <w:rPr>
          <w:lang w:eastAsia="de-DE"/>
        </w:rPr>
        <w:t>29</w:t>
      </w:r>
      <w:r w:rsidRPr="00A17DE6">
        <w:rPr>
          <w:lang w:eastAsia="de-DE"/>
        </w:rPr>
        <w:t xml:space="preserve"> features</w:t>
      </w:r>
      <w:r w:rsidR="00884A5F" w:rsidRPr="00A17DE6">
        <w:rPr>
          <w:lang w:eastAsia="de-DE"/>
        </w:rPr>
        <w:t>,</w:t>
      </w:r>
      <w:r w:rsidRPr="00A17DE6">
        <w:rPr>
          <w:lang w:eastAsia="de-DE"/>
        </w:rPr>
        <w:t xml:space="preserve"> including </w:t>
      </w:r>
      <w:r w:rsidR="00DC7180" w:rsidRPr="00DC7180">
        <w:rPr>
          <w:rFonts w:ascii="Operator Mono Book" w:hAnsi="Operator Mono Book"/>
          <w:lang w:eastAsia="de-DE"/>
        </w:rPr>
        <w:t>label</w:t>
      </w:r>
      <w:r w:rsidR="00DC7180">
        <w:rPr>
          <w:lang w:eastAsia="de-DE"/>
        </w:rPr>
        <w:t xml:space="preserve">, the response variable, </w:t>
      </w:r>
      <w:r w:rsidR="00DC7180" w:rsidRPr="00DC7180">
        <w:rPr>
          <w:rFonts w:ascii="Operator Mono Book" w:hAnsi="Operator Mono Book"/>
          <w:lang w:eastAsia="de-DE"/>
        </w:rPr>
        <w:t>f0</w:t>
      </w:r>
      <w:r w:rsidR="00DC7180">
        <w:rPr>
          <w:lang w:eastAsia="de-DE"/>
        </w:rPr>
        <w:t xml:space="preserve"> – </w:t>
      </w:r>
      <w:r w:rsidR="00DC7180" w:rsidRPr="00DC7180">
        <w:rPr>
          <w:rFonts w:ascii="Operator Mono Book" w:hAnsi="Operator Mono Book"/>
          <w:lang w:eastAsia="de-DE"/>
        </w:rPr>
        <w:t>f26</w:t>
      </w:r>
      <w:r w:rsidR="00DC7180">
        <w:rPr>
          <w:lang w:eastAsia="de-DE"/>
        </w:rPr>
        <w:t xml:space="preserve">, and </w:t>
      </w:r>
      <w:r w:rsidR="00DC7180" w:rsidRPr="00DC7180">
        <w:rPr>
          <w:rFonts w:ascii="Operator Mono Book" w:hAnsi="Operator Mono Book"/>
          <w:lang w:eastAsia="de-DE"/>
        </w:rPr>
        <w:t>mass</w:t>
      </w:r>
      <w:r w:rsidR="00DC7180">
        <w:rPr>
          <w:lang w:eastAsia="de-DE"/>
        </w:rPr>
        <w:t>. There is no missing data, and the response variable is almost exactly weighted between the two classes (</w:t>
      </w:r>
      <w:r w:rsidR="00DC7180">
        <w:rPr>
          <w:lang w:eastAsia="de-DE"/>
        </w:rPr>
        <w:fldChar w:fldCharType="begin"/>
      </w:r>
      <w:r w:rsidR="00DC7180">
        <w:rPr>
          <w:lang w:eastAsia="de-DE"/>
        </w:rPr>
        <w:instrText xml:space="preserve"> REF _Ref109118792 \h </w:instrText>
      </w:r>
      <w:r w:rsidR="00DC7180">
        <w:rPr>
          <w:lang w:eastAsia="de-DE"/>
        </w:rPr>
      </w:r>
      <w:r w:rsidR="00DC7180">
        <w:rPr>
          <w:lang w:eastAsia="de-DE"/>
        </w:rPr>
        <w:fldChar w:fldCharType="separate"/>
      </w:r>
      <w:r w:rsidR="00DC7180">
        <w:t xml:space="preserve">Table </w:t>
      </w:r>
      <w:r w:rsidR="00DC7180">
        <w:rPr>
          <w:noProof/>
        </w:rPr>
        <w:t>1</w:t>
      </w:r>
      <w:r w:rsidR="00DC7180">
        <w:rPr>
          <w:lang w:eastAsia="de-DE"/>
        </w:rPr>
        <w:fldChar w:fldCharType="end"/>
      </w:r>
      <w:r w:rsidR="00DC7180">
        <w:rPr>
          <w:lang w:eastAsia="de-DE"/>
        </w:rPr>
        <w:t>).</w:t>
      </w:r>
    </w:p>
    <w:p w14:paraId="3301D221" w14:textId="77777777" w:rsidR="00DC7180" w:rsidRDefault="00DC7180" w:rsidP="00DC7180">
      <w:pPr>
        <w:ind w:firstLine="270"/>
        <w:rPr>
          <w:lang w:eastAsia="de-DE"/>
        </w:rPr>
      </w:pPr>
    </w:p>
    <w:tbl>
      <w:tblPr>
        <w:tblStyle w:val="Capstone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1350"/>
      </w:tblGrid>
      <w:tr w:rsidR="00DC7180" w14:paraId="194537B4" w14:textId="77777777" w:rsidTr="00DC7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5" w:type="dxa"/>
          </w:tcPr>
          <w:p w14:paraId="02F0AEC7" w14:textId="34D95DA2" w:rsidR="00DC7180" w:rsidRDefault="00DC7180" w:rsidP="00902F0C">
            <w:r>
              <w:t>Class</w:t>
            </w:r>
          </w:p>
        </w:tc>
        <w:tc>
          <w:tcPr>
            <w:tcW w:w="1350" w:type="dxa"/>
          </w:tcPr>
          <w:p w14:paraId="666DB1A7" w14:textId="742FD112" w:rsidR="00DC7180" w:rsidRDefault="00DC7180" w:rsidP="00902F0C">
            <w:r>
              <w:t>Count</w:t>
            </w:r>
          </w:p>
        </w:tc>
      </w:tr>
      <w:tr w:rsidR="00DC7180" w14:paraId="79364725" w14:textId="77777777" w:rsidTr="00DC7180">
        <w:trPr>
          <w:jc w:val="center"/>
        </w:trPr>
        <w:tc>
          <w:tcPr>
            <w:tcW w:w="985" w:type="dxa"/>
          </w:tcPr>
          <w:p w14:paraId="0F76AB51" w14:textId="2D3E25F3" w:rsidR="00DC7180" w:rsidRDefault="00DC7180" w:rsidP="00902F0C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5696FB5F" w14:textId="3E43684A" w:rsidR="00DC7180" w:rsidRDefault="00DC7180" w:rsidP="00902F0C">
            <w:pPr>
              <w:jc w:val="center"/>
            </w:pPr>
            <w:r>
              <w:t>3,500,879</w:t>
            </w:r>
          </w:p>
        </w:tc>
      </w:tr>
      <w:tr w:rsidR="00DC7180" w14:paraId="4AC62AF7" w14:textId="77777777" w:rsidTr="00DC7180">
        <w:trPr>
          <w:jc w:val="center"/>
        </w:trPr>
        <w:tc>
          <w:tcPr>
            <w:tcW w:w="985" w:type="dxa"/>
          </w:tcPr>
          <w:p w14:paraId="32545C44" w14:textId="45E6BD8D" w:rsidR="00DC7180" w:rsidRDefault="00DC7180" w:rsidP="00902F0C">
            <w:pPr>
              <w:jc w:val="center"/>
            </w:pPr>
            <w:r>
              <w:t>0.0</w:t>
            </w:r>
          </w:p>
        </w:tc>
        <w:tc>
          <w:tcPr>
            <w:tcW w:w="1350" w:type="dxa"/>
          </w:tcPr>
          <w:p w14:paraId="69646010" w14:textId="5E7F6F03" w:rsidR="00DC7180" w:rsidRDefault="00DC7180" w:rsidP="00902F0C">
            <w:pPr>
              <w:keepNext/>
              <w:jc w:val="center"/>
            </w:pPr>
            <w:r>
              <w:t>3,499,121</w:t>
            </w:r>
          </w:p>
        </w:tc>
      </w:tr>
    </w:tbl>
    <w:p w14:paraId="1D29B91C" w14:textId="2F9BD570" w:rsidR="00DC7180" w:rsidRDefault="00DC7180" w:rsidP="00DC7180">
      <w:pPr>
        <w:pStyle w:val="Caption"/>
        <w:jc w:val="center"/>
      </w:pPr>
      <w:bookmarkStart w:id="0" w:name="_Ref109118792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0"/>
      <w:r>
        <w:t xml:space="preserve">: </w:t>
      </w:r>
      <w:r w:rsidRPr="003D3EDC">
        <w:rPr>
          <w:b w:val="0"/>
          <w:bCs/>
        </w:rPr>
        <w:t>Response Variable Count</w:t>
      </w:r>
    </w:p>
    <w:p w14:paraId="703E7FA1" w14:textId="6E10D60D" w:rsidR="005B7776" w:rsidRDefault="00DA7BE0" w:rsidP="00DA7BE0">
      <w:pPr>
        <w:ind w:firstLine="270"/>
        <w:rPr>
          <w:lang w:eastAsia="de-DE"/>
        </w:rPr>
      </w:pPr>
      <w:r>
        <w:rPr>
          <w:lang w:eastAsia="de-DE"/>
        </w:rPr>
        <w:t xml:space="preserve">The only work that was done prior to building the model was to convert the response variable, </w:t>
      </w:r>
      <w:r w:rsidRPr="00DA7BE0">
        <w:rPr>
          <w:rFonts w:ascii="Operator Mono Book" w:hAnsi="Operator Mono Book"/>
          <w:lang w:eastAsia="de-DE"/>
        </w:rPr>
        <w:t>label</w:t>
      </w:r>
      <w:r>
        <w:rPr>
          <w:lang w:eastAsia="de-DE"/>
        </w:rPr>
        <w:t xml:space="preserve">, to an integer. </w:t>
      </w:r>
    </w:p>
    <w:p w14:paraId="43962B72" w14:textId="24DE121D" w:rsidR="00BA12A7" w:rsidRDefault="00BA12A7" w:rsidP="00BA12A7">
      <w:pPr>
        <w:pStyle w:val="Heading2"/>
      </w:pPr>
      <w:r>
        <w:t>2.2</w:t>
      </w:r>
      <w:r>
        <w:tab/>
        <w:t>Model Preparation</w:t>
      </w:r>
      <w:r w:rsidR="002B43C2">
        <w:t xml:space="preserve"> &amp; Execution</w:t>
      </w:r>
    </w:p>
    <w:p w14:paraId="77A5489C" w14:textId="0B04D86D" w:rsidR="00C358DC" w:rsidRDefault="005B7776" w:rsidP="00DA7BE0">
      <w:pPr>
        <w:ind w:firstLine="270"/>
      </w:pPr>
      <w:r>
        <w:t>The data was split into test and training data sets using a</w:t>
      </w:r>
      <w:r w:rsidR="00DA7BE0">
        <w:t xml:space="preserve"> 9</w:t>
      </w:r>
      <w:r>
        <w:t>0/</w:t>
      </w:r>
      <w:r w:rsidR="00DA7BE0">
        <w:t>1</w:t>
      </w:r>
      <w:r>
        <w:t>0 split with a stratified shuffle</w:t>
      </w:r>
      <w:r w:rsidR="00C358DC">
        <w:t xml:space="preserve"> and </w:t>
      </w:r>
      <w:r w:rsidR="00DA7BE0">
        <w:t xml:space="preserve">a </w:t>
      </w:r>
      <w:proofErr w:type="spellStart"/>
      <w:r w:rsidR="00DA7BE0" w:rsidRPr="00DA7BE0">
        <w:rPr>
          <w:rFonts w:ascii="Operator Mono Book" w:hAnsi="Operator Mono Book"/>
        </w:rPr>
        <w:t>MinMaxScaler</w:t>
      </w:r>
      <w:proofErr w:type="spellEnd"/>
      <w:r w:rsidR="00DA7BE0">
        <w:t xml:space="preserve"> was applied.</w:t>
      </w:r>
      <w:r w:rsidR="00DA7BE0" w:rsidRPr="00DA7BE0">
        <w:t xml:space="preserve"> </w:t>
      </w:r>
      <w:r w:rsidR="00210C13" w:rsidRPr="00DA7BE0">
        <w:t>To</w:t>
      </w:r>
      <w:r w:rsidR="00DA7BE0" w:rsidRPr="00DA7BE0">
        <w:t xml:space="preserve"> set</w:t>
      </w:r>
      <w:r w:rsidR="00DA7BE0">
        <w:t xml:space="preserve"> a baseline for the neural network’s performance, I first ran a model using logistic regression to determine how it performed on the data. That model produced an accuracy score of 83.7%. </w:t>
      </w:r>
    </w:p>
    <w:p w14:paraId="16EF2EDC" w14:textId="5AB45F98" w:rsidR="00744752" w:rsidRDefault="008A3A41" w:rsidP="00744752">
      <w:pPr>
        <w:ind w:firstLine="270"/>
      </w:pPr>
      <w:r>
        <w:t>Two neural networks were built for this project</w:t>
      </w:r>
      <w:r w:rsidR="00210C13">
        <w:t xml:space="preserve"> </w:t>
      </w:r>
      <w:proofErr w:type="gramStart"/>
      <w:r w:rsidR="00210C13">
        <w:t>in order to</w:t>
      </w:r>
      <w:proofErr w:type="gramEnd"/>
      <w:r w:rsidR="00210C13">
        <w:t xml:space="preserve"> explore how different parameters affected the final accuracy performance</w:t>
      </w:r>
      <w:r>
        <w:t>. The first</w:t>
      </w:r>
      <w:r w:rsidR="00210C13">
        <w:t xml:space="preserve"> network</w:t>
      </w:r>
      <w:r>
        <w:t xml:space="preserve"> was comprised of an input layer, two dense layers with </w:t>
      </w:r>
      <w:r w:rsidR="003B0992">
        <w:t>rectified linear unit (</w:t>
      </w:r>
      <w:proofErr w:type="spellStart"/>
      <w:r>
        <w:t>relu</w:t>
      </w:r>
      <w:proofErr w:type="spellEnd"/>
      <w:r w:rsidR="003B0992">
        <w:t>)</w:t>
      </w:r>
      <w:r>
        <w:t xml:space="preserve"> activation</w:t>
      </w:r>
      <w:r w:rsidR="003B0992">
        <w:t xml:space="preserve"> functions</w:t>
      </w:r>
      <w:r>
        <w:t>, and a final dense layer with a ‘sigmoid’ activation</w:t>
      </w:r>
      <w:r w:rsidR="00744752">
        <w:t xml:space="preserve"> (</w:t>
      </w:r>
      <w:r w:rsidR="00744752">
        <w:fldChar w:fldCharType="begin"/>
      </w:r>
      <w:r w:rsidR="00744752">
        <w:instrText xml:space="preserve"> REF _Ref109323321 \h </w:instrText>
      </w:r>
      <w:r w:rsidR="00744752">
        <w:fldChar w:fldCharType="separate"/>
      </w:r>
      <w:r w:rsidR="00744752">
        <w:t xml:space="preserve">Figure </w:t>
      </w:r>
      <w:r w:rsidR="00744752">
        <w:rPr>
          <w:noProof/>
        </w:rPr>
        <w:t>1</w:t>
      </w:r>
      <w:r w:rsidR="00744752">
        <w:fldChar w:fldCharType="end"/>
      </w:r>
      <w:r w:rsidR="00744752">
        <w:t>)</w:t>
      </w:r>
      <w:r>
        <w:t xml:space="preserve">. </w:t>
      </w:r>
    </w:p>
    <w:p w14:paraId="29EAA255" w14:textId="6603E0B6" w:rsidR="00744752" w:rsidRDefault="00744752" w:rsidP="00744752">
      <w:pPr>
        <w:ind w:firstLine="270"/>
      </w:pPr>
    </w:p>
    <w:p w14:paraId="06B4DE8B" w14:textId="77777777" w:rsidR="00744752" w:rsidRDefault="00744752" w:rsidP="00744752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612F7A26" wp14:editId="749A09F7">
            <wp:extent cx="4572000" cy="2151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9A1B" w14:textId="052DD8FD" w:rsidR="00744752" w:rsidRDefault="00744752" w:rsidP="00744752">
      <w:pPr>
        <w:pStyle w:val="Caption"/>
        <w:jc w:val="center"/>
      </w:pPr>
      <w:bookmarkStart w:id="1" w:name="_Ref1093233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E3B1A">
        <w:rPr>
          <w:noProof/>
        </w:rPr>
        <w:t>1</w:t>
      </w:r>
      <w:r>
        <w:fldChar w:fldCharType="end"/>
      </w:r>
      <w:bookmarkEnd w:id="1"/>
      <w:r>
        <w:t xml:space="preserve">: </w:t>
      </w:r>
      <w:r w:rsidRPr="0049549D">
        <w:rPr>
          <w:b w:val="0"/>
          <w:bCs/>
        </w:rPr>
        <w:t>Model 1 Summary</w:t>
      </w:r>
    </w:p>
    <w:p w14:paraId="3F6021F7" w14:textId="77777777" w:rsidR="00744752" w:rsidRDefault="00744752" w:rsidP="00744752">
      <w:pPr>
        <w:ind w:firstLine="270"/>
      </w:pPr>
    </w:p>
    <w:p w14:paraId="5D7F7ED1" w14:textId="1EB98D27" w:rsidR="00744752" w:rsidRDefault="008A3A41" w:rsidP="00744752">
      <w:pPr>
        <w:ind w:firstLine="270"/>
      </w:pPr>
      <w:r>
        <w:t>Finally, the model was compiled using a binary cross-entropy loss function with an ‘</w:t>
      </w:r>
      <w:proofErr w:type="spellStart"/>
      <w:r>
        <w:t>adam</w:t>
      </w:r>
      <w:proofErr w:type="spellEnd"/>
      <w:r>
        <w:t>’ optimizer.</w:t>
      </w:r>
      <w:r w:rsidR="003B0992">
        <w:t xml:space="preserve"> Th</w:t>
      </w:r>
      <w:r w:rsidR="00210C13">
        <w:t>is</w:t>
      </w:r>
      <w:r w:rsidR="003B0992">
        <w:t xml:space="preserve"> network was fit using batch sizes of 10,000 and 1,000 epochs.</w:t>
      </w:r>
    </w:p>
    <w:p w14:paraId="131F596E" w14:textId="77777777" w:rsidR="00744752" w:rsidRDefault="00744752" w:rsidP="00744752">
      <w:pPr>
        <w:ind w:firstLine="270"/>
      </w:pPr>
    </w:p>
    <w:p w14:paraId="25402222" w14:textId="17180878" w:rsidR="00D32DB5" w:rsidRDefault="003B0992" w:rsidP="00BF7027">
      <w:pPr>
        <w:ind w:firstLine="270"/>
      </w:pPr>
      <w:r>
        <w:t xml:space="preserve">The second neural network alternated dense and dropout layers </w:t>
      </w:r>
      <w:proofErr w:type="gramStart"/>
      <w:r>
        <w:t>in an effort to</w:t>
      </w:r>
      <w:proofErr w:type="gramEnd"/>
      <w:r>
        <w:t xml:space="preserve"> prevent overfitting and ran with batch sizes of 1,000 and 1</w:t>
      </w:r>
      <w:r w:rsidR="00902F0C">
        <w:t>0</w:t>
      </w:r>
      <w:r>
        <w:t xml:space="preserve">0 epochs. </w:t>
      </w:r>
    </w:p>
    <w:p w14:paraId="1009A42F" w14:textId="5CEC6894" w:rsidR="007E3B1A" w:rsidRDefault="007E3B1A" w:rsidP="00BF7027">
      <w:pPr>
        <w:ind w:firstLine="270"/>
      </w:pPr>
    </w:p>
    <w:p w14:paraId="7474D6DF" w14:textId="37241C0B" w:rsidR="007E3B1A" w:rsidRDefault="007E3B1A" w:rsidP="00BF7027">
      <w:pPr>
        <w:ind w:firstLine="270"/>
      </w:pPr>
      <w:r>
        <w:rPr>
          <w:noProof/>
        </w:rPr>
        <w:drawing>
          <wp:inline distT="0" distB="0" distL="0" distR="0" wp14:anchorId="7F54A52A" wp14:editId="57EC82CE">
            <wp:extent cx="4572000" cy="2973547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2960F" w14:textId="3C997613" w:rsidR="008E45FE" w:rsidRDefault="008E45FE" w:rsidP="008E45FE">
      <w:pPr>
        <w:pStyle w:val="heading10"/>
      </w:pPr>
      <w:proofErr w:type="gramStart"/>
      <w:r>
        <w:t>3</w:t>
      </w:r>
      <w:r w:rsidRPr="009A3755">
        <w:t xml:space="preserve">  </w:t>
      </w:r>
      <w:r>
        <w:t>Results</w:t>
      </w:r>
      <w:proofErr w:type="gramEnd"/>
    </w:p>
    <w:p w14:paraId="796A7B87" w14:textId="29CA92FD" w:rsidR="00744752" w:rsidRDefault="001310C4" w:rsidP="00744752">
      <w:pPr>
        <w:pStyle w:val="Heading2"/>
      </w:pPr>
      <w:r>
        <w:t>3.1</w:t>
      </w:r>
      <w:r>
        <w:tab/>
      </w:r>
      <w:r w:rsidR="00744752">
        <w:t>Model 1</w:t>
      </w:r>
    </w:p>
    <w:p w14:paraId="5B75C103" w14:textId="61640CBF" w:rsidR="00BF7027" w:rsidRPr="00BF7027" w:rsidRDefault="00BF7027" w:rsidP="00BF7027">
      <w:pPr>
        <w:ind w:firstLine="270"/>
        <w:rPr>
          <w:lang w:eastAsia="de-DE"/>
        </w:rPr>
      </w:pPr>
      <w:r>
        <w:rPr>
          <w:lang w:eastAsia="de-DE"/>
        </w:rPr>
        <w:t>In plotting the loss of the training and testing data, I noticed a relatively smooth decrease in the training loss (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_Ref109323471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t xml:space="preserve">Figure </w:t>
      </w:r>
      <w:r>
        <w:rPr>
          <w:noProof/>
        </w:rPr>
        <w:t>2</w:t>
      </w:r>
      <w:r>
        <w:rPr>
          <w:lang w:eastAsia="de-DE"/>
        </w:rPr>
        <w:fldChar w:fldCharType="end"/>
      </w:r>
      <w:r>
        <w:rPr>
          <w:lang w:eastAsia="de-DE"/>
        </w:rPr>
        <w:t xml:space="preserve">). The testing loss follows a similar slope, but there was much more variation among the epochs. </w:t>
      </w:r>
    </w:p>
    <w:p w14:paraId="37EFB558" w14:textId="020CD48D" w:rsidR="00744752" w:rsidRDefault="00744752" w:rsidP="00141D71">
      <w:pPr>
        <w:rPr>
          <w:lang w:eastAsia="de-DE"/>
        </w:rPr>
      </w:pPr>
    </w:p>
    <w:p w14:paraId="6D4A691A" w14:textId="77777777" w:rsidR="00744752" w:rsidRDefault="00744752" w:rsidP="00BF7027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7CDF00F5" wp14:editId="0FCF966D">
            <wp:extent cx="3657600" cy="23577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5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E80F" w14:textId="48999460" w:rsidR="00744752" w:rsidRDefault="00744752" w:rsidP="00BF7027">
      <w:pPr>
        <w:pStyle w:val="Caption"/>
        <w:jc w:val="center"/>
        <w:rPr>
          <w:b w:val="0"/>
          <w:bCs/>
        </w:rPr>
      </w:pPr>
      <w:bookmarkStart w:id="2" w:name="_Ref109323471"/>
      <w:r>
        <w:t xml:space="preserve">Figure </w:t>
      </w:r>
      <w:fldSimple w:instr=" SEQ Figure \* ARABIC ">
        <w:r w:rsidR="007E3B1A">
          <w:rPr>
            <w:noProof/>
          </w:rPr>
          <w:t>2</w:t>
        </w:r>
      </w:fldSimple>
      <w:bookmarkEnd w:id="2"/>
      <w:r>
        <w:t xml:space="preserve">: </w:t>
      </w:r>
      <w:r w:rsidRPr="00A96DC7">
        <w:rPr>
          <w:b w:val="0"/>
          <w:bCs/>
        </w:rPr>
        <w:t>Loss Over Epochs</w:t>
      </w:r>
    </w:p>
    <w:p w14:paraId="24A0D7B1" w14:textId="27A11BF9" w:rsidR="00744752" w:rsidRDefault="00BF7027" w:rsidP="00BF7027">
      <w:pPr>
        <w:ind w:firstLine="270"/>
        <w:rPr>
          <w:lang w:eastAsia="de-DE"/>
        </w:rPr>
      </w:pPr>
      <w:r>
        <w:rPr>
          <w:lang w:eastAsia="de-DE"/>
        </w:rPr>
        <w:t xml:space="preserve">The classification report for the first neural network shows the model performed with an accuracy of 88%. This result was </w:t>
      </w:r>
      <w:proofErr w:type="gramStart"/>
      <w:r>
        <w:rPr>
          <w:lang w:eastAsia="de-DE"/>
        </w:rPr>
        <w:t>similar to</w:t>
      </w:r>
      <w:proofErr w:type="gramEnd"/>
      <w:r>
        <w:rPr>
          <w:lang w:eastAsia="de-DE"/>
        </w:rPr>
        <w:t xml:space="preserve"> other variations of batch size and epochs (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_Ref109323668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t xml:space="preserve">Figure </w:t>
      </w:r>
      <w:r>
        <w:rPr>
          <w:noProof/>
        </w:rPr>
        <w:t>3</w:t>
      </w:r>
      <w:r>
        <w:rPr>
          <w:lang w:eastAsia="de-DE"/>
        </w:rPr>
        <w:fldChar w:fldCharType="end"/>
      </w:r>
      <w:r>
        <w:rPr>
          <w:lang w:eastAsia="de-DE"/>
        </w:rPr>
        <w:t>).</w:t>
      </w:r>
    </w:p>
    <w:p w14:paraId="61910446" w14:textId="77777777" w:rsidR="00744752" w:rsidRDefault="00744752" w:rsidP="00BF7027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392DB74F" wp14:editId="442C09CD">
            <wp:extent cx="3657600" cy="11071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F10" w14:textId="75575872" w:rsidR="00BF7027" w:rsidRDefault="00744752" w:rsidP="00BF7027">
      <w:pPr>
        <w:pStyle w:val="Caption"/>
        <w:jc w:val="center"/>
        <w:rPr>
          <w:b w:val="0"/>
          <w:bCs/>
        </w:rPr>
      </w:pPr>
      <w:bookmarkStart w:id="3" w:name="_Ref109323668"/>
      <w:r>
        <w:t xml:space="preserve">Figure </w:t>
      </w:r>
      <w:fldSimple w:instr=" SEQ Figure \* ARABIC ">
        <w:r w:rsidR="007E3B1A">
          <w:rPr>
            <w:noProof/>
          </w:rPr>
          <w:t>3</w:t>
        </w:r>
      </w:fldSimple>
      <w:bookmarkEnd w:id="3"/>
      <w:r>
        <w:t>:</w:t>
      </w:r>
      <w:r w:rsidRPr="00D041F3">
        <w:rPr>
          <w:b w:val="0"/>
          <w:bCs/>
        </w:rPr>
        <w:t xml:space="preserve"> Model 1 Classification Report</w:t>
      </w:r>
    </w:p>
    <w:p w14:paraId="1D68BEEB" w14:textId="56710C0B" w:rsidR="00BF7027" w:rsidRDefault="00BF7027" w:rsidP="00BF7027">
      <w:pPr>
        <w:rPr>
          <w:lang w:eastAsia="de-DE"/>
        </w:rPr>
      </w:pPr>
    </w:p>
    <w:p w14:paraId="49E7F78F" w14:textId="214A054C" w:rsidR="00BF7027" w:rsidRPr="00BF7027" w:rsidRDefault="00BF7027" w:rsidP="00BF7027">
      <w:pPr>
        <w:rPr>
          <w:lang w:eastAsia="de-DE"/>
        </w:rPr>
      </w:pPr>
      <w:r>
        <w:rPr>
          <w:lang w:eastAsia="de-DE"/>
        </w:rPr>
        <w:t>The confusion matrix shows where misclassifications occurred. There were almost 37,000 false positives</w:t>
      </w:r>
      <w:r w:rsidR="00887861">
        <w:rPr>
          <w:lang w:eastAsia="de-DE"/>
        </w:rPr>
        <w:t xml:space="preserve"> and 46,000 false negatives (</w:t>
      </w:r>
      <w:r w:rsidR="00887861">
        <w:rPr>
          <w:lang w:eastAsia="de-DE"/>
        </w:rPr>
        <w:fldChar w:fldCharType="begin"/>
      </w:r>
      <w:r w:rsidR="00887861">
        <w:rPr>
          <w:lang w:eastAsia="de-DE"/>
        </w:rPr>
        <w:instrText xml:space="preserve"> REF _Ref109323986 \h </w:instrText>
      </w:r>
      <w:r w:rsidR="00887861">
        <w:rPr>
          <w:lang w:eastAsia="de-DE"/>
        </w:rPr>
      </w:r>
      <w:r w:rsidR="00887861">
        <w:rPr>
          <w:lang w:eastAsia="de-DE"/>
        </w:rPr>
        <w:fldChar w:fldCharType="separate"/>
      </w:r>
      <w:r w:rsidR="00887861">
        <w:t xml:space="preserve">Figure </w:t>
      </w:r>
      <w:r w:rsidR="00887861">
        <w:rPr>
          <w:noProof/>
        </w:rPr>
        <w:t>4</w:t>
      </w:r>
      <w:r w:rsidR="00887861">
        <w:rPr>
          <w:lang w:eastAsia="de-DE"/>
        </w:rPr>
        <w:fldChar w:fldCharType="end"/>
      </w:r>
      <w:r w:rsidR="00887861">
        <w:rPr>
          <w:lang w:eastAsia="de-DE"/>
        </w:rPr>
        <w:t>).</w:t>
      </w:r>
    </w:p>
    <w:p w14:paraId="117D696B" w14:textId="77777777" w:rsidR="00BF7027" w:rsidRDefault="00BF7027" w:rsidP="00BF7027">
      <w:pPr>
        <w:jc w:val="center"/>
        <w:rPr>
          <w:lang w:eastAsia="de-DE"/>
        </w:rPr>
      </w:pPr>
    </w:p>
    <w:p w14:paraId="739DF6DF" w14:textId="77777777" w:rsidR="00744752" w:rsidRDefault="00744752" w:rsidP="00BF7027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68D3DCF6" wp14:editId="529A63C1">
            <wp:extent cx="3657600" cy="3643419"/>
            <wp:effectExtent l="0" t="0" r="0" b="1905"/>
            <wp:docPr id="5" name="Picture 5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treemap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4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6844" w14:textId="734CAD83" w:rsidR="00744752" w:rsidRPr="00744752" w:rsidRDefault="00744752" w:rsidP="00BF7027">
      <w:pPr>
        <w:pStyle w:val="Caption"/>
        <w:jc w:val="center"/>
      </w:pPr>
      <w:bookmarkStart w:id="4" w:name="_Ref109323986"/>
      <w:r>
        <w:t xml:space="preserve">Figure </w:t>
      </w:r>
      <w:fldSimple w:instr=" SEQ Figure \* ARABIC ">
        <w:r w:rsidR="007E3B1A">
          <w:rPr>
            <w:noProof/>
          </w:rPr>
          <w:t>4</w:t>
        </w:r>
      </w:fldSimple>
      <w:bookmarkEnd w:id="4"/>
      <w:r>
        <w:t>:</w:t>
      </w:r>
      <w:r w:rsidRPr="008436DC">
        <w:rPr>
          <w:b w:val="0"/>
          <w:bCs/>
        </w:rPr>
        <w:t xml:space="preserve"> Model 1 Confusion Matrix</w:t>
      </w:r>
    </w:p>
    <w:p w14:paraId="77A09D5D" w14:textId="380B5B41" w:rsidR="00E13F17" w:rsidRDefault="00E13F17" w:rsidP="00E13F17">
      <w:pPr>
        <w:pStyle w:val="Heading2"/>
      </w:pPr>
      <w:r>
        <w:t>3.2</w:t>
      </w:r>
      <w:r>
        <w:tab/>
      </w:r>
      <w:r w:rsidR="007E3B1A">
        <w:t>Model 2</w:t>
      </w:r>
    </w:p>
    <w:p w14:paraId="26B89931" w14:textId="3A1373E6" w:rsidR="007E3B1A" w:rsidRPr="007E3B1A" w:rsidRDefault="007E3B1A" w:rsidP="007E3B1A">
      <w:pPr>
        <w:ind w:firstLine="270"/>
        <w:rPr>
          <w:lang w:eastAsia="de-DE"/>
        </w:rPr>
      </w:pPr>
      <w:r>
        <w:rPr>
          <w:lang w:eastAsia="de-DE"/>
        </w:rPr>
        <w:t xml:space="preserve">The classification report for the </w:t>
      </w:r>
      <w:r>
        <w:rPr>
          <w:lang w:eastAsia="de-DE"/>
        </w:rPr>
        <w:t>second</w:t>
      </w:r>
      <w:r>
        <w:rPr>
          <w:lang w:eastAsia="de-DE"/>
        </w:rPr>
        <w:t xml:space="preserve"> neural network shows the model performed with an accuracy of 8</w:t>
      </w:r>
      <w:r>
        <w:rPr>
          <w:lang w:eastAsia="de-DE"/>
        </w:rPr>
        <w:t>3</w:t>
      </w:r>
      <w:r>
        <w:rPr>
          <w:lang w:eastAsia="de-DE"/>
        </w:rPr>
        <w:t>% (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_Ref109324284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t xml:space="preserve">Figure </w:t>
      </w:r>
      <w:r>
        <w:rPr>
          <w:noProof/>
        </w:rPr>
        <w:t>5</w:t>
      </w:r>
      <w:r>
        <w:rPr>
          <w:lang w:eastAsia="de-DE"/>
        </w:rPr>
        <w:fldChar w:fldCharType="end"/>
      </w:r>
      <w:r>
        <w:rPr>
          <w:lang w:eastAsia="de-DE"/>
        </w:rPr>
        <w:t>).</w:t>
      </w:r>
      <w:r>
        <w:rPr>
          <w:lang w:eastAsia="de-DE"/>
        </w:rPr>
        <w:t xml:space="preserve"> In this case the use of the dropout layers decreased the model’s performance. </w:t>
      </w:r>
    </w:p>
    <w:p w14:paraId="1F94B18C" w14:textId="77777777" w:rsidR="007E3B1A" w:rsidRDefault="007E3B1A" w:rsidP="007E3B1A">
      <w:pPr>
        <w:pStyle w:val="Caption"/>
        <w:jc w:val="center"/>
      </w:pPr>
      <w:r>
        <w:rPr>
          <w:noProof/>
        </w:rPr>
        <w:drawing>
          <wp:inline distT="0" distB="0" distL="0" distR="0" wp14:anchorId="3DFBDCBD" wp14:editId="4CF01296">
            <wp:extent cx="3657600" cy="1136261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732C" w14:textId="4EDE3D4C" w:rsidR="007E3B1A" w:rsidRDefault="007E3B1A" w:rsidP="007E3B1A">
      <w:pPr>
        <w:pStyle w:val="Caption"/>
        <w:jc w:val="center"/>
      </w:pPr>
      <w:bookmarkStart w:id="5" w:name="_Ref109324284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  <w:r>
        <w:t xml:space="preserve">: </w:t>
      </w:r>
      <w:r w:rsidRPr="00854025">
        <w:rPr>
          <w:b w:val="0"/>
          <w:bCs/>
        </w:rPr>
        <w:t>Model 2 Classification Report</w:t>
      </w:r>
    </w:p>
    <w:p w14:paraId="5B57F716" w14:textId="19EF92B2" w:rsidR="007E3B1A" w:rsidRPr="00BF7027" w:rsidRDefault="007E3B1A" w:rsidP="007E3B1A">
      <w:pPr>
        <w:rPr>
          <w:lang w:eastAsia="de-DE"/>
        </w:rPr>
      </w:pPr>
      <w:r>
        <w:rPr>
          <w:lang w:eastAsia="de-DE"/>
        </w:rPr>
        <w:t>The confusion matrix shows where misclassifications occurred. The</w:t>
      </w:r>
      <w:r>
        <w:rPr>
          <w:lang w:eastAsia="de-DE"/>
        </w:rPr>
        <w:t xml:space="preserve"> greatest change from the first model is the significant increase in </w:t>
      </w:r>
      <w:r>
        <w:rPr>
          <w:lang w:eastAsia="de-DE"/>
        </w:rPr>
        <w:t>false positives</w:t>
      </w:r>
      <w:r>
        <w:rPr>
          <w:lang w:eastAsia="de-DE"/>
        </w:rPr>
        <w:t>–almost 77,000–an increase of almost 40,000</w:t>
      </w:r>
      <w:r>
        <w:rPr>
          <w:lang w:eastAsia="de-DE"/>
        </w:rPr>
        <w:t xml:space="preserve"> </w:t>
      </w:r>
      <w:r>
        <w:rPr>
          <w:lang w:eastAsia="de-DE"/>
        </w:rPr>
        <w:t>(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_Ref109324296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>
        <w:t xml:space="preserve">Figure </w:t>
      </w:r>
      <w:r>
        <w:rPr>
          <w:noProof/>
        </w:rPr>
        <w:t>6</w:t>
      </w:r>
      <w:r>
        <w:rPr>
          <w:lang w:eastAsia="de-DE"/>
        </w:rPr>
        <w:fldChar w:fldCharType="end"/>
      </w:r>
      <w:r>
        <w:rPr>
          <w:lang w:eastAsia="de-DE"/>
        </w:rPr>
        <w:t>).</w:t>
      </w:r>
    </w:p>
    <w:p w14:paraId="5BBAAE7C" w14:textId="23C4BF0A" w:rsidR="007E3B1A" w:rsidRDefault="007E3B1A" w:rsidP="007E3B1A">
      <w:pPr>
        <w:jc w:val="center"/>
        <w:rPr>
          <w:lang w:eastAsia="de-DE"/>
        </w:rPr>
      </w:pPr>
    </w:p>
    <w:p w14:paraId="081C4071" w14:textId="77777777" w:rsidR="007E3B1A" w:rsidRDefault="007E3B1A" w:rsidP="007E3B1A">
      <w:pPr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515BDCCD" wp14:editId="6E006A3C">
            <wp:extent cx="3657600" cy="3691230"/>
            <wp:effectExtent l="0" t="0" r="0" b="5080"/>
            <wp:docPr id="13" name="Picture 1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treemap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9D00" w14:textId="7020EDD1" w:rsidR="007E3B1A" w:rsidRPr="007E3B1A" w:rsidRDefault="007E3B1A" w:rsidP="007E3B1A">
      <w:pPr>
        <w:pStyle w:val="Caption"/>
        <w:jc w:val="center"/>
      </w:pPr>
      <w:bookmarkStart w:id="6" w:name="_Ref109324296"/>
      <w:r>
        <w:t xml:space="preserve">Figure </w:t>
      </w:r>
      <w:fldSimple w:instr=" SEQ Figure \* ARABIC ">
        <w:r>
          <w:rPr>
            <w:noProof/>
          </w:rPr>
          <w:t>6</w:t>
        </w:r>
      </w:fldSimple>
      <w:bookmarkEnd w:id="6"/>
      <w:r>
        <w:t xml:space="preserve">: </w:t>
      </w:r>
      <w:r w:rsidRPr="008A0C0B">
        <w:rPr>
          <w:b w:val="0"/>
          <w:bCs/>
        </w:rPr>
        <w:t>Model 2 Confusion Matrix</w:t>
      </w:r>
    </w:p>
    <w:p w14:paraId="2CB35DF0" w14:textId="77777777" w:rsidR="004311B7" w:rsidRPr="0046257E" w:rsidRDefault="004311B7" w:rsidP="0046257E">
      <w:pPr>
        <w:rPr>
          <w:lang w:eastAsia="de-DE"/>
        </w:rPr>
      </w:pPr>
    </w:p>
    <w:p w14:paraId="3EB02FDA" w14:textId="7865437E" w:rsidR="00F1489C" w:rsidRDefault="00F1489C" w:rsidP="00F1489C">
      <w:pPr>
        <w:pStyle w:val="heading10"/>
      </w:pPr>
      <w:proofErr w:type="gramStart"/>
      <w:r>
        <w:t>4</w:t>
      </w:r>
      <w:r w:rsidRPr="009A3755">
        <w:t xml:space="preserve">  </w:t>
      </w:r>
      <w:r>
        <w:t>Conclusion</w:t>
      </w:r>
      <w:proofErr w:type="gramEnd"/>
    </w:p>
    <w:p w14:paraId="5FDB2664" w14:textId="3588CF07" w:rsidR="00AB2F19" w:rsidRPr="00AB2F19" w:rsidRDefault="003734AC" w:rsidP="003734AC">
      <w:pPr>
        <w:pStyle w:val="p1a"/>
        <w:ind w:firstLine="270"/>
      </w:pPr>
      <w:r>
        <w:t xml:space="preserve">In conclusion, </w:t>
      </w:r>
      <w:r w:rsidR="007E3B1A">
        <w:t xml:space="preserve">the first neural network, with its’ relatively simple structure performed the best in terms of accuracy. </w:t>
      </w:r>
      <w:r w:rsidR="00E12075">
        <w:t xml:space="preserve">That said, the second neural network ran much more quickly, albeit with a notable drop in accuracy. </w:t>
      </w:r>
      <w:r w:rsidR="007E3B1A">
        <w:t>If I were to redo the second neural network in the future, I</w:t>
      </w:r>
      <w:r w:rsidR="00E12075">
        <w:t xml:space="preserve">’d explore the parameters of the dropout layers to see if an increase in accuracy could be achieved while keeping the model’s speed performance. </w:t>
      </w:r>
    </w:p>
    <w:p w14:paraId="383E25E7" w14:textId="731D90A6" w:rsidR="00F1489C" w:rsidRDefault="00F1489C" w:rsidP="00E45490">
      <w:pPr>
        <w:pStyle w:val="Heading1"/>
      </w:pPr>
      <w:r>
        <w:lastRenderedPageBreak/>
        <w:t>Appendix</w:t>
      </w:r>
    </w:p>
    <w:p w14:paraId="03D51665" w14:textId="6F5BB10C" w:rsidR="00E45490" w:rsidRDefault="004D1714" w:rsidP="004D1714">
      <w:pPr>
        <w:pStyle w:val="Heading2"/>
      </w:pPr>
      <w:r>
        <w:t>Code</w:t>
      </w:r>
    </w:p>
    <w:p w14:paraId="2BA403FC" w14:textId="0E8AD9D5" w:rsidR="004D1714" w:rsidRPr="004D1714" w:rsidRDefault="004D1714" w:rsidP="004D1714">
      <w:r>
        <w:t>Code begins on the following page.</w:t>
      </w:r>
    </w:p>
    <w:sectPr w:rsidR="004D1714" w:rsidRPr="004D1714" w:rsidSect="001026EC">
      <w:pgSz w:w="11907" w:h="16840" w:code="9"/>
      <w:pgMar w:top="1440" w:right="1440" w:bottom="1440" w:left="1440" w:header="2381" w:footer="1389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AC539" w14:textId="77777777" w:rsidR="009E4E56" w:rsidRDefault="009E4E56">
      <w:r>
        <w:separator/>
      </w:r>
    </w:p>
  </w:endnote>
  <w:endnote w:type="continuationSeparator" w:id="0">
    <w:p w14:paraId="56B648D1" w14:textId="77777777" w:rsidR="009E4E56" w:rsidRDefault="009E4E56">
      <w:r>
        <w:continuationSeparator/>
      </w:r>
    </w:p>
  </w:endnote>
  <w:endnote w:type="continuationNotice" w:id="1">
    <w:p w14:paraId="6CA42C6B" w14:textId="77777777" w:rsidR="009E4E56" w:rsidRDefault="009E4E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herit">
    <w:panose1 w:val="020B0604020202020204"/>
    <w:charset w:val="00"/>
    <w:family w:val="roman"/>
    <w:notTrueType/>
    <w:pitch w:val="default"/>
  </w:font>
  <w:font w:name="var(--jp-code-font-family)">
    <w:panose1 w:val="020B0604020202020204"/>
    <w:charset w:val="00"/>
    <w:family w:val="roman"/>
    <w:notTrueType/>
    <w:pitch w:val="default"/>
  </w:font>
  <w:font w:name="var(--jp-content-font-family)">
    <w:altName w:val="Cambria"/>
    <w:panose1 w:val="020B0604020202020204"/>
    <w:charset w:val="00"/>
    <w:family w:val="roman"/>
    <w:notTrueType/>
    <w:pitch w:val="default"/>
  </w:font>
  <w:font w:name="Operator Mono Book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8CC7" w14:textId="77777777" w:rsidR="009E4E56" w:rsidRDefault="009E4E56">
      <w:r>
        <w:separator/>
      </w:r>
    </w:p>
  </w:footnote>
  <w:footnote w:type="continuationSeparator" w:id="0">
    <w:p w14:paraId="7EE1EA85" w14:textId="77777777" w:rsidR="009E4E56" w:rsidRDefault="009E4E56">
      <w:r>
        <w:continuationSeparator/>
      </w:r>
    </w:p>
  </w:footnote>
  <w:footnote w:type="continuationNotice" w:id="1">
    <w:p w14:paraId="5A45BC33" w14:textId="77777777" w:rsidR="009E4E56" w:rsidRDefault="009E4E56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aua0FWVI7D0oYH" id="KtCNIVHK"/>
    <int:WordHash hashCode="3gT6Din5s14kkF" id="2RVhfBLH"/>
    <int:WordHash hashCode="pwVJs6vP/tClX2" id="xYzfMeTI"/>
    <int:WordHash hashCode="9h2b67O4upEr7p" id="1IJKbzkV"/>
    <int:WordHash hashCode="7JW+skfrh3QKAz" id="eMCS1Wg9"/>
    <int:WordHash hashCode="RYeIkHXqy06CNP" id="JhYQcnCS"/>
    <int:WordHash hashCode="Z00ledyjlpU86p" id="FNPFNFmZ"/>
    <int:WordHash hashCode="6Arm9WLze/xivf" id="N7MSQ29f"/>
    <int:WordHash hashCode="bLvHSCZGQuSOGZ" id="kET7Fe5N"/>
    <int:WordHash hashCode="KlBhJpMIAPgHzj" id="ozJZC9Hb"/>
    <int:WordHash hashCode="Nd4eG3wjvrjIK8" id="9pdwXG7X"/>
    <int:WordHash hashCode="NffFIrLL1oCi4h" id="6cLA0BnO"/>
    <int:WordHash hashCode="E1+Tt6RJBbZOzq" id="5uPmvc1p"/>
  </int:Manifest>
  <int:Observations>
    <int:Content id="KtCNIVHK">
      <int:Rejection type="LegacyProofing"/>
    </int:Content>
    <int:Content id="2RVhfBLH">
      <int:Rejection type="LegacyProofing"/>
    </int:Content>
    <int:Content id="xYzfMeTI">
      <int:Rejection type="LegacyProofing"/>
    </int:Content>
    <int:Content id="1IJKbzkV">
      <int:Rejection type="LegacyProofing"/>
    </int:Content>
    <int:Content id="eMCS1Wg9">
      <int:Rejection type="LegacyProofing"/>
    </int:Content>
    <int:Content id="JhYQcnCS">
      <int:Rejection type="LegacyProofing"/>
    </int:Content>
    <int:Content id="FNPFNFmZ">
      <int:Rejection type="AugLoop_Text_Critique"/>
    </int:Content>
    <int:Content id="N7MSQ29f">
      <int:Rejection type="AugLoop_Text_Critique"/>
    </int:Content>
    <int:Content id="kET7Fe5N">
      <int:Rejection type="AugLoop_Text_Critique"/>
    </int:Content>
    <int:Content id="ozJZC9Hb">
      <int:Rejection type="AugLoop_Text_Critique"/>
    </int:Content>
    <int:Content id="9pdwXG7X">
      <int:Rejection type="AugLoop_Text_Critique"/>
    </int:Content>
    <int:Content id="6cLA0BnO">
      <int:Rejection type="AugLoop_Text_Critique"/>
    </int:Content>
    <int:Content id="5uPmvc1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Heading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Heading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Heading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Heading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Heading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Heading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 w15:restartNumberingAfterBreak="0">
    <w:nsid w:val="052E72BA"/>
    <w:multiLevelType w:val="hybridMultilevel"/>
    <w:tmpl w:val="D910E9DC"/>
    <w:lvl w:ilvl="0" w:tplc="3474A5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95602B20">
      <w:start w:val="1"/>
      <w:numFmt w:val="lowerLetter"/>
      <w:lvlText w:val="%2."/>
      <w:lvlJc w:val="left"/>
      <w:pPr>
        <w:ind w:left="1440" w:hanging="360"/>
      </w:pPr>
    </w:lvl>
    <w:lvl w:ilvl="2" w:tplc="BFC0B14C">
      <w:start w:val="1"/>
      <w:numFmt w:val="lowerRoman"/>
      <w:lvlText w:val="%3."/>
      <w:lvlJc w:val="right"/>
      <w:pPr>
        <w:ind w:left="2160" w:hanging="180"/>
      </w:pPr>
    </w:lvl>
    <w:lvl w:ilvl="3" w:tplc="4336D302">
      <w:start w:val="1"/>
      <w:numFmt w:val="decimal"/>
      <w:lvlText w:val="%4."/>
      <w:lvlJc w:val="left"/>
      <w:pPr>
        <w:ind w:left="2880" w:hanging="360"/>
      </w:pPr>
    </w:lvl>
    <w:lvl w:ilvl="4" w:tplc="6FCA094E">
      <w:start w:val="1"/>
      <w:numFmt w:val="lowerLetter"/>
      <w:lvlText w:val="%5."/>
      <w:lvlJc w:val="left"/>
      <w:pPr>
        <w:ind w:left="3600" w:hanging="360"/>
      </w:pPr>
    </w:lvl>
    <w:lvl w:ilvl="5" w:tplc="6EAE9246">
      <w:start w:val="1"/>
      <w:numFmt w:val="lowerRoman"/>
      <w:lvlText w:val="%6."/>
      <w:lvlJc w:val="right"/>
      <w:pPr>
        <w:ind w:left="4320" w:hanging="180"/>
      </w:pPr>
    </w:lvl>
    <w:lvl w:ilvl="6" w:tplc="F5848600">
      <w:start w:val="1"/>
      <w:numFmt w:val="decimal"/>
      <w:lvlText w:val="%7."/>
      <w:lvlJc w:val="left"/>
      <w:pPr>
        <w:ind w:left="5040" w:hanging="360"/>
      </w:pPr>
    </w:lvl>
    <w:lvl w:ilvl="7" w:tplc="54DA888E">
      <w:start w:val="1"/>
      <w:numFmt w:val="lowerLetter"/>
      <w:lvlText w:val="%8."/>
      <w:lvlJc w:val="left"/>
      <w:pPr>
        <w:ind w:left="5760" w:hanging="360"/>
      </w:pPr>
    </w:lvl>
    <w:lvl w:ilvl="8" w:tplc="45FC3C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940F8"/>
    <w:multiLevelType w:val="hybridMultilevel"/>
    <w:tmpl w:val="45C4FFD6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AC016E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4" w15:restartNumberingAfterBreak="0">
    <w:nsid w:val="0ACB3F18"/>
    <w:multiLevelType w:val="hybridMultilevel"/>
    <w:tmpl w:val="FFFFFFFF"/>
    <w:lvl w:ilvl="0" w:tplc="894A5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AE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21B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28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C64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F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A4C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33DC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0E05186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7" w15:restartNumberingAfterBreak="0">
    <w:nsid w:val="12410C16"/>
    <w:multiLevelType w:val="hybridMultilevel"/>
    <w:tmpl w:val="D3D09226"/>
    <w:lvl w:ilvl="0" w:tplc="4BEC2ADA">
      <w:start w:val="1"/>
      <w:numFmt w:val="decimal"/>
      <w:lvlText w:val="%1."/>
      <w:lvlJc w:val="left"/>
      <w:pPr>
        <w:ind w:left="720" w:hanging="360"/>
      </w:pPr>
      <w:rPr>
        <w:rFonts w:ascii="Times" w:eastAsia="PMingLiU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36ED5"/>
    <w:multiLevelType w:val="hybridMultilevel"/>
    <w:tmpl w:val="33CA20CE"/>
    <w:lvl w:ilvl="0" w:tplc="D520E56E">
      <w:start w:val="5"/>
      <w:numFmt w:val="bullet"/>
      <w:lvlText w:val="-"/>
      <w:lvlJc w:val="left"/>
      <w:pPr>
        <w:ind w:left="587" w:hanging="360"/>
      </w:pPr>
      <w:rPr>
        <w:rFonts w:ascii="Times" w:eastAsia="PMingLiU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9" w15:restartNumberingAfterBreak="0">
    <w:nsid w:val="1B4564DF"/>
    <w:multiLevelType w:val="hybridMultilevel"/>
    <w:tmpl w:val="895C1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F4F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1" w15:restartNumberingAfterBreak="0">
    <w:nsid w:val="25A42C2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2" w15:restartNumberingAfterBreak="0">
    <w:nsid w:val="28450D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3" w15:restartNumberingAfterBreak="0">
    <w:nsid w:val="2F923BE7"/>
    <w:multiLevelType w:val="hybridMultilevel"/>
    <w:tmpl w:val="95BC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15" w15:restartNumberingAfterBreak="0">
    <w:nsid w:val="35A9533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6" w15:restartNumberingAfterBreak="0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DD72F7"/>
    <w:multiLevelType w:val="hybridMultilevel"/>
    <w:tmpl w:val="73085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D11F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19" w15:restartNumberingAfterBreak="0">
    <w:nsid w:val="401470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0" w15:restartNumberingAfterBreak="0">
    <w:nsid w:val="410405A2"/>
    <w:multiLevelType w:val="hybridMultilevel"/>
    <w:tmpl w:val="DDDAB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E5F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2" w15:restartNumberingAfterBreak="0">
    <w:nsid w:val="464B6374"/>
    <w:multiLevelType w:val="hybridMultilevel"/>
    <w:tmpl w:val="AFC0C6B8"/>
    <w:lvl w:ilvl="0" w:tplc="BE30E46C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33029D"/>
    <w:multiLevelType w:val="hybridMultilevel"/>
    <w:tmpl w:val="C55CECC6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4" w15:restartNumberingAfterBreak="0">
    <w:nsid w:val="509121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5" w15:restartNumberingAfterBreak="0">
    <w:nsid w:val="52037EB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6" w15:restartNumberingAfterBreak="0">
    <w:nsid w:val="536C2245"/>
    <w:multiLevelType w:val="hybridMultilevel"/>
    <w:tmpl w:val="DDFC9428"/>
    <w:lvl w:ilvl="0" w:tplc="0409000F">
      <w:start w:val="1"/>
      <w:numFmt w:val="decimal"/>
      <w:lvlText w:val="%1."/>
      <w:lvlJc w:val="left"/>
      <w:pPr>
        <w:ind w:left="94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 w15:restartNumberingAfterBreak="0">
    <w:nsid w:val="54CA188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8" w15:restartNumberingAfterBreak="0">
    <w:nsid w:val="58B0262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29" w15:restartNumberingAfterBreak="0">
    <w:nsid w:val="5AA81F62"/>
    <w:multiLevelType w:val="hybridMultilevel"/>
    <w:tmpl w:val="527CD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77DF7"/>
    <w:multiLevelType w:val="hybridMultilevel"/>
    <w:tmpl w:val="211ED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AC43E6"/>
    <w:multiLevelType w:val="hybridMultilevel"/>
    <w:tmpl w:val="C27A788C"/>
    <w:lvl w:ilvl="0" w:tplc="8C82B860">
      <w:start w:val="1"/>
      <w:numFmt w:val="upperLetter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639A5ACF"/>
    <w:multiLevelType w:val="hybridMultilevel"/>
    <w:tmpl w:val="2208DC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F6414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4" w15:restartNumberingAfterBreak="0">
    <w:nsid w:val="79626FEA"/>
    <w:multiLevelType w:val="multilevel"/>
    <w:tmpl w:val="EDF2EF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98542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abstractNum w:abstractNumId="36" w15:restartNumberingAfterBreak="0">
    <w:nsid w:val="7EA566C7"/>
    <w:multiLevelType w:val="hybridMultilevel"/>
    <w:tmpl w:val="71740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E30E46C">
      <w:start w:val="1"/>
      <w:numFmt w:val="lowerRoman"/>
      <w:lvlText w:val="%2."/>
      <w:lvlJc w:val="left"/>
      <w:pPr>
        <w:ind w:left="106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01198">
    <w:abstractNumId w:val="1"/>
  </w:num>
  <w:num w:numId="2" w16cid:durableId="60372072">
    <w:abstractNumId w:val="0"/>
  </w:num>
  <w:num w:numId="3" w16cid:durableId="35934413">
    <w:abstractNumId w:val="16"/>
  </w:num>
  <w:num w:numId="4" w16cid:durableId="2022078561">
    <w:abstractNumId w:val="14"/>
  </w:num>
  <w:num w:numId="5" w16cid:durableId="332338628">
    <w:abstractNumId w:val="31"/>
  </w:num>
  <w:num w:numId="6" w16cid:durableId="87700493">
    <w:abstractNumId w:val="36"/>
  </w:num>
  <w:num w:numId="7" w16cid:durableId="1413502715">
    <w:abstractNumId w:val="9"/>
  </w:num>
  <w:num w:numId="8" w16cid:durableId="1002969893">
    <w:abstractNumId w:val="29"/>
  </w:num>
  <w:num w:numId="9" w16cid:durableId="1229028024">
    <w:abstractNumId w:val="22"/>
  </w:num>
  <w:num w:numId="10" w16cid:durableId="14777247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970944">
    <w:abstractNumId w:val="7"/>
  </w:num>
  <w:num w:numId="12" w16cid:durableId="922034295">
    <w:abstractNumId w:val="20"/>
  </w:num>
  <w:num w:numId="13" w16cid:durableId="1535079340">
    <w:abstractNumId w:val="8"/>
  </w:num>
  <w:num w:numId="14" w16cid:durableId="1263419476">
    <w:abstractNumId w:val="4"/>
  </w:num>
  <w:num w:numId="15" w16cid:durableId="1445924581">
    <w:abstractNumId w:val="12"/>
  </w:num>
  <w:num w:numId="16" w16cid:durableId="2027827513">
    <w:abstractNumId w:val="33"/>
  </w:num>
  <w:num w:numId="17" w16cid:durableId="1650133805">
    <w:abstractNumId w:val="11"/>
  </w:num>
  <w:num w:numId="18" w16cid:durableId="111096331">
    <w:abstractNumId w:val="19"/>
  </w:num>
  <w:num w:numId="19" w16cid:durableId="1381436106">
    <w:abstractNumId w:val="10"/>
  </w:num>
  <w:num w:numId="20" w16cid:durableId="268708108">
    <w:abstractNumId w:val="25"/>
  </w:num>
  <w:num w:numId="21" w16cid:durableId="1916667891">
    <w:abstractNumId w:val="21"/>
  </w:num>
  <w:num w:numId="22" w16cid:durableId="817920046">
    <w:abstractNumId w:val="5"/>
  </w:num>
  <w:num w:numId="23" w16cid:durableId="205412172">
    <w:abstractNumId w:val="18"/>
  </w:num>
  <w:num w:numId="24" w16cid:durableId="1968001900">
    <w:abstractNumId w:val="35"/>
  </w:num>
  <w:num w:numId="25" w16cid:durableId="1743913714">
    <w:abstractNumId w:val="6"/>
  </w:num>
  <w:num w:numId="26" w16cid:durableId="954749979">
    <w:abstractNumId w:val="3"/>
  </w:num>
  <w:num w:numId="27" w16cid:durableId="2056506">
    <w:abstractNumId w:val="24"/>
  </w:num>
  <w:num w:numId="28" w16cid:durableId="2144930043">
    <w:abstractNumId w:val="27"/>
  </w:num>
  <w:num w:numId="29" w16cid:durableId="1380519867">
    <w:abstractNumId w:val="15"/>
  </w:num>
  <w:num w:numId="30" w16cid:durableId="91322948">
    <w:abstractNumId w:val="28"/>
  </w:num>
  <w:num w:numId="31" w16cid:durableId="284850208">
    <w:abstractNumId w:val="32"/>
  </w:num>
  <w:num w:numId="32" w16cid:durableId="1636059478">
    <w:abstractNumId w:val="30"/>
  </w:num>
  <w:num w:numId="33" w16cid:durableId="633488369">
    <w:abstractNumId w:val="34"/>
  </w:num>
  <w:num w:numId="34" w16cid:durableId="35396715">
    <w:abstractNumId w:val="26"/>
  </w:num>
  <w:num w:numId="35" w16cid:durableId="1964916934">
    <w:abstractNumId w:val="2"/>
  </w:num>
  <w:num w:numId="36" w16cid:durableId="1475685782">
    <w:abstractNumId w:val="23"/>
  </w:num>
  <w:num w:numId="37" w16cid:durableId="14654671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EwMTA0Mza0MDeztDBV0lEKTi0uzszPAykwqgUAYSbBtywAAAA="/>
  </w:docVars>
  <w:rsids>
    <w:rsidRoot w:val="009942DC"/>
    <w:rsid w:val="000000A2"/>
    <w:rsid w:val="000002D1"/>
    <w:rsid w:val="00002063"/>
    <w:rsid w:val="000029C7"/>
    <w:rsid w:val="000030B8"/>
    <w:rsid w:val="000035FD"/>
    <w:rsid w:val="0000383C"/>
    <w:rsid w:val="00003E36"/>
    <w:rsid w:val="00004112"/>
    <w:rsid w:val="00004B0A"/>
    <w:rsid w:val="00006439"/>
    <w:rsid w:val="00006A53"/>
    <w:rsid w:val="00006EC6"/>
    <w:rsid w:val="00006FFF"/>
    <w:rsid w:val="00007480"/>
    <w:rsid w:val="00007C61"/>
    <w:rsid w:val="0001005D"/>
    <w:rsid w:val="00010090"/>
    <w:rsid w:val="000100E6"/>
    <w:rsid w:val="000128A5"/>
    <w:rsid w:val="00012E79"/>
    <w:rsid w:val="00012F94"/>
    <w:rsid w:val="00013937"/>
    <w:rsid w:val="00013FE8"/>
    <w:rsid w:val="00014637"/>
    <w:rsid w:val="0001480B"/>
    <w:rsid w:val="00014FF8"/>
    <w:rsid w:val="000161CD"/>
    <w:rsid w:val="000172BB"/>
    <w:rsid w:val="00017402"/>
    <w:rsid w:val="00017AE9"/>
    <w:rsid w:val="00020BAF"/>
    <w:rsid w:val="00020C0C"/>
    <w:rsid w:val="00020E5E"/>
    <w:rsid w:val="000218E2"/>
    <w:rsid w:val="00021969"/>
    <w:rsid w:val="000227E7"/>
    <w:rsid w:val="00022F0D"/>
    <w:rsid w:val="00024F04"/>
    <w:rsid w:val="0002501E"/>
    <w:rsid w:val="00025441"/>
    <w:rsid w:val="00025809"/>
    <w:rsid w:val="00026593"/>
    <w:rsid w:val="0002674F"/>
    <w:rsid w:val="00027610"/>
    <w:rsid w:val="00027A00"/>
    <w:rsid w:val="00027BC1"/>
    <w:rsid w:val="00027E06"/>
    <w:rsid w:val="00030358"/>
    <w:rsid w:val="00030B2E"/>
    <w:rsid w:val="00032335"/>
    <w:rsid w:val="00032812"/>
    <w:rsid w:val="00032976"/>
    <w:rsid w:val="00032B58"/>
    <w:rsid w:val="00033C2B"/>
    <w:rsid w:val="0003433F"/>
    <w:rsid w:val="00034F64"/>
    <w:rsid w:val="000374DA"/>
    <w:rsid w:val="00037E96"/>
    <w:rsid w:val="000406F0"/>
    <w:rsid w:val="00040D46"/>
    <w:rsid w:val="000426DA"/>
    <w:rsid w:val="00042D95"/>
    <w:rsid w:val="0004300A"/>
    <w:rsid w:val="0004357D"/>
    <w:rsid w:val="000435AE"/>
    <w:rsid w:val="00043CE0"/>
    <w:rsid w:val="00043F53"/>
    <w:rsid w:val="00043F72"/>
    <w:rsid w:val="00045E9D"/>
    <w:rsid w:val="0004604E"/>
    <w:rsid w:val="000464CD"/>
    <w:rsid w:val="000472CA"/>
    <w:rsid w:val="00050D0A"/>
    <w:rsid w:val="00050DFE"/>
    <w:rsid w:val="000514D2"/>
    <w:rsid w:val="00052639"/>
    <w:rsid w:val="00052CF3"/>
    <w:rsid w:val="00052D53"/>
    <w:rsid w:val="000533A8"/>
    <w:rsid w:val="00053AAD"/>
    <w:rsid w:val="00053B3A"/>
    <w:rsid w:val="00053D4B"/>
    <w:rsid w:val="0005417C"/>
    <w:rsid w:val="000542AA"/>
    <w:rsid w:val="000546A1"/>
    <w:rsid w:val="00054F58"/>
    <w:rsid w:val="0005596C"/>
    <w:rsid w:val="00055ED8"/>
    <w:rsid w:val="0006056E"/>
    <w:rsid w:val="0006056F"/>
    <w:rsid w:val="0006091F"/>
    <w:rsid w:val="00060CE3"/>
    <w:rsid w:val="0006219D"/>
    <w:rsid w:val="00062A0F"/>
    <w:rsid w:val="00062BC7"/>
    <w:rsid w:val="000630FD"/>
    <w:rsid w:val="00063AC7"/>
    <w:rsid w:val="00064894"/>
    <w:rsid w:val="00064C4B"/>
    <w:rsid w:val="00064D02"/>
    <w:rsid w:val="0006553E"/>
    <w:rsid w:val="000657F8"/>
    <w:rsid w:val="000661DC"/>
    <w:rsid w:val="00067617"/>
    <w:rsid w:val="00067BF9"/>
    <w:rsid w:val="0007069F"/>
    <w:rsid w:val="0007111D"/>
    <w:rsid w:val="000712A2"/>
    <w:rsid w:val="000712F3"/>
    <w:rsid w:val="00071989"/>
    <w:rsid w:val="00071ECF"/>
    <w:rsid w:val="00072755"/>
    <w:rsid w:val="000735D2"/>
    <w:rsid w:val="00073887"/>
    <w:rsid w:val="000738BF"/>
    <w:rsid w:val="00073CF3"/>
    <w:rsid w:val="0007423E"/>
    <w:rsid w:val="0007527D"/>
    <w:rsid w:val="00075D2C"/>
    <w:rsid w:val="00075EC9"/>
    <w:rsid w:val="000762FB"/>
    <w:rsid w:val="000766DF"/>
    <w:rsid w:val="00076BB1"/>
    <w:rsid w:val="00076E29"/>
    <w:rsid w:val="000778B2"/>
    <w:rsid w:val="00080771"/>
    <w:rsid w:val="0008102F"/>
    <w:rsid w:val="0008175F"/>
    <w:rsid w:val="000818B1"/>
    <w:rsid w:val="00081DAB"/>
    <w:rsid w:val="00082289"/>
    <w:rsid w:val="00082C90"/>
    <w:rsid w:val="00084AE3"/>
    <w:rsid w:val="0008536B"/>
    <w:rsid w:val="000857D9"/>
    <w:rsid w:val="00086036"/>
    <w:rsid w:val="0008661B"/>
    <w:rsid w:val="00086BEA"/>
    <w:rsid w:val="000879B1"/>
    <w:rsid w:val="00087C8F"/>
    <w:rsid w:val="00090B88"/>
    <w:rsid w:val="000920EC"/>
    <w:rsid w:val="00093075"/>
    <w:rsid w:val="00094440"/>
    <w:rsid w:val="00094478"/>
    <w:rsid w:val="000946E7"/>
    <w:rsid w:val="00094EAB"/>
    <w:rsid w:val="00095512"/>
    <w:rsid w:val="00096BFD"/>
    <w:rsid w:val="000972AF"/>
    <w:rsid w:val="0009742A"/>
    <w:rsid w:val="00097BD7"/>
    <w:rsid w:val="000A0408"/>
    <w:rsid w:val="000A05F5"/>
    <w:rsid w:val="000A17C4"/>
    <w:rsid w:val="000A2165"/>
    <w:rsid w:val="000A21E8"/>
    <w:rsid w:val="000A532B"/>
    <w:rsid w:val="000A5F64"/>
    <w:rsid w:val="000A646A"/>
    <w:rsid w:val="000A65FE"/>
    <w:rsid w:val="000A6EE7"/>
    <w:rsid w:val="000A719D"/>
    <w:rsid w:val="000A75D9"/>
    <w:rsid w:val="000A7BBB"/>
    <w:rsid w:val="000B055D"/>
    <w:rsid w:val="000B0F3F"/>
    <w:rsid w:val="000B1AE2"/>
    <w:rsid w:val="000B23A5"/>
    <w:rsid w:val="000B381E"/>
    <w:rsid w:val="000B401C"/>
    <w:rsid w:val="000B4AE1"/>
    <w:rsid w:val="000B5CBA"/>
    <w:rsid w:val="000B69A6"/>
    <w:rsid w:val="000B783B"/>
    <w:rsid w:val="000C12C7"/>
    <w:rsid w:val="000C1CD8"/>
    <w:rsid w:val="000C1E59"/>
    <w:rsid w:val="000C22C5"/>
    <w:rsid w:val="000C3109"/>
    <w:rsid w:val="000C383E"/>
    <w:rsid w:val="000C4F08"/>
    <w:rsid w:val="000C516F"/>
    <w:rsid w:val="000C54C0"/>
    <w:rsid w:val="000C5569"/>
    <w:rsid w:val="000C6AC5"/>
    <w:rsid w:val="000C6ACD"/>
    <w:rsid w:val="000C731C"/>
    <w:rsid w:val="000C7355"/>
    <w:rsid w:val="000C7CC6"/>
    <w:rsid w:val="000C7D42"/>
    <w:rsid w:val="000C7DC2"/>
    <w:rsid w:val="000C7F09"/>
    <w:rsid w:val="000D0328"/>
    <w:rsid w:val="000D17A2"/>
    <w:rsid w:val="000D180B"/>
    <w:rsid w:val="000D28D9"/>
    <w:rsid w:val="000D2AC5"/>
    <w:rsid w:val="000D301F"/>
    <w:rsid w:val="000D3EFA"/>
    <w:rsid w:val="000D4E70"/>
    <w:rsid w:val="000D4EA8"/>
    <w:rsid w:val="000D518D"/>
    <w:rsid w:val="000D5631"/>
    <w:rsid w:val="000D5802"/>
    <w:rsid w:val="000D5A4F"/>
    <w:rsid w:val="000D6317"/>
    <w:rsid w:val="000D6D86"/>
    <w:rsid w:val="000D792B"/>
    <w:rsid w:val="000D7D83"/>
    <w:rsid w:val="000E0411"/>
    <w:rsid w:val="000E18B7"/>
    <w:rsid w:val="000E2866"/>
    <w:rsid w:val="000E2A24"/>
    <w:rsid w:val="000E3C4B"/>
    <w:rsid w:val="000E4C0B"/>
    <w:rsid w:val="000E4E6C"/>
    <w:rsid w:val="000E5BB7"/>
    <w:rsid w:val="000E5C8A"/>
    <w:rsid w:val="000F009D"/>
    <w:rsid w:val="000F0702"/>
    <w:rsid w:val="000F08DC"/>
    <w:rsid w:val="000F0967"/>
    <w:rsid w:val="000F1293"/>
    <w:rsid w:val="000F143F"/>
    <w:rsid w:val="000F2D58"/>
    <w:rsid w:val="000F30F1"/>
    <w:rsid w:val="000F314C"/>
    <w:rsid w:val="000F318F"/>
    <w:rsid w:val="000F40AA"/>
    <w:rsid w:val="000F449E"/>
    <w:rsid w:val="000F4AC4"/>
    <w:rsid w:val="000F54CB"/>
    <w:rsid w:val="000F6149"/>
    <w:rsid w:val="000F6285"/>
    <w:rsid w:val="000F7103"/>
    <w:rsid w:val="000F71D4"/>
    <w:rsid w:val="000F72ED"/>
    <w:rsid w:val="000F7A44"/>
    <w:rsid w:val="001005DB"/>
    <w:rsid w:val="00100E3A"/>
    <w:rsid w:val="00101047"/>
    <w:rsid w:val="00101AB6"/>
    <w:rsid w:val="001020DB"/>
    <w:rsid w:val="001022FF"/>
    <w:rsid w:val="001026EC"/>
    <w:rsid w:val="00102C53"/>
    <w:rsid w:val="0010308B"/>
    <w:rsid w:val="00103201"/>
    <w:rsid w:val="00103291"/>
    <w:rsid w:val="001032C4"/>
    <w:rsid w:val="00103484"/>
    <w:rsid w:val="00103485"/>
    <w:rsid w:val="00104E01"/>
    <w:rsid w:val="001056A6"/>
    <w:rsid w:val="001058C5"/>
    <w:rsid w:val="001059D3"/>
    <w:rsid w:val="0010627B"/>
    <w:rsid w:val="001063E0"/>
    <w:rsid w:val="00106478"/>
    <w:rsid w:val="00106B8E"/>
    <w:rsid w:val="00111F76"/>
    <w:rsid w:val="00113741"/>
    <w:rsid w:val="00113AC8"/>
    <w:rsid w:val="001143D7"/>
    <w:rsid w:val="0011445C"/>
    <w:rsid w:val="00114A33"/>
    <w:rsid w:val="00114B4E"/>
    <w:rsid w:val="00115396"/>
    <w:rsid w:val="00115699"/>
    <w:rsid w:val="00115990"/>
    <w:rsid w:val="001159BB"/>
    <w:rsid w:val="00117BD0"/>
    <w:rsid w:val="00117F9B"/>
    <w:rsid w:val="0012099B"/>
    <w:rsid w:val="001213E8"/>
    <w:rsid w:val="00121A71"/>
    <w:rsid w:val="00121A99"/>
    <w:rsid w:val="00121ABE"/>
    <w:rsid w:val="00121EC7"/>
    <w:rsid w:val="0012213E"/>
    <w:rsid w:val="00122904"/>
    <w:rsid w:val="0012291D"/>
    <w:rsid w:val="001234BD"/>
    <w:rsid w:val="00123855"/>
    <w:rsid w:val="001238DA"/>
    <w:rsid w:val="00123C3B"/>
    <w:rsid w:val="00123D90"/>
    <w:rsid w:val="00124F63"/>
    <w:rsid w:val="001250F9"/>
    <w:rsid w:val="00125774"/>
    <w:rsid w:val="00125C81"/>
    <w:rsid w:val="00126DEA"/>
    <w:rsid w:val="00127014"/>
    <w:rsid w:val="00127A12"/>
    <w:rsid w:val="00130F74"/>
    <w:rsid w:val="001310C4"/>
    <w:rsid w:val="00131808"/>
    <w:rsid w:val="00132998"/>
    <w:rsid w:val="00132CAC"/>
    <w:rsid w:val="0013343E"/>
    <w:rsid w:val="00133530"/>
    <w:rsid w:val="00133A69"/>
    <w:rsid w:val="00134758"/>
    <w:rsid w:val="001353AC"/>
    <w:rsid w:val="0013564B"/>
    <w:rsid w:val="001367FD"/>
    <w:rsid w:val="0013697F"/>
    <w:rsid w:val="00136B32"/>
    <w:rsid w:val="00136C64"/>
    <w:rsid w:val="00136F4A"/>
    <w:rsid w:val="00137435"/>
    <w:rsid w:val="00137B74"/>
    <w:rsid w:val="00141D71"/>
    <w:rsid w:val="001428C4"/>
    <w:rsid w:val="001432C0"/>
    <w:rsid w:val="0014347F"/>
    <w:rsid w:val="00143A0B"/>
    <w:rsid w:val="00143E80"/>
    <w:rsid w:val="00144B8C"/>
    <w:rsid w:val="00145191"/>
    <w:rsid w:val="00145FE5"/>
    <w:rsid w:val="001464B3"/>
    <w:rsid w:val="00147062"/>
    <w:rsid w:val="0014781F"/>
    <w:rsid w:val="00147E12"/>
    <w:rsid w:val="001503A2"/>
    <w:rsid w:val="001507C1"/>
    <w:rsid w:val="00150869"/>
    <w:rsid w:val="00150BDE"/>
    <w:rsid w:val="001512BF"/>
    <w:rsid w:val="001513E5"/>
    <w:rsid w:val="001522F7"/>
    <w:rsid w:val="001530F4"/>
    <w:rsid w:val="0015335B"/>
    <w:rsid w:val="00153CE1"/>
    <w:rsid w:val="001542E7"/>
    <w:rsid w:val="00154D86"/>
    <w:rsid w:val="00155E1C"/>
    <w:rsid w:val="0015770C"/>
    <w:rsid w:val="00157C0E"/>
    <w:rsid w:val="001604BE"/>
    <w:rsid w:val="001618EE"/>
    <w:rsid w:val="00162598"/>
    <w:rsid w:val="001629C9"/>
    <w:rsid w:val="001635B9"/>
    <w:rsid w:val="0016393A"/>
    <w:rsid w:val="00163E81"/>
    <w:rsid w:val="00165052"/>
    <w:rsid w:val="00165438"/>
    <w:rsid w:val="00165C6D"/>
    <w:rsid w:val="00165DC1"/>
    <w:rsid w:val="0016600A"/>
    <w:rsid w:val="001663C7"/>
    <w:rsid w:val="00167308"/>
    <w:rsid w:val="00167B4F"/>
    <w:rsid w:val="001700E9"/>
    <w:rsid w:val="00170229"/>
    <w:rsid w:val="00170C77"/>
    <w:rsid w:val="001718BD"/>
    <w:rsid w:val="00171B79"/>
    <w:rsid w:val="00171F7F"/>
    <w:rsid w:val="00172585"/>
    <w:rsid w:val="001733A9"/>
    <w:rsid w:val="00173866"/>
    <w:rsid w:val="00174655"/>
    <w:rsid w:val="00174D28"/>
    <w:rsid w:val="001756CD"/>
    <w:rsid w:val="0017670D"/>
    <w:rsid w:val="00177529"/>
    <w:rsid w:val="00177C9E"/>
    <w:rsid w:val="001818E9"/>
    <w:rsid w:val="00182996"/>
    <w:rsid w:val="00182A45"/>
    <w:rsid w:val="00182FC3"/>
    <w:rsid w:val="00183D5D"/>
    <w:rsid w:val="001841EA"/>
    <w:rsid w:val="00184D6D"/>
    <w:rsid w:val="00186079"/>
    <w:rsid w:val="001872E0"/>
    <w:rsid w:val="00187792"/>
    <w:rsid w:val="00187998"/>
    <w:rsid w:val="00187AB7"/>
    <w:rsid w:val="00187CF1"/>
    <w:rsid w:val="00190F5F"/>
    <w:rsid w:val="00192927"/>
    <w:rsid w:val="00193CE5"/>
    <w:rsid w:val="0019468A"/>
    <w:rsid w:val="001946FB"/>
    <w:rsid w:val="001972F5"/>
    <w:rsid w:val="001978C7"/>
    <w:rsid w:val="00197C58"/>
    <w:rsid w:val="001A07D6"/>
    <w:rsid w:val="001A13CA"/>
    <w:rsid w:val="001A36F5"/>
    <w:rsid w:val="001A3791"/>
    <w:rsid w:val="001A4383"/>
    <w:rsid w:val="001A50A5"/>
    <w:rsid w:val="001A50FD"/>
    <w:rsid w:val="001A513A"/>
    <w:rsid w:val="001A5347"/>
    <w:rsid w:val="001A6EA1"/>
    <w:rsid w:val="001A7611"/>
    <w:rsid w:val="001B0357"/>
    <w:rsid w:val="001B193E"/>
    <w:rsid w:val="001B1ADE"/>
    <w:rsid w:val="001B2212"/>
    <w:rsid w:val="001B24F3"/>
    <w:rsid w:val="001B2F38"/>
    <w:rsid w:val="001B410A"/>
    <w:rsid w:val="001B4512"/>
    <w:rsid w:val="001B48E1"/>
    <w:rsid w:val="001B4F4A"/>
    <w:rsid w:val="001B5072"/>
    <w:rsid w:val="001B5248"/>
    <w:rsid w:val="001B532F"/>
    <w:rsid w:val="001B53D7"/>
    <w:rsid w:val="001B6B84"/>
    <w:rsid w:val="001B7028"/>
    <w:rsid w:val="001B7600"/>
    <w:rsid w:val="001C067F"/>
    <w:rsid w:val="001C0688"/>
    <w:rsid w:val="001C0AA5"/>
    <w:rsid w:val="001C123F"/>
    <w:rsid w:val="001C1DAB"/>
    <w:rsid w:val="001C2330"/>
    <w:rsid w:val="001C2D93"/>
    <w:rsid w:val="001C37C9"/>
    <w:rsid w:val="001C3CBC"/>
    <w:rsid w:val="001C5E78"/>
    <w:rsid w:val="001C6237"/>
    <w:rsid w:val="001C66A6"/>
    <w:rsid w:val="001C67D6"/>
    <w:rsid w:val="001C73BE"/>
    <w:rsid w:val="001C75A2"/>
    <w:rsid w:val="001C787B"/>
    <w:rsid w:val="001D0435"/>
    <w:rsid w:val="001D114B"/>
    <w:rsid w:val="001D17A5"/>
    <w:rsid w:val="001D24C8"/>
    <w:rsid w:val="001D2D46"/>
    <w:rsid w:val="001D2F9D"/>
    <w:rsid w:val="001D3036"/>
    <w:rsid w:val="001D35A0"/>
    <w:rsid w:val="001D3686"/>
    <w:rsid w:val="001D383B"/>
    <w:rsid w:val="001D3A60"/>
    <w:rsid w:val="001D4C2F"/>
    <w:rsid w:val="001D4E46"/>
    <w:rsid w:val="001D5FBC"/>
    <w:rsid w:val="001D6227"/>
    <w:rsid w:val="001D69AE"/>
    <w:rsid w:val="001D6CE3"/>
    <w:rsid w:val="001D6FEF"/>
    <w:rsid w:val="001D7350"/>
    <w:rsid w:val="001D7551"/>
    <w:rsid w:val="001D7769"/>
    <w:rsid w:val="001E0524"/>
    <w:rsid w:val="001E1A8B"/>
    <w:rsid w:val="001E1E74"/>
    <w:rsid w:val="001E2338"/>
    <w:rsid w:val="001E2B8E"/>
    <w:rsid w:val="001E35DC"/>
    <w:rsid w:val="001E3617"/>
    <w:rsid w:val="001E38C9"/>
    <w:rsid w:val="001E5511"/>
    <w:rsid w:val="001E5744"/>
    <w:rsid w:val="001E697C"/>
    <w:rsid w:val="001E7A46"/>
    <w:rsid w:val="001E7F3F"/>
    <w:rsid w:val="001F06D2"/>
    <w:rsid w:val="001F076B"/>
    <w:rsid w:val="001F08E6"/>
    <w:rsid w:val="001F0B1F"/>
    <w:rsid w:val="001F0F5C"/>
    <w:rsid w:val="001F1242"/>
    <w:rsid w:val="001F139E"/>
    <w:rsid w:val="001F1D52"/>
    <w:rsid w:val="001F225E"/>
    <w:rsid w:val="001F275F"/>
    <w:rsid w:val="001F2859"/>
    <w:rsid w:val="001F2CE6"/>
    <w:rsid w:val="001F2E08"/>
    <w:rsid w:val="001F34DD"/>
    <w:rsid w:val="001F377D"/>
    <w:rsid w:val="001F37EE"/>
    <w:rsid w:val="001F3CB6"/>
    <w:rsid w:val="001F440D"/>
    <w:rsid w:val="001F5927"/>
    <w:rsid w:val="001F648A"/>
    <w:rsid w:val="001F79F4"/>
    <w:rsid w:val="002009A3"/>
    <w:rsid w:val="002009A4"/>
    <w:rsid w:val="0020165C"/>
    <w:rsid w:val="00202065"/>
    <w:rsid w:val="002020E5"/>
    <w:rsid w:val="002030E7"/>
    <w:rsid w:val="00203798"/>
    <w:rsid w:val="00203886"/>
    <w:rsid w:val="002040AD"/>
    <w:rsid w:val="002042CC"/>
    <w:rsid w:val="0020529D"/>
    <w:rsid w:val="0020535E"/>
    <w:rsid w:val="00205373"/>
    <w:rsid w:val="00205D3D"/>
    <w:rsid w:val="00205F98"/>
    <w:rsid w:val="0020639C"/>
    <w:rsid w:val="002064D0"/>
    <w:rsid w:val="00206A58"/>
    <w:rsid w:val="00206B40"/>
    <w:rsid w:val="00207082"/>
    <w:rsid w:val="002100F7"/>
    <w:rsid w:val="00210720"/>
    <w:rsid w:val="00210C13"/>
    <w:rsid w:val="00210E8D"/>
    <w:rsid w:val="00211D4B"/>
    <w:rsid w:val="00212245"/>
    <w:rsid w:val="00212B64"/>
    <w:rsid w:val="0021378F"/>
    <w:rsid w:val="00213BDD"/>
    <w:rsid w:val="00213D55"/>
    <w:rsid w:val="00214CEC"/>
    <w:rsid w:val="00216878"/>
    <w:rsid w:val="00216F6E"/>
    <w:rsid w:val="002173A3"/>
    <w:rsid w:val="00220551"/>
    <w:rsid w:val="00220AEF"/>
    <w:rsid w:val="0022107F"/>
    <w:rsid w:val="00221B2F"/>
    <w:rsid w:val="00222346"/>
    <w:rsid w:val="002237A8"/>
    <w:rsid w:val="00223B94"/>
    <w:rsid w:val="00223E50"/>
    <w:rsid w:val="00224CDC"/>
    <w:rsid w:val="00224ECE"/>
    <w:rsid w:val="002258B2"/>
    <w:rsid w:val="00226410"/>
    <w:rsid w:val="0022697E"/>
    <w:rsid w:val="00226A08"/>
    <w:rsid w:val="00226FC1"/>
    <w:rsid w:val="0022777E"/>
    <w:rsid w:val="00227EB0"/>
    <w:rsid w:val="00227FA5"/>
    <w:rsid w:val="0023090D"/>
    <w:rsid w:val="0023095B"/>
    <w:rsid w:val="00230A6A"/>
    <w:rsid w:val="00230F5F"/>
    <w:rsid w:val="00230FB4"/>
    <w:rsid w:val="00231154"/>
    <w:rsid w:val="00231337"/>
    <w:rsid w:val="00231BBB"/>
    <w:rsid w:val="002321F5"/>
    <w:rsid w:val="00232A3D"/>
    <w:rsid w:val="00232B00"/>
    <w:rsid w:val="00234288"/>
    <w:rsid w:val="0023473F"/>
    <w:rsid w:val="00234B58"/>
    <w:rsid w:val="00234D4C"/>
    <w:rsid w:val="002356E1"/>
    <w:rsid w:val="00235F34"/>
    <w:rsid w:val="00235FBD"/>
    <w:rsid w:val="0023609B"/>
    <w:rsid w:val="00237136"/>
    <w:rsid w:val="0023747C"/>
    <w:rsid w:val="00240623"/>
    <w:rsid w:val="002415D3"/>
    <w:rsid w:val="00242857"/>
    <w:rsid w:val="00242B48"/>
    <w:rsid w:val="002432D9"/>
    <w:rsid w:val="002434E4"/>
    <w:rsid w:val="00244002"/>
    <w:rsid w:val="00244655"/>
    <w:rsid w:val="00244946"/>
    <w:rsid w:val="00244E99"/>
    <w:rsid w:val="00245A74"/>
    <w:rsid w:val="00245E9E"/>
    <w:rsid w:val="00245EF4"/>
    <w:rsid w:val="00246A25"/>
    <w:rsid w:val="00247419"/>
    <w:rsid w:val="00247D18"/>
    <w:rsid w:val="00250C16"/>
    <w:rsid w:val="00251E91"/>
    <w:rsid w:val="00252277"/>
    <w:rsid w:val="00252478"/>
    <w:rsid w:val="00252BAB"/>
    <w:rsid w:val="0025429F"/>
    <w:rsid w:val="002542FF"/>
    <w:rsid w:val="00254824"/>
    <w:rsid w:val="0025522E"/>
    <w:rsid w:val="00255A09"/>
    <w:rsid w:val="00255BFE"/>
    <w:rsid w:val="002567F9"/>
    <w:rsid w:val="00256AF4"/>
    <w:rsid w:val="0025755C"/>
    <w:rsid w:val="00261337"/>
    <w:rsid w:val="00262221"/>
    <w:rsid w:val="002629D6"/>
    <w:rsid w:val="00262F03"/>
    <w:rsid w:val="00263280"/>
    <w:rsid w:val="00263C1B"/>
    <w:rsid w:val="00263CD7"/>
    <w:rsid w:val="00264438"/>
    <w:rsid w:val="00264521"/>
    <w:rsid w:val="0026474D"/>
    <w:rsid w:val="0026523C"/>
    <w:rsid w:val="0026526C"/>
    <w:rsid w:val="00265449"/>
    <w:rsid w:val="00266C4F"/>
    <w:rsid w:val="00267236"/>
    <w:rsid w:val="00267B8C"/>
    <w:rsid w:val="00270D59"/>
    <w:rsid w:val="002719A7"/>
    <w:rsid w:val="00272A56"/>
    <w:rsid w:val="00273357"/>
    <w:rsid w:val="0027392D"/>
    <w:rsid w:val="002740D1"/>
    <w:rsid w:val="002743C6"/>
    <w:rsid w:val="00274A6F"/>
    <w:rsid w:val="00274AA5"/>
    <w:rsid w:val="00274C8F"/>
    <w:rsid w:val="00276111"/>
    <w:rsid w:val="00277A96"/>
    <w:rsid w:val="00280404"/>
    <w:rsid w:val="0028098B"/>
    <w:rsid w:val="00280BB4"/>
    <w:rsid w:val="00280C13"/>
    <w:rsid w:val="00280EA7"/>
    <w:rsid w:val="00280F80"/>
    <w:rsid w:val="0028159A"/>
    <w:rsid w:val="00281666"/>
    <w:rsid w:val="00281D38"/>
    <w:rsid w:val="00281E00"/>
    <w:rsid w:val="00282540"/>
    <w:rsid w:val="00282E82"/>
    <w:rsid w:val="00283520"/>
    <w:rsid w:val="00283D40"/>
    <w:rsid w:val="0028411D"/>
    <w:rsid w:val="002853F9"/>
    <w:rsid w:val="00287B74"/>
    <w:rsid w:val="00287F5D"/>
    <w:rsid w:val="00290ADF"/>
    <w:rsid w:val="00290CF0"/>
    <w:rsid w:val="0029135B"/>
    <w:rsid w:val="00291BA8"/>
    <w:rsid w:val="00291E44"/>
    <w:rsid w:val="002933DC"/>
    <w:rsid w:val="00293E37"/>
    <w:rsid w:val="00294A2C"/>
    <w:rsid w:val="00295D0D"/>
    <w:rsid w:val="0029677C"/>
    <w:rsid w:val="00296AA7"/>
    <w:rsid w:val="00296C6F"/>
    <w:rsid w:val="00296EFF"/>
    <w:rsid w:val="002970BC"/>
    <w:rsid w:val="0029710E"/>
    <w:rsid w:val="00297788"/>
    <w:rsid w:val="002A01EA"/>
    <w:rsid w:val="002A078E"/>
    <w:rsid w:val="002A0C55"/>
    <w:rsid w:val="002A183A"/>
    <w:rsid w:val="002A2AFA"/>
    <w:rsid w:val="002A2C6B"/>
    <w:rsid w:val="002A3EE9"/>
    <w:rsid w:val="002A46F2"/>
    <w:rsid w:val="002A4720"/>
    <w:rsid w:val="002A4BD9"/>
    <w:rsid w:val="002A516C"/>
    <w:rsid w:val="002A5B43"/>
    <w:rsid w:val="002A6521"/>
    <w:rsid w:val="002A7B6C"/>
    <w:rsid w:val="002A7EBD"/>
    <w:rsid w:val="002A7FC4"/>
    <w:rsid w:val="002B05A8"/>
    <w:rsid w:val="002B110F"/>
    <w:rsid w:val="002B1C65"/>
    <w:rsid w:val="002B1EFB"/>
    <w:rsid w:val="002B241C"/>
    <w:rsid w:val="002B2CA9"/>
    <w:rsid w:val="002B3917"/>
    <w:rsid w:val="002B3D6D"/>
    <w:rsid w:val="002B43C2"/>
    <w:rsid w:val="002B4C23"/>
    <w:rsid w:val="002B5540"/>
    <w:rsid w:val="002B5A9F"/>
    <w:rsid w:val="002B5C3F"/>
    <w:rsid w:val="002B60B1"/>
    <w:rsid w:val="002B6916"/>
    <w:rsid w:val="002B74CB"/>
    <w:rsid w:val="002B75C7"/>
    <w:rsid w:val="002B7CF2"/>
    <w:rsid w:val="002C003A"/>
    <w:rsid w:val="002C038A"/>
    <w:rsid w:val="002C0E69"/>
    <w:rsid w:val="002C15C1"/>
    <w:rsid w:val="002C1791"/>
    <w:rsid w:val="002C1EF0"/>
    <w:rsid w:val="002C29F9"/>
    <w:rsid w:val="002C2C0E"/>
    <w:rsid w:val="002C32FF"/>
    <w:rsid w:val="002C3A01"/>
    <w:rsid w:val="002C3A66"/>
    <w:rsid w:val="002C417B"/>
    <w:rsid w:val="002C46FF"/>
    <w:rsid w:val="002C48FA"/>
    <w:rsid w:val="002C60A5"/>
    <w:rsid w:val="002C75D9"/>
    <w:rsid w:val="002C762B"/>
    <w:rsid w:val="002D0D6E"/>
    <w:rsid w:val="002D1153"/>
    <w:rsid w:val="002D2339"/>
    <w:rsid w:val="002D2EA1"/>
    <w:rsid w:val="002D2EE7"/>
    <w:rsid w:val="002D3864"/>
    <w:rsid w:val="002D3F72"/>
    <w:rsid w:val="002D4837"/>
    <w:rsid w:val="002D4AA1"/>
    <w:rsid w:val="002D4E79"/>
    <w:rsid w:val="002D59CE"/>
    <w:rsid w:val="002D6551"/>
    <w:rsid w:val="002D66D9"/>
    <w:rsid w:val="002D6CB8"/>
    <w:rsid w:val="002D7280"/>
    <w:rsid w:val="002D76E4"/>
    <w:rsid w:val="002D7D6E"/>
    <w:rsid w:val="002D7DDA"/>
    <w:rsid w:val="002E0B7F"/>
    <w:rsid w:val="002E0D16"/>
    <w:rsid w:val="002E0DBF"/>
    <w:rsid w:val="002E2B9F"/>
    <w:rsid w:val="002E32FD"/>
    <w:rsid w:val="002E390F"/>
    <w:rsid w:val="002E4234"/>
    <w:rsid w:val="002E43F9"/>
    <w:rsid w:val="002E463F"/>
    <w:rsid w:val="002E5412"/>
    <w:rsid w:val="002E573E"/>
    <w:rsid w:val="002E5BC9"/>
    <w:rsid w:val="002E6B66"/>
    <w:rsid w:val="002E755C"/>
    <w:rsid w:val="002F14C3"/>
    <w:rsid w:val="002F19A4"/>
    <w:rsid w:val="002F2512"/>
    <w:rsid w:val="002F2740"/>
    <w:rsid w:val="002F2985"/>
    <w:rsid w:val="002F2B41"/>
    <w:rsid w:val="002F3437"/>
    <w:rsid w:val="002F36A7"/>
    <w:rsid w:val="002F3F74"/>
    <w:rsid w:val="002F43FA"/>
    <w:rsid w:val="002F4892"/>
    <w:rsid w:val="002F4D2C"/>
    <w:rsid w:val="002F50D9"/>
    <w:rsid w:val="002F5920"/>
    <w:rsid w:val="002F650B"/>
    <w:rsid w:val="002F7207"/>
    <w:rsid w:val="002F75A9"/>
    <w:rsid w:val="002F7644"/>
    <w:rsid w:val="002F773B"/>
    <w:rsid w:val="00300D09"/>
    <w:rsid w:val="00302FDE"/>
    <w:rsid w:val="0030321C"/>
    <w:rsid w:val="003033C8"/>
    <w:rsid w:val="00303FD4"/>
    <w:rsid w:val="003047B7"/>
    <w:rsid w:val="00304D21"/>
    <w:rsid w:val="003065BB"/>
    <w:rsid w:val="00306776"/>
    <w:rsid w:val="003073DF"/>
    <w:rsid w:val="0031007C"/>
    <w:rsid w:val="003108E0"/>
    <w:rsid w:val="00310937"/>
    <w:rsid w:val="00310EA1"/>
    <w:rsid w:val="00311BC6"/>
    <w:rsid w:val="00311C9A"/>
    <w:rsid w:val="00311F74"/>
    <w:rsid w:val="00312568"/>
    <w:rsid w:val="003125DD"/>
    <w:rsid w:val="0031426B"/>
    <w:rsid w:val="00314319"/>
    <w:rsid w:val="00314F75"/>
    <w:rsid w:val="0031551D"/>
    <w:rsid w:val="00316529"/>
    <w:rsid w:val="00317178"/>
    <w:rsid w:val="00317BA4"/>
    <w:rsid w:val="00320435"/>
    <w:rsid w:val="00320859"/>
    <w:rsid w:val="00320A7A"/>
    <w:rsid w:val="00320F42"/>
    <w:rsid w:val="00321329"/>
    <w:rsid w:val="003218AB"/>
    <w:rsid w:val="00322187"/>
    <w:rsid w:val="003222C9"/>
    <w:rsid w:val="0032263F"/>
    <w:rsid w:val="00322CE7"/>
    <w:rsid w:val="00322F30"/>
    <w:rsid w:val="003235B8"/>
    <w:rsid w:val="00323C0E"/>
    <w:rsid w:val="00323F8B"/>
    <w:rsid w:val="003241E4"/>
    <w:rsid w:val="0032491F"/>
    <w:rsid w:val="003249FE"/>
    <w:rsid w:val="003251B4"/>
    <w:rsid w:val="003268F6"/>
    <w:rsid w:val="003302D5"/>
    <w:rsid w:val="003317E8"/>
    <w:rsid w:val="0033195C"/>
    <w:rsid w:val="00331D27"/>
    <w:rsid w:val="00332C80"/>
    <w:rsid w:val="00333281"/>
    <w:rsid w:val="003333EE"/>
    <w:rsid w:val="00333B8F"/>
    <w:rsid w:val="0033403C"/>
    <w:rsid w:val="00334049"/>
    <w:rsid w:val="00334632"/>
    <w:rsid w:val="003348E5"/>
    <w:rsid w:val="00335272"/>
    <w:rsid w:val="003352DF"/>
    <w:rsid w:val="00336A28"/>
    <w:rsid w:val="00337943"/>
    <w:rsid w:val="00337C4A"/>
    <w:rsid w:val="00337C5E"/>
    <w:rsid w:val="00341D37"/>
    <w:rsid w:val="00341FCA"/>
    <w:rsid w:val="00342A7F"/>
    <w:rsid w:val="003432B8"/>
    <w:rsid w:val="0034367C"/>
    <w:rsid w:val="00343929"/>
    <w:rsid w:val="003457D4"/>
    <w:rsid w:val="0034697E"/>
    <w:rsid w:val="00346C0D"/>
    <w:rsid w:val="0034769D"/>
    <w:rsid w:val="003503DB"/>
    <w:rsid w:val="00350FD2"/>
    <w:rsid w:val="00351DCF"/>
    <w:rsid w:val="00351DFC"/>
    <w:rsid w:val="00352DA7"/>
    <w:rsid w:val="00353412"/>
    <w:rsid w:val="003537D0"/>
    <w:rsid w:val="00353D85"/>
    <w:rsid w:val="0035509D"/>
    <w:rsid w:val="0035539A"/>
    <w:rsid w:val="003554BC"/>
    <w:rsid w:val="003558BC"/>
    <w:rsid w:val="00355CE9"/>
    <w:rsid w:val="00356195"/>
    <w:rsid w:val="003561E5"/>
    <w:rsid w:val="00356E4A"/>
    <w:rsid w:val="00356F9D"/>
    <w:rsid w:val="00357518"/>
    <w:rsid w:val="00357C89"/>
    <w:rsid w:val="00357D4E"/>
    <w:rsid w:val="00360426"/>
    <w:rsid w:val="0036117F"/>
    <w:rsid w:val="00361855"/>
    <w:rsid w:val="0036273E"/>
    <w:rsid w:val="00362993"/>
    <w:rsid w:val="00362F7F"/>
    <w:rsid w:val="00363BE1"/>
    <w:rsid w:val="00363D51"/>
    <w:rsid w:val="003640A3"/>
    <w:rsid w:val="0036415B"/>
    <w:rsid w:val="00364821"/>
    <w:rsid w:val="00364F43"/>
    <w:rsid w:val="00364F4B"/>
    <w:rsid w:val="00364F79"/>
    <w:rsid w:val="003655F0"/>
    <w:rsid w:val="00365B8A"/>
    <w:rsid w:val="00365BAC"/>
    <w:rsid w:val="00365BC1"/>
    <w:rsid w:val="00365BE3"/>
    <w:rsid w:val="00365EE7"/>
    <w:rsid w:val="00366441"/>
    <w:rsid w:val="00366AC4"/>
    <w:rsid w:val="00366CD1"/>
    <w:rsid w:val="003679D3"/>
    <w:rsid w:val="00367CDF"/>
    <w:rsid w:val="003710A1"/>
    <w:rsid w:val="003710E4"/>
    <w:rsid w:val="0037143A"/>
    <w:rsid w:val="00371779"/>
    <w:rsid w:val="00371C01"/>
    <w:rsid w:val="00371EAB"/>
    <w:rsid w:val="00372839"/>
    <w:rsid w:val="00372E12"/>
    <w:rsid w:val="00372FF3"/>
    <w:rsid w:val="003734AC"/>
    <w:rsid w:val="00373704"/>
    <w:rsid w:val="0037373F"/>
    <w:rsid w:val="00373C9E"/>
    <w:rsid w:val="00373E87"/>
    <w:rsid w:val="00374CD3"/>
    <w:rsid w:val="00374E03"/>
    <w:rsid w:val="00375CAA"/>
    <w:rsid w:val="00377E61"/>
    <w:rsid w:val="00380294"/>
    <w:rsid w:val="003804CF"/>
    <w:rsid w:val="003817D4"/>
    <w:rsid w:val="00382588"/>
    <w:rsid w:val="00382BDD"/>
    <w:rsid w:val="00382E28"/>
    <w:rsid w:val="0038415F"/>
    <w:rsid w:val="0038694F"/>
    <w:rsid w:val="00386C30"/>
    <w:rsid w:val="00386F27"/>
    <w:rsid w:val="00390495"/>
    <w:rsid w:val="00390C19"/>
    <w:rsid w:val="003930C2"/>
    <w:rsid w:val="00393433"/>
    <w:rsid w:val="003935A7"/>
    <w:rsid w:val="003939F6"/>
    <w:rsid w:val="00394269"/>
    <w:rsid w:val="00394B76"/>
    <w:rsid w:val="00395563"/>
    <w:rsid w:val="003956F2"/>
    <w:rsid w:val="003957BC"/>
    <w:rsid w:val="00395AB7"/>
    <w:rsid w:val="003969BF"/>
    <w:rsid w:val="00396DFD"/>
    <w:rsid w:val="00397250"/>
    <w:rsid w:val="00397659"/>
    <w:rsid w:val="00397845"/>
    <w:rsid w:val="00397868"/>
    <w:rsid w:val="00397A63"/>
    <w:rsid w:val="003A047B"/>
    <w:rsid w:val="003A2198"/>
    <w:rsid w:val="003A2BC5"/>
    <w:rsid w:val="003A2D1D"/>
    <w:rsid w:val="003A3119"/>
    <w:rsid w:val="003A3C71"/>
    <w:rsid w:val="003A4588"/>
    <w:rsid w:val="003A4F6D"/>
    <w:rsid w:val="003A51A7"/>
    <w:rsid w:val="003A523D"/>
    <w:rsid w:val="003A5293"/>
    <w:rsid w:val="003A72F4"/>
    <w:rsid w:val="003A782D"/>
    <w:rsid w:val="003B0992"/>
    <w:rsid w:val="003B0F66"/>
    <w:rsid w:val="003B119B"/>
    <w:rsid w:val="003B11C8"/>
    <w:rsid w:val="003B1453"/>
    <w:rsid w:val="003B152D"/>
    <w:rsid w:val="003B1D1F"/>
    <w:rsid w:val="003B2295"/>
    <w:rsid w:val="003B2CD3"/>
    <w:rsid w:val="003B30D6"/>
    <w:rsid w:val="003B3263"/>
    <w:rsid w:val="003B4445"/>
    <w:rsid w:val="003B449E"/>
    <w:rsid w:val="003B4BF5"/>
    <w:rsid w:val="003B4D69"/>
    <w:rsid w:val="003B5592"/>
    <w:rsid w:val="003B56EA"/>
    <w:rsid w:val="003B580F"/>
    <w:rsid w:val="003B5A97"/>
    <w:rsid w:val="003B5B36"/>
    <w:rsid w:val="003B61DD"/>
    <w:rsid w:val="003B6692"/>
    <w:rsid w:val="003B6ABC"/>
    <w:rsid w:val="003B71CB"/>
    <w:rsid w:val="003B741A"/>
    <w:rsid w:val="003B7620"/>
    <w:rsid w:val="003B7AAA"/>
    <w:rsid w:val="003C0DEE"/>
    <w:rsid w:val="003C0EFF"/>
    <w:rsid w:val="003C115B"/>
    <w:rsid w:val="003C1945"/>
    <w:rsid w:val="003C225A"/>
    <w:rsid w:val="003C28EF"/>
    <w:rsid w:val="003C296B"/>
    <w:rsid w:val="003C2E31"/>
    <w:rsid w:val="003C3AD6"/>
    <w:rsid w:val="003C5078"/>
    <w:rsid w:val="003C5738"/>
    <w:rsid w:val="003C5D88"/>
    <w:rsid w:val="003C5E52"/>
    <w:rsid w:val="003C5F15"/>
    <w:rsid w:val="003C5FA0"/>
    <w:rsid w:val="003C6856"/>
    <w:rsid w:val="003C6D11"/>
    <w:rsid w:val="003C6FBF"/>
    <w:rsid w:val="003C7486"/>
    <w:rsid w:val="003C7B58"/>
    <w:rsid w:val="003C7DA9"/>
    <w:rsid w:val="003D38E8"/>
    <w:rsid w:val="003D38FD"/>
    <w:rsid w:val="003D3BB2"/>
    <w:rsid w:val="003D3C40"/>
    <w:rsid w:val="003D439A"/>
    <w:rsid w:val="003D444E"/>
    <w:rsid w:val="003D4DA2"/>
    <w:rsid w:val="003D51E0"/>
    <w:rsid w:val="003D54D2"/>
    <w:rsid w:val="003D64E2"/>
    <w:rsid w:val="003D6738"/>
    <w:rsid w:val="003D76A6"/>
    <w:rsid w:val="003D7ADA"/>
    <w:rsid w:val="003DC284"/>
    <w:rsid w:val="003E0550"/>
    <w:rsid w:val="003E05D0"/>
    <w:rsid w:val="003E12E5"/>
    <w:rsid w:val="003E12FF"/>
    <w:rsid w:val="003E1571"/>
    <w:rsid w:val="003E163C"/>
    <w:rsid w:val="003E1663"/>
    <w:rsid w:val="003E1727"/>
    <w:rsid w:val="003E1C83"/>
    <w:rsid w:val="003E200A"/>
    <w:rsid w:val="003E2A7F"/>
    <w:rsid w:val="003E3AC4"/>
    <w:rsid w:val="003E4243"/>
    <w:rsid w:val="003E47A1"/>
    <w:rsid w:val="003E52C4"/>
    <w:rsid w:val="003E73F6"/>
    <w:rsid w:val="003F0805"/>
    <w:rsid w:val="003F0FA0"/>
    <w:rsid w:val="003F0FAD"/>
    <w:rsid w:val="003F3233"/>
    <w:rsid w:val="003F3EBE"/>
    <w:rsid w:val="003F4AD5"/>
    <w:rsid w:val="003F5865"/>
    <w:rsid w:val="003F60DA"/>
    <w:rsid w:val="003F6A6B"/>
    <w:rsid w:val="003F6CFF"/>
    <w:rsid w:val="003F7469"/>
    <w:rsid w:val="00400165"/>
    <w:rsid w:val="004024CF"/>
    <w:rsid w:val="004033E7"/>
    <w:rsid w:val="00404926"/>
    <w:rsid w:val="0040521D"/>
    <w:rsid w:val="00405BC6"/>
    <w:rsid w:val="00405D99"/>
    <w:rsid w:val="004060F0"/>
    <w:rsid w:val="00406619"/>
    <w:rsid w:val="004072B7"/>
    <w:rsid w:val="00410105"/>
    <w:rsid w:val="004113F2"/>
    <w:rsid w:val="00412451"/>
    <w:rsid w:val="00412778"/>
    <w:rsid w:val="0041300B"/>
    <w:rsid w:val="00413189"/>
    <w:rsid w:val="00414579"/>
    <w:rsid w:val="00414CE8"/>
    <w:rsid w:val="00414E66"/>
    <w:rsid w:val="00415296"/>
    <w:rsid w:val="00415574"/>
    <w:rsid w:val="004173EC"/>
    <w:rsid w:val="00417D24"/>
    <w:rsid w:val="00417D40"/>
    <w:rsid w:val="00420172"/>
    <w:rsid w:val="00420799"/>
    <w:rsid w:val="004221E0"/>
    <w:rsid w:val="00422959"/>
    <w:rsid w:val="00424841"/>
    <w:rsid w:val="00425254"/>
    <w:rsid w:val="00425287"/>
    <w:rsid w:val="00425852"/>
    <w:rsid w:val="00425DF3"/>
    <w:rsid w:val="004304D6"/>
    <w:rsid w:val="00430E33"/>
    <w:rsid w:val="00430F1F"/>
    <w:rsid w:val="00430F49"/>
    <w:rsid w:val="004311B7"/>
    <w:rsid w:val="0043265A"/>
    <w:rsid w:val="00433B98"/>
    <w:rsid w:val="00433E6B"/>
    <w:rsid w:val="004340B9"/>
    <w:rsid w:val="00434107"/>
    <w:rsid w:val="0043500A"/>
    <w:rsid w:val="00435187"/>
    <w:rsid w:val="00435688"/>
    <w:rsid w:val="00435BBA"/>
    <w:rsid w:val="00436A13"/>
    <w:rsid w:val="00436B75"/>
    <w:rsid w:val="00437156"/>
    <w:rsid w:val="00437A7B"/>
    <w:rsid w:val="004407B8"/>
    <w:rsid w:val="00440E10"/>
    <w:rsid w:val="00441159"/>
    <w:rsid w:val="00441506"/>
    <w:rsid w:val="00442447"/>
    <w:rsid w:val="00442CEB"/>
    <w:rsid w:val="00442DD5"/>
    <w:rsid w:val="00443D71"/>
    <w:rsid w:val="00443FB3"/>
    <w:rsid w:val="0044451D"/>
    <w:rsid w:val="00445DB6"/>
    <w:rsid w:val="004466D2"/>
    <w:rsid w:val="00446C41"/>
    <w:rsid w:val="00446E06"/>
    <w:rsid w:val="00446F1E"/>
    <w:rsid w:val="00446F5F"/>
    <w:rsid w:val="00450BCF"/>
    <w:rsid w:val="00451435"/>
    <w:rsid w:val="00452838"/>
    <w:rsid w:val="00454100"/>
    <w:rsid w:val="00454A21"/>
    <w:rsid w:val="004550D9"/>
    <w:rsid w:val="00455161"/>
    <w:rsid w:val="00456A2B"/>
    <w:rsid w:val="00456A52"/>
    <w:rsid w:val="00457280"/>
    <w:rsid w:val="00460323"/>
    <w:rsid w:val="00461050"/>
    <w:rsid w:val="004615AF"/>
    <w:rsid w:val="004618E3"/>
    <w:rsid w:val="00461F6C"/>
    <w:rsid w:val="0046257E"/>
    <w:rsid w:val="004632D0"/>
    <w:rsid w:val="004633CC"/>
    <w:rsid w:val="0046414F"/>
    <w:rsid w:val="00464D56"/>
    <w:rsid w:val="004651F7"/>
    <w:rsid w:val="00465B64"/>
    <w:rsid w:val="00466300"/>
    <w:rsid w:val="00466432"/>
    <w:rsid w:val="00466BF5"/>
    <w:rsid w:val="00466D73"/>
    <w:rsid w:val="00467106"/>
    <w:rsid w:val="004673A2"/>
    <w:rsid w:val="0046771A"/>
    <w:rsid w:val="004677D3"/>
    <w:rsid w:val="004678C3"/>
    <w:rsid w:val="00467EC0"/>
    <w:rsid w:val="0047023A"/>
    <w:rsid w:val="004706D4"/>
    <w:rsid w:val="00470CE5"/>
    <w:rsid w:val="004714D6"/>
    <w:rsid w:val="00471B3C"/>
    <w:rsid w:val="0047258C"/>
    <w:rsid w:val="00472880"/>
    <w:rsid w:val="00472CBC"/>
    <w:rsid w:val="004734E4"/>
    <w:rsid w:val="00473AE5"/>
    <w:rsid w:val="00473F62"/>
    <w:rsid w:val="0047421A"/>
    <w:rsid w:val="0047476B"/>
    <w:rsid w:val="00474E9B"/>
    <w:rsid w:val="00475251"/>
    <w:rsid w:val="00475997"/>
    <w:rsid w:val="004762FA"/>
    <w:rsid w:val="00476F9A"/>
    <w:rsid w:val="00477151"/>
    <w:rsid w:val="004773A5"/>
    <w:rsid w:val="004777E4"/>
    <w:rsid w:val="00477EFB"/>
    <w:rsid w:val="00477F6A"/>
    <w:rsid w:val="0048057D"/>
    <w:rsid w:val="004806F3"/>
    <w:rsid w:val="00480BF4"/>
    <w:rsid w:val="00481465"/>
    <w:rsid w:val="00481627"/>
    <w:rsid w:val="00481921"/>
    <w:rsid w:val="00481C87"/>
    <w:rsid w:val="004830E4"/>
    <w:rsid w:val="00483337"/>
    <w:rsid w:val="00484588"/>
    <w:rsid w:val="00484DD0"/>
    <w:rsid w:val="004857B5"/>
    <w:rsid w:val="00485F7D"/>
    <w:rsid w:val="004861C1"/>
    <w:rsid w:val="00486715"/>
    <w:rsid w:val="0048674E"/>
    <w:rsid w:val="00486DED"/>
    <w:rsid w:val="0048728C"/>
    <w:rsid w:val="00487E98"/>
    <w:rsid w:val="00490125"/>
    <w:rsid w:val="00490912"/>
    <w:rsid w:val="004919BD"/>
    <w:rsid w:val="00492380"/>
    <w:rsid w:val="00492F30"/>
    <w:rsid w:val="0049370D"/>
    <w:rsid w:val="0049405A"/>
    <w:rsid w:val="00494521"/>
    <w:rsid w:val="00494CB3"/>
    <w:rsid w:val="00494EAD"/>
    <w:rsid w:val="004955ED"/>
    <w:rsid w:val="00495B0F"/>
    <w:rsid w:val="0049763C"/>
    <w:rsid w:val="00497D47"/>
    <w:rsid w:val="00497E62"/>
    <w:rsid w:val="004A08BB"/>
    <w:rsid w:val="004A1716"/>
    <w:rsid w:val="004A1749"/>
    <w:rsid w:val="004A1C77"/>
    <w:rsid w:val="004A238A"/>
    <w:rsid w:val="004A24C0"/>
    <w:rsid w:val="004A3131"/>
    <w:rsid w:val="004A3689"/>
    <w:rsid w:val="004A4537"/>
    <w:rsid w:val="004A4A5A"/>
    <w:rsid w:val="004A64F6"/>
    <w:rsid w:val="004A66AB"/>
    <w:rsid w:val="004A7013"/>
    <w:rsid w:val="004B066B"/>
    <w:rsid w:val="004B0A76"/>
    <w:rsid w:val="004B1802"/>
    <w:rsid w:val="004B1C36"/>
    <w:rsid w:val="004B26B4"/>
    <w:rsid w:val="004B2739"/>
    <w:rsid w:val="004B2F44"/>
    <w:rsid w:val="004B2FCF"/>
    <w:rsid w:val="004B3415"/>
    <w:rsid w:val="004B341D"/>
    <w:rsid w:val="004B34D2"/>
    <w:rsid w:val="004B3C66"/>
    <w:rsid w:val="004B43CC"/>
    <w:rsid w:val="004B4C77"/>
    <w:rsid w:val="004B6215"/>
    <w:rsid w:val="004B6289"/>
    <w:rsid w:val="004B6522"/>
    <w:rsid w:val="004B6914"/>
    <w:rsid w:val="004B6916"/>
    <w:rsid w:val="004B6CF0"/>
    <w:rsid w:val="004C0011"/>
    <w:rsid w:val="004C00D9"/>
    <w:rsid w:val="004C0BC6"/>
    <w:rsid w:val="004C0CFA"/>
    <w:rsid w:val="004C1A11"/>
    <w:rsid w:val="004C261E"/>
    <w:rsid w:val="004C2A45"/>
    <w:rsid w:val="004C3248"/>
    <w:rsid w:val="004C343B"/>
    <w:rsid w:val="004C3B37"/>
    <w:rsid w:val="004C42EF"/>
    <w:rsid w:val="004C4524"/>
    <w:rsid w:val="004C52F6"/>
    <w:rsid w:val="004C6769"/>
    <w:rsid w:val="004C6AB9"/>
    <w:rsid w:val="004C6FAF"/>
    <w:rsid w:val="004C75FD"/>
    <w:rsid w:val="004C76D3"/>
    <w:rsid w:val="004D036C"/>
    <w:rsid w:val="004D06CE"/>
    <w:rsid w:val="004D0F82"/>
    <w:rsid w:val="004D1714"/>
    <w:rsid w:val="004D3318"/>
    <w:rsid w:val="004D351B"/>
    <w:rsid w:val="004D3E4A"/>
    <w:rsid w:val="004D3EDD"/>
    <w:rsid w:val="004D5A30"/>
    <w:rsid w:val="004D5E84"/>
    <w:rsid w:val="004D75E9"/>
    <w:rsid w:val="004D7F98"/>
    <w:rsid w:val="004E02CD"/>
    <w:rsid w:val="004E040A"/>
    <w:rsid w:val="004E049B"/>
    <w:rsid w:val="004E0548"/>
    <w:rsid w:val="004E062F"/>
    <w:rsid w:val="004E21B4"/>
    <w:rsid w:val="004E2EE6"/>
    <w:rsid w:val="004E352F"/>
    <w:rsid w:val="004E3860"/>
    <w:rsid w:val="004E3D88"/>
    <w:rsid w:val="004E3EDD"/>
    <w:rsid w:val="004E4341"/>
    <w:rsid w:val="004E4A55"/>
    <w:rsid w:val="004E4C9E"/>
    <w:rsid w:val="004E6BC0"/>
    <w:rsid w:val="004E6C64"/>
    <w:rsid w:val="004E7330"/>
    <w:rsid w:val="004E748F"/>
    <w:rsid w:val="004F0027"/>
    <w:rsid w:val="004F0776"/>
    <w:rsid w:val="004F1CA6"/>
    <w:rsid w:val="004F1F2C"/>
    <w:rsid w:val="004F27B9"/>
    <w:rsid w:val="004F4830"/>
    <w:rsid w:val="004F4A00"/>
    <w:rsid w:val="004F50A2"/>
    <w:rsid w:val="004F60F1"/>
    <w:rsid w:val="004F68F6"/>
    <w:rsid w:val="004F76DE"/>
    <w:rsid w:val="004F7C42"/>
    <w:rsid w:val="004F7D4F"/>
    <w:rsid w:val="00500482"/>
    <w:rsid w:val="00500640"/>
    <w:rsid w:val="005008EC"/>
    <w:rsid w:val="005015D6"/>
    <w:rsid w:val="00501736"/>
    <w:rsid w:val="005020A1"/>
    <w:rsid w:val="005021DF"/>
    <w:rsid w:val="0050228B"/>
    <w:rsid w:val="005029FE"/>
    <w:rsid w:val="00502A77"/>
    <w:rsid w:val="00503ED6"/>
    <w:rsid w:val="0050515F"/>
    <w:rsid w:val="00505607"/>
    <w:rsid w:val="005058CF"/>
    <w:rsid w:val="0050604B"/>
    <w:rsid w:val="00506121"/>
    <w:rsid w:val="00506B81"/>
    <w:rsid w:val="005072E3"/>
    <w:rsid w:val="00507D7A"/>
    <w:rsid w:val="00510790"/>
    <w:rsid w:val="0051083A"/>
    <w:rsid w:val="00510A73"/>
    <w:rsid w:val="0051140E"/>
    <w:rsid w:val="0051151A"/>
    <w:rsid w:val="00511880"/>
    <w:rsid w:val="00513312"/>
    <w:rsid w:val="0051341C"/>
    <w:rsid w:val="00513CA3"/>
    <w:rsid w:val="005141AD"/>
    <w:rsid w:val="0051434D"/>
    <w:rsid w:val="005145A5"/>
    <w:rsid w:val="00514D77"/>
    <w:rsid w:val="00516985"/>
    <w:rsid w:val="00516FC0"/>
    <w:rsid w:val="00517074"/>
    <w:rsid w:val="005201F5"/>
    <w:rsid w:val="0052055C"/>
    <w:rsid w:val="0052181F"/>
    <w:rsid w:val="00521A27"/>
    <w:rsid w:val="00522464"/>
    <w:rsid w:val="005229D7"/>
    <w:rsid w:val="00523580"/>
    <w:rsid w:val="00523A1B"/>
    <w:rsid w:val="00525454"/>
    <w:rsid w:val="0052578F"/>
    <w:rsid w:val="00525AFB"/>
    <w:rsid w:val="005261CB"/>
    <w:rsid w:val="00526A67"/>
    <w:rsid w:val="00526B0D"/>
    <w:rsid w:val="00527025"/>
    <w:rsid w:val="00527CAF"/>
    <w:rsid w:val="0053099C"/>
    <w:rsid w:val="00530E8C"/>
    <w:rsid w:val="00531030"/>
    <w:rsid w:val="00531067"/>
    <w:rsid w:val="005311F5"/>
    <w:rsid w:val="0053148E"/>
    <w:rsid w:val="00531AB5"/>
    <w:rsid w:val="00532DE5"/>
    <w:rsid w:val="005340AB"/>
    <w:rsid w:val="005340FF"/>
    <w:rsid w:val="00535A78"/>
    <w:rsid w:val="00535DB2"/>
    <w:rsid w:val="00536124"/>
    <w:rsid w:val="00536F87"/>
    <w:rsid w:val="0053711C"/>
    <w:rsid w:val="005371C1"/>
    <w:rsid w:val="00540741"/>
    <w:rsid w:val="005428F4"/>
    <w:rsid w:val="0054298D"/>
    <w:rsid w:val="00542B4B"/>
    <w:rsid w:val="00543D96"/>
    <w:rsid w:val="005441C3"/>
    <w:rsid w:val="00545503"/>
    <w:rsid w:val="0054589C"/>
    <w:rsid w:val="005458B7"/>
    <w:rsid w:val="005459A6"/>
    <w:rsid w:val="00545C4E"/>
    <w:rsid w:val="00546252"/>
    <w:rsid w:val="0054668B"/>
    <w:rsid w:val="00547757"/>
    <w:rsid w:val="00547847"/>
    <w:rsid w:val="00547DF0"/>
    <w:rsid w:val="00550155"/>
    <w:rsid w:val="00550E00"/>
    <w:rsid w:val="00552148"/>
    <w:rsid w:val="005532F1"/>
    <w:rsid w:val="00555260"/>
    <w:rsid w:val="0055558F"/>
    <w:rsid w:val="005558AA"/>
    <w:rsid w:val="00556110"/>
    <w:rsid w:val="005565A3"/>
    <w:rsid w:val="0055721D"/>
    <w:rsid w:val="0055721E"/>
    <w:rsid w:val="005575FC"/>
    <w:rsid w:val="00557F50"/>
    <w:rsid w:val="0056078C"/>
    <w:rsid w:val="00560914"/>
    <w:rsid w:val="00560C2C"/>
    <w:rsid w:val="005611B1"/>
    <w:rsid w:val="0056140E"/>
    <w:rsid w:val="00561C6F"/>
    <w:rsid w:val="005622F8"/>
    <w:rsid w:val="00562760"/>
    <w:rsid w:val="005630C5"/>
    <w:rsid w:val="00563249"/>
    <w:rsid w:val="005642B7"/>
    <w:rsid w:val="005647D5"/>
    <w:rsid w:val="0056737F"/>
    <w:rsid w:val="005676CC"/>
    <w:rsid w:val="00567F14"/>
    <w:rsid w:val="00570362"/>
    <w:rsid w:val="00571BDA"/>
    <w:rsid w:val="005724F3"/>
    <w:rsid w:val="0057351A"/>
    <w:rsid w:val="00573D12"/>
    <w:rsid w:val="005758D7"/>
    <w:rsid w:val="005761FD"/>
    <w:rsid w:val="0057665C"/>
    <w:rsid w:val="005768F1"/>
    <w:rsid w:val="00577EEE"/>
    <w:rsid w:val="005825D5"/>
    <w:rsid w:val="00582732"/>
    <w:rsid w:val="00583215"/>
    <w:rsid w:val="005833AC"/>
    <w:rsid w:val="005833D7"/>
    <w:rsid w:val="00584B4E"/>
    <w:rsid w:val="005854A4"/>
    <w:rsid w:val="00585735"/>
    <w:rsid w:val="00585795"/>
    <w:rsid w:val="00585AFB"/>
    <w:rsid w:val="00585DA7"/>
    <w:rsid w:val="00586ADA"/>
    <w:rsid w:val="00586CFF"/>
    <w:rsid w:val="00586EAF"/>
    <w:rsid w:val="005907B3"/>
    <w:rsid w:val="00590C8B"/>
    <w:rsid w:val="00590D02"/>
    <w:rsid w:val="00590EAA"/>
    <w:rsid w:val="00590EFE"/>
    <w:rsid w:val="00591EAF"/>
    <w:rsid w:val="0059243D"/>
    <w:rsid w:val="00593688"/>
    <w:rsid w:val="00593901"/>
    <w:rsid w:val="0059445C"/>
    <w:rsid w:val="005945F1"/>
    <w:rsid w:val="00594919"/>
    <w:rsid w:val="00594CCD"/>
    <w:rsid w:val="00595FE3"/>
    <w:rsid w:val="00596FE1"/>
    <w:rsid w:val="0059768E"/>
    <w:rsid w:val="005A0234"/>
    <w:rsid w:val="005A0C34"/>
    <w:rsid w:val="005A1909"/>
    <w:rsid w:val="005A1994"/>
    <w:rsid w:val="005A1B7F"/>
    <w:rsid w:val="005A2B65"/>
    <w:rsid w:val="005A2D37"/>
    <w:rsid w:val="005A36E2"/>
    <w:rsid w:val="005A474B"/>
    <w:rsid w:val="005A4EB0"/>
    <w:rsid w:val="005A5975"/>
    <w:rsid w:val="005A5E70"/>
    <w:rsid w:val="005A704F"/>
    <w:rsid w:val="005A782B"/>
    <w:rsid w:val="005B0098"/>
    <w:rsid w:val="005B2352"/>
    <w:rsid w:val="005B2685"/>
    <w:rsid w:val="005B27F0"/>
    <w:rsid w:val="005B2F21"/>
    <w:rsid w:val="005B3088"/>
    <w:rsid w:val="005B33AB"/>
    <w:rsid w:val="005B489F"/>
    <w:rsid w:val="005B48A2"/>
    <w:rsid w:val="005B64D9"/>
    <w:rsid w:val="005B706F"/>
    <w:rsid w:val="005B7351"/>
    <w:rsid w:val="005B73C7"/>
    <w:rsid w:val="005B7700"/>
    <w:rsid w:val="005B7776"/>
    <w:rsid w:val="005C0269"/>
    <w:rsid w:val="005C07B5"/>
    <w:rsid w:val="005C0E27"/>
    <w:rsid w:val="005C0F17"/>
    <w:rsid w:val="005C1123"/>
    <w:rsid w:val="005C2FD4"/>
    <w:rsid w:val="005C3023"/>
    <w:rsid w:val="005C3042"/>
    <w:rsid w:val="005C3404"/>
    <w:rsid w:val="005C4105"/>
    <w:rsid w:val="005C59B4"/>
    <w:rsid w:val="005C5CCD"/>
    <w:rsid w:val="005C6833"/>
    <w:rsid w:val="005C69C7"/>
    <w:rsid w:val="005C6B4D"/>
    <w:rsid w:val="005C76D7"/>
    <w:rsid w:val="005C7B3B"/>
    <w:rsid w:val="005D07E4"/>
    <w:rsid w:val="005D0F2E"/>
    <w:rsid w:val="005D1195"/>
    <w:rsid w:val="005D183F"/>
    <w:rsid w:val="005D3ABB"/>
    <w:rsid w:val="005D4519"/>
    <w:rsid w:val="005D543B"/>
    <w:rsid w:val="005D5459"/>
    <w:rsid w:val="005D6235"/>
    <w:rsid w:val="005D71DB"/>
    <w:rsid w:val="005E01AC"/>
    <w:rsid w:val="005E0359"/>
    <w:rsid w:val="005E0515"/>
    <w:rsid w:val="005E0971"/>
    <w:rsid w:val="005E0F3A"/>
    <w:rsid w:val="005E1057"/>
    <w:rsid w:val="005E158B"/>
    <w:rsid w:val="005E24E8"/>
    <w:rsid w:val="005E2C09"/>
    <w:rsid w:val="005E34C8"/>
    <w:rsid w:val="005E3C54"/>
    <w:rsid w:val="005E41C5"/>
    <w:rsid w:val="005E48B7"/>
    <w:rsid w:val="005E4A5E"/>
    <w:rsid w:val="005E4A6A"/>
    <w:rsid w:val="005E5BCF"/>
    <w:rsid w:val="005E5D94"/>
    <w:rsid w:val="005E6908"/>
    <w:rsid w:val="005E6DC9"/>
    <w:rsid w:val="005E704E"/>
    <w:rsid w:val="005E72A9"/>
    <w:rsid w:val="005E7B2E"/>
    <w:rsid w:val="005F0160"/>
    <w:rsid w:val="005F0869"/>
    <w:rsid w:val="005F09CC"/>
    <w:rsid w:val="005F0A1E"/>
    <w:rsid w:val="005F13E4"/>
    <w:rsid w:val="005F1BAE"/>
    <w:rsid w:val="005F2129"/>
    <w:rsid w:val="005F3451"/>
    <w:rsid w:val="005F376C"/>
    <w:rsid w:val="005F437E"/>
    <w:rsid w:val="005F4424"/>
    <w:rsid w:val="005F4EBC"/>
    <w:rsid w:val="005F52BD"/>
    <w:rsid w:val="005F54C5"/>
    <w:rsid w:val="005F5BD0"/>
    <w:rsid w:val="005F6125"/>
    <w:rsid w:val="005F6DB3"/>
    <w:rsid w:val="005F713C"/>
    <w:rsid w:val="005F7428"/>
    <w:rsid w:val="005F76E6"/>
    <w:rsid w:val="00600CB2"/>
    <w:rsid w:val="0060120A"/>
    <w:rsid w:val="006015EB"/>
    <w:rsid w:val="006018B3"/>
    <w:rsid w:val="00601B8E"/>
    <w:rsid w:val="006024FE"/>
    <w:rsid w:val="00602C1D"/>
    <w:rsid w:val="006030A7"/>
    <w:rsid w:val="00604920"/>
    <w:rsid w:val="00606EE4"/>
    <w:rsid w:val="0060718F"/>
    <w:rsid w:val="006108FC"/>
    <w:rsid w:val="00610928"/>
    <w:rsid w:val="00611145"/>
    <w:rsid w:val="00611CF7"/>
    <w:rsid w:val="0061209F"/>
    <w:rsid w:val="006127EA"/>
    <w:rsid w:val="00612C23"/>
    <w:rsid w:val="006142CB"/>
    <w:rsid w:val="006147AA"/>
    <w:rsid w:val="0061586B"/>
    <w:rsid w:val="00615B0B"/>
    <w:rsid w:val="00617353"/>
    <w:rsid w:val="00617586"/>
    <w:rsid w:val="00617881"/>
    <w:rsid w:val="00620788"/>
    <w:rsid w:val="006225EA"/>
    <w:rsid w:val="006233E5"/>
    <w:rsid w:val="006238D7"/>
    <w:rsid w:val="00623D12"/>
    <w:rsid w:val="006240D1"/>
    <w:rsid w:val="0062538D"/>
    <w:rsid w:val="00625868"/>
    <w:rsid w:val="006268E7"/>
    <w:rsid w:val="00626BFC"/>
    <w:rsid w:val="00627336"/>
    <w:rsid w:val="006275CE"/>
    <w:rsid w:val="00627A47"/>
    <w:rsid w:val="00632015"/>
    <w:rsid w:val="00632270"/>
    <w:rsid w:val="00632646"/>
    <w:rsid w:val="0063272C"/>
    <w:rsid w:val="00633875"/>
    <w:rsid w:val="00633E3B"/>
    <w:rsid w:val="006346B5"/>
    <w:rsid w:val="00635E80"/>
    <w:rsid w:val="0063635C"/>
    <w:rsid w:val="00636F19"/>
    <w:rsid w:val="00637D07"/>
    <w:rsid w:val="00640839"/>
    <w:rsid w:val="00641173"/>
    <w:rsid w:val="00641E1F"/>
    <w:rsid w:val="00642CD1"/>
    <w:rsid w:val="0064385B"/>
    <w:rsid w:val="0064389E"/>
    <w:rsid w:val="00644FD9"/>
    <w:rsid w:val="0064592F"/>
    <w:rsid w:val="0064602B"/>
    <w:rsid w:val="00646454"/>
    <w:rsid w:val="00646495"/>
    <w:rsid w:val="0064668F"/>
    <w:rsid w:val="0064767C"/>
    <w:rsid w:val="006505C8"/>
    <w:rsid w:val="0065066D"/>
    <w:rsid w:val="00650717"/>
    <w:rsid w:val="00650FCF"/>
    <w:rsid w:val="0065141F"/>
    <w:rsid w:val="0065144B"/>
    <w:rsid w:val="00651D98"/>
    <w:rsid w:val="00652234"/>
    <w:rsid w:val="006528A3"/>
    <w:rsid w:val="0065308B"/>
    <w:rsid w:val="00654923"/>
    <w:rsid w:val="00654B56"/>
    <w:rsid w:val="006561C4"/>
    <w:rsid w:val="00657488"/>
    <w:rsid w:val="0066008D"/>
    <w:rsid w:val="00660530"/>
    <w:rsid w:val="00660828"/>
    <w:rsid w:val="0066173E"/>
    <w:rsid w:val="0066244D"/>
    <w:rsid w:val="00662AD9"/>
    <w:rsid w:val="006630FC"/>
    <w:rsid w:val="006637B6"/>
    <w:rsid w:val="00663895"/>
    <w:rsid w:val="00664AB4"/>
    <w:rsid w:val="006659B9"/>
    <w:rsid w:val="00665BE5"/>
    <w:rsid w:val="0066651B"/>
    <w:rsid w:val="006678B9"/>
    <w:rsid w:val="0067144C"/>
    <w:rsid w:val="006719A1"/>
    <w:rsid w:val="00672B12"/>
    <w:rsid w:val="006733DF"/>
    <w:rsid w:val="0067353F"/>
    <w:rsid w:val="00673985"/>
    <w:rsid w:val="0067465F"/>
    <w:rsid w:val="0067477F"/>
    <w:rsid w:val="0067481F"/>
    <w:rsid w:val="0067488A"/>
    <w:rsid w:val="00674F13"/>
    <w:rsid w:val="0067566F"/>
    <w:rsid w:val="00675816"/>
    <w:rsid w:val="00675978"/>
    <w:rsid w:val="00676179"/>
    <w:rsid w:val="00676A1A"/>
    <w:rsid w:val="00676E37"/>
    <w:rsid w:val="00676F79"/>
    <w:rsid w:val="00677C62"/>
    <w:rsid w:val="00680848"/>
    <w:rsid w:val="00680D1B"/>
    <w:rsid w:val="006813A7"/>
    <w:rsid w:val="00682C7D"/>
    <w:rsid w:val="00682F5F"/>
    <w:rsid w:val="00683844"/>
    <w:rsid w:val="00683A22"/>
    <w:rsid w:val="00683C06"/>
    <w:rsid w:val="00684A25"/>
    <w:rsid w:val="006852F7"/>
    <w:rsid w:val="0068668B"/>
    <w:rsid w:val="00687672"/>
    <w:rsid w:val="006902A8"/>
    <w:rsid w:val="0069127F"/>
    <w:rsid w:val="00692B95"/>
    <w:rsid w:val="00692E96"/>
    <w:rsid w:val="00694B41"/>
    <w:rsid w:val="00695948"/>
    <w:rsid w:val="00696AD1"/>
    <w:rsid w:val="0069770F"/>
    <w:rsid w:val="00697735"/>
    <w:rsid w:val="006A078B"/>
    <w:rsid w:val="006A0EA4"/>
    <w:rsid w:val="006A17FB"/>
    <w:rsid w:val="006A18F3"/>
    <w:rsid w:val="006A1BD8"/>
    <w:rsid w:val="006A2EA9"/>
    <w:rsid w:val="006A2F29"/>
    <w:rsid w:val="006A34D5"/>
    <w:rsid w:val="006A38B4"/>
    <w:rsid w:val="006A3AA8"/>
    <w:rsid w:val="006A3F07"/>
    <w:rsid w:val="006A419E"/>
    <w:rsid w:val="006A4B5F"/>
    <w:rsid w:val="006A5698"/>
    <w:rsid w:val="006A5C2A"/>
    <w:rsid w:val="006A7615"/>
    <w:rsid w:val="006B149B"/>
    <w:rsid w:val="006B1854"/>
    <w:rsid w:val="006B22A0"/>
    <w:rsid w:val="006B2458"/>
    <w:rsid w:val="006B27F4"/>
    <w:rsid w:val="006B32AB"/>
    <w:rsid w:val="006B3579"/>
    <w:rsid w:val="006B46F1"/>
    <w:rsid w:val="006B6E87"/>
    <w:rsid w:val="006B726F"/>
    <w:rsid w:val="006B755B"/>
    <w:rsid w:val="006C0199"/>
    <w:rsid w:val="006C06C6"/>
    <w:rsid w:val="006C1E69"/>
    <w:rsid w:val="006C2F83"/>
    <w:rsid w:val="006C311E"/>
    <w:rsid w:val="006C375E"/>
    <w:rsid w:val="006C40BF"/>
    <w:rsid w:val="006C479A"/>
    <w:rsid w:val="006C53DE"/>
    <w:rsid w:val="006C633F"/>
    <w:rsid w:val="006C65BE"/>
    <w:rsid w:val="006C6648"/>
    <w:rsid w:val="006C68DA"/>
    <w:rsid w:val="006C6CCD"/>
    <w:rsid w:val="006C716C"/>
    <w:rsid w:val="006C7D72"/>
    <w:rsid w:val="006D0953"/>
    <w:rsid w:val="006D0E1C"/>
    <w:rsid w:val="006D0FBE"/>
    <w:rsid w:val="006D138E"/>
    <w:rsid w:val="006D1565"/>
    <w:rsid w:val="006D2666"/>
    <w:rsid w:val="006D3DD2"/>
    <w:rsid w:val="006D568D"/>
    <w:rsid w:val="006D5691"/>
    <w:rsid w:val="006D68ED"/>
    <w:rsid w:val="006D6A4F"/>
    <w:rsid w:val="006D7054"/>
    <w:rsid w:val="006D7223"/>
    <w:rsid w:val="006D75CA"/>
    <w:rsid w:val="006D7AA3"/>
    <w:rsid w:val="006D7FDF"/>
    <w:rsid w:val="006E0761"/>
    <w:rsid w:val="006E0ED3"/>
    <w:rsid w:val="006E1105"/>
    <w:rsid w:val="006E11AB"/>
    <w:rsid w:val="006E274D"/>
    <w:rsid w:val="006E2AE7"/>
    <w:rsid w:val="006E2E15"/>
    <w:rsid w:val="006E407B"/>
    <w:rsid w:val="006E4474"/>
    <w:rsid w:val="006E5A29"/>
    <w:rsid w:val="006E601E"/>
    <w:rsid w:val="006E65D0"/>
    <w:rsid w:val="006E6686"/>
    <w:rsid w:val="006E7166"/>
    <w:rsid w:val="006E7367"/>
    <w:rsid w:val="006F00F0"/>
    <w:rsid w:val="006F03AE"/>
    <w:rsid w:val="006F0653"/>
    <w:rsid w:val="006F07E4"/>
    <w:rsid w:val="006F07E5"/>
    <w:rsid w:val="006F0B56"/>
    <w:rsid w:val="006F20E0"/>
    <w:rsid w:val="006F214D"/>
    <w:rsid w:val="006F229E"/>
    <w:rsid w:val="006F25FA"/>
    <w:rsid w:val="006F2AF2"/>
    <w:rsid w:val="006F39A0"/>
    <w:rsid w:val="006F3AA5"/>
    <w:rsid w:val="006F3B0A"/>
    <w:rsid w:val="006F4619"/>
    <w:rsid w:val="006F46DF"/>
    <w:rsid w:val="006F57AF"/>
    <w:rsid w:val="006F6111"/>
    <w:rsid w:val="006F6861"/>
    <w:rsid w:val="006F6B60"/>
    <w:rsid w:val="006F768F"/>
    <w:rsid w:val="006F7785"/>
    <w:rsid w:val="00700185"/>
    <w:rsid w:val="0070042F"/>
    <w:rsid w:val="00700727"/>
    <w:rsid w:val="00701B97"/>
    <w:rsid w:val="00702DCD"/>
    <w:rsid w:val="007035DF"/>
    <w:rsid w:val="007058A1"/>
    <w:rsid w:val="00705968"/>
    <w:rsid w:val="00705B08"/>
    <w:rsid w:val="00705E31"/>
    <w:rsid w:val="0070646B"/>
    <w:rsid w:val="00706EEE"/>
    <w:rsid w:val="00707208"/>
    <w:rsid w:val="00707643"/>
    <w:rsid w:val="007076A2"/>
    <w:rsid w:val="007077B7"/>
    <w:rsid w:val="00707F4E"/>
    <w:rsid w:val="007101D5"/>
    <w:rsid w:val="007104EE"/>
    <w:rsid w:val="00710DB4"/>
    <w:rsid w:val="00710F0A"/>
    <w:rsid w:val="00710F73"/>
    <w:rsid w:val="00711441"/>
    <w:rsid w:val="007131A7"/>
    <w:rsid w:val="007136BD"/>
    <w:rsid w:val="007140C3"/>
    <w:rsid w:val="007147D2"/>
    <w:rsid w:val="00714C30"/>
    <w:rsid w:val="00715745"/>
    <w:rsid w:val="00715852"/>
    <w:rsid w:val="0071614B"/>
    <w:rsid w:val="00716C9F"/>
    <w:rsid w:val="00716EE0"/>
    <w:rsid w:val="00717171"/>
    <w:rsid w:val="007179A1"/>
    <w:rsid w:val="00717F23"/>
    <w:rsid w:val="00720437"/>
    <w:rsid w:val="0072049A"/>
    <w:rsid w:val="00720A50"/>
    <w:rsid w:val="00721338"/>
    <w:rsid w:val="007213CF"/>
    <w:rsid w:val="007219B9"/>
    <w:rsid w:val="00722DA7"/>
    <w:rsid w:val="007237F8"/>
    <w:rsid w:val="00724AE4"/>
    <w:rsid w:val="00724B17"/>
    <w:rsid w:val="00725004"/>
    <w:rsid w:val="0072543C"/>
    <w:rsid w:val="00725855"/>
    <w:rsid w:val="00725994"/>
    <w:rsid w:val="00726596"/>
    <w:rsid w:val="00726CE4"/>
    <w:rsid w:val="00726EF2"/>
    <w:rsid w:val="00727592"/>
    <w:rsid w:val="007309D0"/>
    <w:rsid w:val="00730A9D"/>
    <w:rsid w:val="00730DB4"/>
    <w:rsid w:val="00730F64"/>
    <w:rsid w:val="00731648"/>
    <w:rsid w:val="00731CB1"/>
    <w:rsid w:val="00731D1D"/>
    <w:rsid w:val="00731D53"/>
    <w:rsid w:val="00732950"/>
    <w:rsid w:val="00733373"/>
    <w:rsid w:val="007333BF"/>
    <w:rsid w:val="00734203"/>
    <w:rsid w:val="00734299"/>
    <w:rsid w:val="00734831"/>
    <w:rsid w:val="0073512E"/>
    <w:rsid w:val="007355A6"/>
    <w:rsid w:val="007359BA"/>
    <w:rsid w:val="00735AF0"/>
    <w:rsid w:val="00737066"/>
    <w:rsid w:val="0073708C"/>
    <w:rsid w:val="007374C1"/>
    <w:rsid w:val="00737BD2"/>
    <w:rsid w:val="00740000"/>
    <w:rsid w:val="00741537"/>
    <w:rsid w:val="007417CD"/>
    <w:rsid w:val="00741C4F"/>
    <w:rsid w:val="00742216"/>
    <w:rsid w:val="007427CF"/>
    <w:rsid w:val="00743AF3"/>
    <w:rsid w:val="007442A1"/>
    <w:rsid w:val="007444E6"/>
    <w:rsid w:val="00744752"/>
    <w:rsid w:val="0074478C"/>
    <w:rsid w:val="00744A5F"/>
    <w:rsid w:val="00744C58"/>
    <w:rsid w:val="00744D1D"/>
    <w:rsid w:val="00744F2A"/>
    <w:rsid w:val="00745841"/>
    <w:rsid w:val="00745B22"/>
    <w:rsid w:val="00746294"/>
    <w:rsid w:val="007464AE"/>
    <w:rsid w:val="00746853"/>
    <w:rsid w:val="00747228"/>
    <w:rsid w:val="007512CC"/>
    <w:rsid w:val="0075165C"/>
    <w:rsid w:val="007516F4"/>
    <w:rsid w:val="007517B9"/>
    <w:rsid w:val="00751A5F"/>
    <w:rsid w:val="00751C11"/>
    <w:rsid w:val="007523BE"/>
    <w:rsid w:val="007525A7"/>
    <w:rsid w:val="0075267D"/>
    <w:rsid w:val="00752F40"/>
    <w:rsid w:val="007531FA"/>
    <w:rsid w:val="0075418C"/>
    <w:rsid w:val="0075460A"/>
    <w:rsid w:val="00754822"/>
    <w:rsid w:val="00754964"/>
    <w:rsid w:val="007549A8"/>
    <w:rsid w:val="00754B07"/>
    <w:rsid w:val="00755AFA"/>
    <w:rsid w:val="00755B1B"/>
    <w:rsid w:val="00757913"/>
    <w:rsid w:val="00757D87"/>
    <w:rsid w:val="00760DE7"/>
    <w:rsid w:val="0076169D"/>
    <w:rsid w:val="00761FAD"/>
    <w:rsid w:val="007621D3"/>
    <w:rsid w:val="007625D6"/>
    <w:rsid w:val="00762AD1"/>
    <w:rsid w:val="00763354"/>
    <w:rsid w:val="007634EA"/>
    <w:rsid w:val="00763B87"/>
    <w:rsid w:val="00764AB2"/>
    <w:rsid w:val="00766678"/>
    <w:rsid w:val="00766786"/>
    <w:rsid w:val="0076698B"/>
    <w:rsid w:val="007669B6"/>
    <w:rsid w:val="00766B97"/>
    <w:rsid w:val="00770B00"/>
    <w:rsid w:val="00770C8D"/>
    <w:rsid w:val="00770D62"/>
    <w:rsid w:val="00771005"/>
    <w:rsid w:val="0077100B"/>
    <w:rsid w:val="0077148E"/>
    <w:rsid w:val="00773580"/>
    <w:rsid w:val="00773C9A"/>
    <w:rsid w:val="00774612"/>
    <w:rsid w:val="00774F0F"/>
    <w:rsid w:val="007766BF"/>
    <w:rsid w:val="00776840"/>
    <w:rsid w:val="00776C86"/>
    <w:rsid w:val="007808E0"/>
    <w:rsid w:val="00780C89"/>
    <w:rsid w:val="00781820"/>
    <w:rsid w:val="00782065"/>
    <w:rsid w:val="00782DC4"/>
    <w:rsid w:val="00782DC9"/>
    <w:rsid w:val="007832CE"/>
    <w:rsid w:val="0078365A"/>
    <w:rsid w:val="007836C8"/>
    <w:rsid w:val="00783765"/>
    <w:rsid w:val="00783ED2"/>
    <w:rsid w:val="007846DC"/>
    <w:rsid w:val="00784823"/>
    <w:rsid w:val="00784956"/>
    <w:rsid w:val="007849E3"/>
    <w:rsid w:val="0078699E"/>
    <w:rsid w:val="00787010"/>
    <w:rsid w:val="00787DA0"/>
    <w:rsid w:val="00790099"/>
    <w:rsid w:val="0079083C"/>
    <w:rsid w:val="00791347"/>
    <w:rsid w:val="007913BF"/>
    <w:rsid w:val="00791D68"/>
    <w:rsid w:val="00792C13"/>
    <w:rsid w:val="007936DB"/>
    <w:rsid w:val="0079408A"/>
    <w:rsid w:val="00794D0B"/>
    <w:rsid w:val="00795282"/>
    <w:rsid w:val="00796524"/>
    <w:rsid w:val="00796783"/>
    <w:rsid w:val="007A059A"/>
    <w:rsid w:val="007A09FA"/>
    <w:rsid w:val="007A0C85"/>
    <w:rsid w:val="007A16CD"/>
    <w:rsid w:val="007A2DE4"/>
    <w:rsid w:val="007A2E3A"/>
    <w:rsid w:val="007A330D"/>
    <w:rsid w:val="007A34DD"/>
    <w:rsid w:val="007A4752"/>
    <w:rsid w:val="007A52A7"/>
    <w:rsid w:val="007A540C"/>
    <w:rsid w:val="007A5654"/>
    <w:rsid w:val="007A57CA"/>
    <w:rsid w:val="007A63E1"/>
    <w:rsid w:val="007A6653"/>
    <w:rsid w:val="007A72AF"/>
    <w:rsid w:val="007A7357"/>
    <w:rsid w:val="007A7546"/>
    <w:rsid w:val="007B08B2"/>
    <w:rsid w:val="007B0A95"/>
    <w:rsid w:val="007B0C19"/>
    <w:rsid w:val="007B1074"/>
    <w:rsid w:val="007B1AF0"/>
    <w:rsid w:val="007B1FA1"/>
    <w:rsid w:val="007B246E"/>
    <w:rsid w:val="007B2FA4"/>
    <w:rsid w:val="007B3BD2"/>
    <w:rsid w:val="007B4C68"/>
    <w:rsid w:val="007B61CB"/>
    <w:rsid w:val="007B6421"/>
    <w:rsid w:val="007B71A3"/>
    <w:rsid w:val="007B741A"/>
    <w:rsid w:val="007C03E0"/>
    <w:rsid w:val="007C141A"/>
    <w:rsid w:val="007C1848"/>
    <w:rsid w:val="007C36A0"/>
    <w:rsid w:val="007C3D09"/>
    <w:rsid w:val="007C3F38"/>
    <w:rsid w:val="007C47A4"/>
    <w:rsid w:val="007C7D16"/>
    <w:rsid w:val="007D1085"/>
    <w:rsid w:val="007D160E"/>
    <w:rsid w:val="007D2701"/>
    <w:rsid w:val="007D2E77"/>
    <w:rsid w:val="007D3244"/>
    <w:rsid w:val="007D36B1"/>
    <w:rsid w:val="007D39F8"/>
    <w:rsid w:val="007D43CE"/>
    <w:rsid w:val="007D4778"/>
    <w:rsid w:val="007D4BE7"/>
    <w:rsid w:val="007D578F"/>
    <w:rsid w:val="007D5D52"/>
    <w:rsid w:val="007D6735"/>
    <w:rsid w:val="007D698C"/>
    <w:rsid w:val="007D69C5"/>
    <w:rsid w:val="007D719D"/>
    <w:rsid w:val="007D7ECE"/>
    <w:rsid w:val="007D7F56"/>
    <w:rsid w:val="007E11BE"/>
    <w:rsid w:val="007E1246"/>
    <w:rsid w:val="007E1577"/>
    <w:rsid w:val="007E18DA"/>
    <w:rsid w:val="007E1FAE"/>
    <w:rsid w:val="007E2F11"/>
    <w:rsid w:val="007E3B1A"/>
    <w:rsid w:val="007E47F2"/>
    <w:rsid w:val="007E4BE6"/>
    <w:rsid w:val="007E4C2D"/>
    <w:rsid w:val="007E4ECE"/>
    <w:rsid w:val="007E536B"/>
    <w:rsid w:val="007E5744"/>
    <w:rsid w:val="007E6179"/>
    <w:rsid w:val="007E6CBC"/>
    <w:rsid w:val="007E7ADA"/>
    <w:rsid w:val="007E7D65"/>
    <w:rsid w:val="007F1223"/>
    <w:rsid w:val="007F13D9"/>
    <w:rsid w:val="007F1D05"/>
    <w:rsid w:val="007F1FC8"/>
    <w:rsid w:val="007F2786"/>
    <w:rsid w:val="007F5A38"/>
    <w:rsid w:val="007F5EA3"/>
    <w:rsid w:val="007F68AE"/>
    <w:rsid w:val="007F6C80"/>
    <w:rsid w:val="007F6E00"/>
    <w:rsid w:val="007F76DD"/>
    <w:rsid w:val="007F7891"/>
    <w:rsid w:val="007F7F9A"/>
    <w:rsid w:val="007FFB80"/>
    <w:rsid w:val="0080068B"/>
    <w:rsid w:val="0080095C"/>
    <w:rsid w:val="0080222A"/>
    <w:rsid w:val="00802B32"/>
    <w:rsid w:val="00804027"/>
    <w:rsid w:val="008043A9"/>
    <w:rsid w:val="0080447C"/>
    <w:rsid w:val="00805B88"/>
    <w:rsid w:val="0080663A"/>
    <w:rsid w:val="00806912"/>
    <w:rsid w:val="00807154"/>
    <w:rsid w:val="008074DF"/>
    <w:rsid w:val="008075FF"/>
    <w:rsid w:val="00807E7D"/>
    <w:rsid w:val="00810000"/>
    <w:rsid w:val="0081250D"/>
    <w:rsid w:val="00812A48"/>
    <w:rsid w:val="00812BC0"/>
    <w:rsid w:val="008136E6"/>
    <w:rsid w:val="00813FC1"/>
    <w:rsid w:val="008143FB"/>
    <w:rsid w:val="00814687"/>
    <w:rsid w:val="00815442"/>
    <w:rsid w:val="00815D63"/>
    <w:rsid w:val="00815DA6"/>
    <w:rsid w:val="00815F60"/>
    <w:rsid w:val="00816350"/>
    <w:rsid w:val="008168A5"/>
    <w:rsid w:val="00816A49"/>
    <w:rsid w:val="00816F7C"/>
    <w:rsid w:val="00817302"/>
    <w:rsid w:val="00817381"/>
    <w:rsid w:val="0081776A"/>
    <w:rsid w:val="00817FD0"/>
    <w:rsid w:val="00821058"/>
    <w:rsid w:val="00821424"/>
    <w:rsid w:val="00821B6D"/>
    <w:rsid w:val="00822E8F"/>
    <w:rsid w:val="00823749"/>
    <w:rsid w:val="00824208"/>
    <w:rsid w:val="0082436B"/>
    <w:rsid w:val="00824483"/>
    <w:rsid w:val="00824B71"/>
    <w:rsid w:val="00824CEA"/>
    <w:rsid w:val="00827A75"/>
    <w:rsid w:val="008301C7"/>
    <w:rsid w:val="0083025C"/>
    <w:rsid w:val="008303BD"/>
    <w:rsid w:val="008304F4"/>
    <w:rsid w:val="0083057C"/>
    <w:rsid w:val="00830C01"/>
    <w:rsid w:val="0083129C"/>
    <w:rsid w:val="00831509"/>
    <w:rsid w:val="00831879"/>
    <w:rsid w:val="008325BC"/>
    <w:rsid w:val="00833C20"/>
    <w:rsid w:val="00833F58"/>
    <w:rsid w:val="0083424B"/>
    <w:rsid w:val="008344A0"/>
    <w:rsid w:val="00834527"/>
    <w:rsid w:val="008346E5"/>
    <w:rsid w:val="00834A94"/>
    <w:rsid w:val="008354DB"/>
    <w:rsid w:val="008358ED"/>
    <w:rsid w:val="0083592B"/>
    <w:rsid w:val="00835DA9"/>
    <w:rsid w:val="00835F14"/>
    <w:rsid w:val="00836A17"/>
    <w:rsid w:val="00840619"/>
    <w:rsid w:val="008407B4"/>
    <w:rsid w:val="00840B3A"/>
    <w:rsid w:val="008465D8"/>
    <w:rsid w:val="00846D09"/>
    <w:rsid w:val="00847081"/>
    <w:rsid w:val="0084712A"/>
    <w:rsid w:val="0084754A"/>
    <w:rsid w:val="00847C91"/>
    <w:rsid w:val="00847EE2"/>
    <w:rsid w:val="00850906"/>
    <w:rsid w:val="008517C7"/>
    <w:rsid w:val="00851911"/>
    <w:rsid w:val="00852010"/>
    <w:rsid w:val="008526D9"/>
    <w:rsid w:val="00852925"/>
    <w:rsid w:val="008532F8"/>
    <w:rsid w:val="00854CCE"/>
    <w:rsid w:val="00855DEF"/>
    <w:rsid w:val="008565AB"/>
    <w:rsid w:val="00856608"/>
    <w:rsid w:val="0085671A"/>
    <w:rsid w:val="0085679B"/>
    <w:rsid w:val="008568B8"/>
    <w:rsid w:val="00856A3C"/>
    <w:rsid w:val="00857091"/>
    <w:rsid w:val="008602BC"/>
    <w:rsid w:val="00860320"/>
    <w:rsid w:val="008607C5"/>
    <w:rsid w:val="00860FA6"/>
    <w:rsid w:val="00861B8A"/>
    <w:rsid w:val="00861D0C"/>
    <w:rsid w:val="0086211D"/>
    <w:rsid w:val="00862534"/>
    <w:rsid w:val="00863A8D"/>
    <w:rsid w:val="008650A0"/>
    <w:rsid w:val="00865643"/>
    <w:rsid w:val="00865950"/>
    <w:rsid w:val="00866563"/>
    <w:rsid w:val="00867263"/>
    <w:rsid w:val="00867507"/>
    <w:rsid w:val="00867BB8"/>
    <w:rsid w:val="00870576"/>
    <w:rsid w:val="0087083E"/>
    <w:rsid w:val="008715DE"/>
    <w:rsid w:val="00871CAC"/>
    <w:rsid w:val="00871CD6"/>
    <w:rsid w:val="00872338"/>
    <w:rsid w:val="00873563"/>
    <w:rsid w:val="00873827"/>
    <w:rsid w:val="00873D44"/>
    <w:rsid w:val="00873E67"/>
    <w:rsid w:val="00874189"/>
    <w:rsid w:val="008744F1"/>
    <w:rsid w:val="00875515"/>
    <w:rsid w:val="008755E4"/>
    <w:rsid w:val="0088055D"/>
    <w:rsid w:val="00881355"/>
    <w:rsid w:val="008819F8"/>
    <w:rsid w:val="00882120"/>
    <w:rsid w:val="00882488"/>
    <w:rsid w:val="0088259E"/>
    <w:rsid w:val="008829CA"/>
    <w:rsid w:val="008829DC"/>
    <w:rsid w:val="008844E1"/>
    <w:rsid w:val="00884A5F"/>
    <w:rsid w:val="008856C5"/>
    <w:rsid w:val="00885DA3"/>
    <w:rsid w:val="0088639B"/>
    <w:rsid w:val="00886A53"/>
    <w:rsid w:val="00886E08"/>
    <w:rsid w:val="00887861"/>
    <w:rsid w:val="00890C41"/>
    <w:rsid w:val="00891263"/>
    <w:rsid w:val="00891BDE"/>
    <w:rsid w:val="008922B5"/>
    <w:rsid w:val="008924D2"/>
    <w:rsid w:val="0089269A"/>
    <w:rsid w:val="00893492"/>
    <w:rsid w:val="008934AA"/>
    <w:rsid w:val="00893999"/>
    <w:rsid w:val="00895111"/>
    <w:rsid w:val="00895655"/>
    <w:rsid w:val="008957E4"/>
    <w:rsid w:val="008957EA"/>
    <w:rsid w:val="00896099"/>
    <w:rsid w:val="008966DA"/>
    <w:rsid w:val="00896711"/>
    <w:rsid w:val="00896B00"/>
    <w:rsid w:val="00896D46"/>
    <w:rsid w:val="008A0799"/>
    <w:rsid w:val="008A097D"/>
    <w:rsid w:val="008A1DFA"/>
    <w:rsid w:val="008A289F"/>
    <w:rsid w:val="008A2DBA"/>
    <w:rsid w:val="008A3A41"/>
    <w:rsid w:val="008A3E1C"/>
    <w:rsid w:val="008A556D"/>
    <w:rsid w:val="008A5F6A"/>
    <w:rsid w:val="008A60A1"/>
    <w:rsid w:val="008A614B"/>
    <w:rsid w:val="008A6AC4"/>
    <w:rsid w:val="008B05C8"/>
    <w:rsid w:val="008B1072"/>
    <w:rsid w:val="008B1EE5"/>
    <w:rsid w:val="008B31D4"/>
    <w:rsid w:val="008B38AB"/>
    <w:rsid w:val="008B3BD4"/>
    <w:rsid w:val="008B407F"/>
    <w:rsid w:val="008B40F5"/>
    <w:rsid w:val="008B4DD3"/>
    <w:rsid w:val="008B4F84"/>
    <w:rsid w:val="008B5DA1"/>
    <w:rsid w:val="008B6339"/>
    <w:rsid w:val="008B6805"/>
    <w:rsid w:val="008B76C1"/>
    <w:rsid w:val="008B7F0C"/>
    <w:rsid w:val="008B7FE1"/>
    <w:rsid w:val="008C2B0C"/>
    <w:rsid w:val="008C35FA"/>
    <w:rsid w:val="008C4193"/>
    <w:rsid w:val="008C5926"/>
    <w:rsid w:val="008C5EF3"/>
    <w:rsid w:val="008C6E43"/>
    <w:rsid w:val="008C7707"/>
    <w:rsid w:val="008C774F"/>
    <w:rsid w:val="008C7F73"/>
    <w:rsid w:val="008D0EC3"/>
    <w:rsid w:val="008D1EF0"/>
    <w:rsid w:val="008D22D9"/>
    <w:rsid w:val="008D269C"/>
    <w:rsid w:val="008D2E8B"/>
    <w:rsid w:val="008D4F7E"/>
    <w:rsid w:val="008D54D5"/>
    <w:rsid w:val="008D54ED"/>
    <w:rsid w:val="008D5642"/>
    <w:rsid w:val="008D5BF5"/>
    <w:rsid w:val="008D7488"/>
    <w:rsid w:val="008D7EB4"/>
    <w:rsid w:val="008D7FC1"/>
    <w:rsid w:val="008E02C8"/>
    <w:rsid w:val="008E03B2"/>
    <w:rsid w:val="008E0D14"/>
    <w:rsid w:val="008E0DB9"/>
    <w:rsid w:val="008E1505"/>
    <w:rsid w:val="008E1515"/>
    <w:rsid w:val="008E17B6"/>
    <w:rsid w:val="008E1ABD"/>
    <w:rsid w:val="008E1EB5"/>
    <w:rsid w:val="008E2715"/>
    <w:rsid w:val="008E2B6B"/>
    <w:rsid w:val="008E3B75"/>
    <w:rsid w:val="008E45FE"/>
    <w:rsid w:val="008E48BE"/>
    <w:rsid w:val="008E558C"/>
    <w:rsid w:val="008E5F6F"/>
    <w:rsid w:val="008E6B1A"/>
    <w:rsid w:val="008E6D67"/>
    <w:rsid w:val="008E7E4C"/>
    <w:rsid w:val="008F0885"/>
    <w:rsid w:val="008F08C9"/>
    <w:rsid w:val="008F0B8B"/>
    <w:rsid w:val="008F0CA4"/>
    <w:rsid w:val="008F1354"/>
    <w:rsid w:val="008F1A58"/>
    <w:rsid w:val="008F1C2F"/>
    <w:rsid w:val="008F2686"/>
    <w:rsid w:val="008F269F"/>
    <w:rsid w:val="008F29A0"/>
    <w:rsid w:val="008F307C"/>
    <w:rsid w:val="008F36AC"/>
    <w:rsid w:val="008F3F30"/>
    <w:rsid w:val="008F405F"/>
    <w:rsid w:val="008F44C6"/>
    <w:rsid w:val="008F4955"/>
    <w:rsid w:val="008F4EF3"/>
    <w:rsid w:val="008F59E8"/>
    <w:rsid w:val="008F5CA8"/>
    <w:rsid w:val="008F6D4A"/>
    <w:rsid w:val="008F717E"/>
    <w:rsid w:val="00900128"/>
    <w:rsid w:val="009006E8"/>
    <w:rsid w:val="00900CD6"/>
    <w:rsid w:val="00900EC3"/>
    <w:rsid w:val="00901735"/>
    <w:rsid w:val="009018DF"/>
    <w:rsid w:val="00901F2C"/>
    <w:rsid w:val="00902E2B"/>
    <w:rsid w:val="00902F0C"/>
    <w:rsid w:val="009034C1"/>
    <w:rsid w:val="0090371C"/>
    <w:rsid w:val="00904553"/>
    <w:rsid w:val="0090494C"/>
    <w:rsid w:val="00904EDF"/>
    <w:rsid w:val="009060E0"/>
    <w:rsid w:val="00906603"/>
    <w:rsid w:val="00907CB5"/>
    <w:rsid w:val="00907CE0"/>
    <w:rsid w:val="00908AF4"/>
    <w:rsid w:val="00910775"/>
    <w:rsid w:val="009109ED"/>
    <w:rsid w:val="00911263"/>
    <w:rsid w:val="00911571"/>
    <w:rsid w:val="009129F2"/>
    <w:rsid w:val="00913D73"/>
    <w:rsid w:val="009143D0"/>
    <w:rsid w:val="00914605"/>
    <w:rsid w:val="00914D36"/>
    <w:rsid w:val="00914E50"/>
    <w:rsid w:val="009159B9"/>
    <w:rsid w:val="0091678A"/>
    <w:rsid w:val="00916DC8"/>
    <w:rsid w:val="009178A0"/>
    <w:rsid w:val="00917D45"/>
    <w:rsid w:val="00920B20"/>
    <w:rsid w:val="00921772"/>
    <w:rsid w:val="0092282F"/>
    <w:rsid w:val="009231F7"/>
    <w:rsid w:val="00923512"/>
    <w:rsid w:val="00923E19"/>
    <w:rsid w:val="009241EB"/>
    <w:rsid w:val="00925435"/>
    <w:rsid w:val="00926600"/>
    <w:rsid w:val="00926C53"/>
    <w:rsid w:val="009278C2"/>
    <w:rsid w:val="0092793A"/>
    <w:rsid w:val="00930E38"/>
    <w:rsid w:val="00931105"/>
    <w:rsid w:val="00931970"/>
    <w:rsid w:val="009320F3"/>
    <w:rsid w:val="00932A85"/>
    <w:rsid w:val="00933B77"/>
    <w:rsid w:val="00933B8F"/>
    <w:rsid w:val="00934ACA"/>
    <w:rsid w:val="009355AB"/>
    <w:rsid w:val="00935AAC"/>
    <w:rsid w:val="00935F6F"/>
    <w:rsid w:val="00936395"/>
    <w:rsid w:val="0093652B"/>
    <w:rsid w:val="00936BCC"/>
    <w:rsid w:val="00936C87"/>
    <w:rsid w:val="009374CE"/>
    <w:rsid w:val="00937A85"/>
    <w:rsid w:val="00940A75"/>
    <w:rsid w:val="00941667"/>
    <w:rsid w:val="00941D64"/>
    <w:rsid w:val="00941F8D"/>
    <w:rsid w:val="00942700"/>
    <w:rsid w:val="00943CC3"/>
    <w:rsid w:val="00944932"/>
    <w:rsid w:val="00944D99"/>
    <w:rsid w:val="00945184"/>
    <w:rsid w:val="00945383"/>
    <w:rsid w:val="00945475"/>
    <w:rsid w:val="009456E2"/>
    <w:rsid w:val="00945ECD"/>
    <w:rsid w:val="009461E3"/>
    <w:rsid w:val="00947137"/>
    <w:rsid w:val="009476EC"/>
    <w:rsid w:val="009479C1"/>
    <w:rsid w:val="009479E9"/>
    <w:rsid w:val="00950096"/>
    <w:rsid w:val="009508C2"/>
    <w:rsid w:val="00951278"/>
    <w:rsid w:val="00951296"/>
    <w:rsid w:val="00951EED"/>
    <w:rsid w:val="009528E9"/>
    <w:rsid w:val="00952E6A"/>
    <w:rsid w:val="009530B1"/>
    <w:rsid w:val="009530EE"/>
    <w:rsid w:val="00954364"/>
    <w:rsid w:val="00954A04"/>
    <w:rsid w:val="009554BA"/>
    <w:rsid w:val="009559FF"/>
    <w:rsid w:val="00956B30"/>
    <w:rsid w:val="00956BD5"/>
    <w:rsid w:val="00957D12"/>
    <w:rsid w:val="00960745"/>
    <w:rsid w:val="0096236F"/>
    <w:rsid w:val="00962816"/>
    <w:rsid w:val="00964C88"/>
    <w:rsid w:val="009660FF"/>
    <w:rsid w:val="00966116"/>
    <w:rsid w:val="0096673C"/>
    <w:rsid w:val="00966AF7"/>
    <w:rsid w:val="009675AE"/>
    <w:rsid w:val="00967BBF"/>
    <w:rsid w:val="0097000C"/>
    <w:rsid w:val="00970302"/>
    <w:rsid w:val="009704EA"/>
    <w:rsid w:val="0097053B"/>
    <w:rsid w:val="009719E1"/>
    <w:rsid w:val="009724BD"/>
    <w:rsid w:val="00972672"/>
    <w:rsid w:val="00972838"/>
    <w:rsid w:val="00972C7F"/>
    <w:rsid w:val="00973027"/>
    <w:rsid w:val="00974026"/>
    <w:rsid w:val="00975261"/>
    <w:rsid w:val="009753F4"/>
    <w:rsid w:val="0097583E"/>
    <w:rsid w:val="00975903"/>
    <w:rsid w:val="009759C1"/>
    <w:rsid w:val="00975BCE"/>
    <w:rsid w:val="00975D9A"/>
    <w:rsid w:val="00975E04"/>
    <w:rsid w:val="00976AF6"/>
    <w:rsid w:val="00976E8E"/>
    <w:rsid w:val="00977083"/>
    <w:rsid w:val="0097733E"/>
    <w:rsid w:val="009773C7"/>
    <w:rsid w:val="00977FC9"/>
    <w:rsid w:val="0098034F"/>
    <w:rsid w:val="0098042F"/>
    <w:rsid w:val="0098075A"/>
    <w:rsid w:val="009808C8"/>
    <w:rsid w:val="00980C35"/>
    <w:rsid w:val="00980C39"/>
    <w:rsid w:val="00980E86"/>
    <w:rsid w:val="00981C97"/>
    <w:rsid w:val="009820A1"/>
    <w:rsid w:val="009826DB"/>
    <w:rsid w:val="00982B6A"/>
    <w:rsid w:val="00983B87"/>
    <w:rsid w:val="009841DD"/>
    <w:rsid w:val="0098453E"/>
    <w:rsid w:val="00984CA8"/>
    <w:rsid w:val="009853A1"/>
    <w:rsid w:val="009856FD"/>
    <w:rsid w:val="00985A11"/>
    <w:rsid w:val="00985DDB"/>
    <w:rsid w:val="00986011"/>
    <w:rsid w:val="009863D0"/>
    <w:rsid w:val="00986C3D"/>
    <w:rsid w:val="0098778D"/>
    <w:rsid w:val="00987FF4"/>
    <w:rsid w:val="0098D6A9"/>
    <w:rsid w:val="00990AC7"/>
    <w:rsid w:val="0099128D"/>
    <w:rsid w:val="00991A6F"/>
    <w:rsid w:val="00991EDE"/>
    <w:rsid w:val="00992349"/>
    <w:rsid w:val="00992A2E"/>
    <w:rsid w:val="00992C57"/>
    <w:rsid w:val="00993E62"/>
    <w:rsid w:val="009941F6"/>
    <w:rsid w:val="009942DC"/>
    <w:rsid w:val="0099455A"/>
    <w:rsid w:val="00994812"/>
    <w:rsid w:val="00994D9C"/>
    <w:rsid w:val="0099534E"/>
    <w:rsid w:val="00995EDC"/>
    <w:rsid w:val="00996151"/>
    <w:rsid w:val="009963A4"/>
    <w:rsid w:val="00996DAE"/>
    <w:rsid w:val="009970E3"/>
    <w:rsid w:val="009A09C8"/>
    <w:rsid w:val="009A0AAF"/>
    <w:rsid w:val="009A0D9A"/>
    <w:rsid w:val="009A0F35"/>
    <w:rsid w:val="009A113E"/>
    <w:rsid w:val="009A128B"/>
    <w:rsid w:val="009A158D"/>
    <w:rsid w:val="009A17D9"/>
    <w:rsid w:val="009A2659"/>
    <w:rsid w:val="009A2A8C"/>
    <w:rsid w:val="009A2EDF"/>
    <w:rsid w:val="009A2F8B"/>
    <w:rsid w:val="009A444A"/>
    <w:rsid w:val="009A4A87"/>
    <w:rsid w:val="009A5B50"/>
    <w:rsid w:val="009A5FD4"/>
    <w:rsid w:val="009A639B"/>
    <w:rsid w:val="009B0273"/>
    <w:rsid w:val="009B0854"/>
    <w:rsid w:val="009B11B4"/>
    <w:rsid w:val="009B1D59"/>
    <w:rsid w:val="009B2361"/>
    <w:rsid w:val="009B24F0"/>
    <w:rsid w:val="009B26F3"/>
    <w:rsid w:val="009B2F0B"/>
    <w:rsid w:val="009B2F48"/>
    <w:rsid w:val="009B38C8"/>
    <w:rsid w:val="009B427D"/>
    <w:rsid w:val="009B4B91"/>
    <w:rsid w:val="009B573C"/>
    <w:rsid w:val="009B5E2A"/>
    <w:rsid w:val="009B642A"/>
    <w:rsid w:val="009B721D"/>
    <w:rsid w:val="009B7A08"/>
    <w:rsid w:val="009B7ABE"/>
    <w:rsid w:val="009C03DC"/>
    <w:rsid w:val="009C06B1"/>
    <w:rsid w:val="009C0B15"/>
    <w:rsid w:val="009C3279"/>
    <w:rsid w:val="009C3C7B"/>
    <w:rsid w:val="009C3FA2"/>
    <w:rsid w:val="009C43B5"/>
    <w:rsid w:val="009C4A12"/>
    <w:rsid w:val="009C5159"/>
    <w:rsid w:val="009C51E9"/>
    <w:rsid w:val="009C57B3"/>
    <w:rsid w:val="009C5CE6"/>
    <w:rsid w:val="009C63B9"/>
    <w:rsid w:val="009C6510"/>
    <w:rsid w:val="009C6C6D"/>
    <w:rsid w:val="009D07E6"/>
    <w:rsid w:val="009D0908"/>
    <w:rsid w:val="009D1CBA"/>
    <w:rsid w:val="009D292B"/>
    <w:rsid w:val="009D2D4B"/>
    <w:rsid w:val="009D4423"/>
    <w:rsid w:val="009D5437"/>
    <w:rsid w:val="009D69F1"/>
    <w:rsid w:val="009D7EFD"/>
    <w:rsid w:val="009E025E"/>
    <w:rsid w:val="009E03D1"/>
    <w:rsid w:val="009E044E"/>
    <w:rsid w:val="009E0958"/>
    <w:rsid w:val="009E203C"/>
    <w:rsid w:val="009E3520"/>
    <w:rsid w:val="009E3F81"/>
    <w:rsid w:val="009E3FC5"/>
    <w:rsid w:val="009E434B"/>
    <w:rsid w:val="009E4E56"/>
    <w:rsid w:val="009E4EDD"/>
    <w:rsid w:val="009E4F34"/>
    <w:rsid w:val="009E4FB0"/>
    <w:rsid w:val="009E552D"/>
    <w:rsid w:val="009E7646"/>
    <w:rsid w:val="009E76C9"/>
    <w:rsid w:val="009E787B"/>
    <w:rsid w:val="009F023F"/>
    <w:rsid w:val="009F110F"/>
    <w:rsid w:val="009F1C5C"/>
    <w:rsid w:val="009F1FAC"/>
    <w:rsid w:val="009F2041"/>
    <w:rsid w:val="009F340C"/>
    <w:rsid w:val="009F3966"/>
    <w:rsid w:val="009F4136"/>
    <w:rsid w:val="009F54BE"/>
    <w:rsid w:val="009F6697"/>
    <w:rsid w:val="00A00AE4"/>
    <w:rsid w:val="00A015A2"/>
    <w:rsid w:val="00A019A4"/>
    <w:rsid w:val="00A01D1D"/>
    <w:rsid w:val="00A02767"/>
    <w:rsid w:val="00A029C5"/>
    <w:rsid w:val="00A02F42"/>
    <w:rsid w:val="00A03E6E"/>
    <w:rsid w:val="00A0538A"/>
    <w:rsid w:val="00A054F6"/>
    <w:rsid w:val="00A06D07"/>
    <w:rsid w:val="00A06E0E"/>
    <w:rsid w:val="00A0752E"/>
    <w:rsid w:val="00A077AA"/>
    <w:rsid w:val="00A102F1"/>
    <w:rsid w:val="00A10AF6"/>
    <w:rsid w:val="00A11582"/>
    <w:rsid w:val="00A1182C"/>
    <w:rsid w:val="00A1204A"/>
    <w:rsid w:val="00A1259E"/>
    <w:rsid w:val="00A126D1"/>
    <w:rsid w:val="00A12ADB"/>
    <w:rsid w:val="00A13372"/>
    <w:rsid w:val="00A15521"/>
    <w:rsid w:val="00A157D7"/>
    <w:rsid w:val="00A1586E"/>
    <w:rsid w:val="00A15A0E"/>
    <w:rsid w:val="00A169E5"/>
    <w:rsid w:val="00A16B3A"/>
    <w:rsid w:val="00A16FA3"/>
    <w:rsid w:val="00A170B8"/>
    <w:rsid w:val="00A173E3"/>
    <w:rsid w:val="00A179B6"/>
    <w:rsid w:val="00A17A68"/>
    <w:rsid w:val="00A17A84"/>
    <w:rsid w:val="00A17DE6"/>
    <w:rsid w:val="00A17F1E"/>
    <w:rsid w:val="00A2147F"/>
    <w:rsid w:val="00A2168F"/>
    <w:rsid w:val="00A22E19"/>
    <w:rsid w:val="00A2488A"/>
    <w:rsid w:val="00A2565C"/>
    <w:rsid w:val="00A25B07"/>
    <w:rsid w:val="00A25DDD"/>
    <w:rsid w:val="00A266A1"/>
    <w:rsid w:val="00A266BC"/>
    <w:rsid w:val="00A26D00"/>
    <w:rsid w:val="00A309E9"/>
    <w:rsid w:val="00A30D5C"/>
    <w:rsid w:val="00A3123F"/>
    <w:rsid w:val="00A31884"/>
    <w:rsid w:val="00A32097"/>
    <w:rsid w:val="00A3218A"/>
    <w:rsid w:val="00A328CB"/>
    <w:rsid w:val="00A32CAB"/>
    <w:rsid w:val="00A3371A"/>
    <w:rsid w:val="00A337CB"/>
    <w:rsid w:val="00A349A5"/>
    <w:rsid w:val="00A354B4"/>
    <w:rsid w:val="00A35A97"/>
    <w:rsid w:val="00A35C4B"/>
    <w:rsid w:val="00A3614E"/>
    <w:rsid w:val="00A362C4"/>
    <w:rsid w:val="00A36458"/>
    <w:rsid w:val="00A366C1"/>
    <w:rsid w:val="00A368A6"/>
    <w:rsid w:val="00A36A4A"/>
    <w:rsid w:val="00A37403"/>
    <w:rsid w:val="00A403B7"/>
    <w:rsid w:val="00A40500"/>
    <w:rsid w:val="00A405E6"/>
    <w:rsid w:val="00A41EC4"/>
    <w:rsid w:val="00A42123"/>
    <w:rsid w:val="00A422BF"/>
    <w:rsid w:val="00A42342"/>
    <w:rsid w:val="00A42B4C"/>
    <w:rsid w:val="00A42B4D"/>
    <w:rsid w:val="00A4314C"/>
    <w:rsid w:val="00A442AC"/>
    <w:rsid w:val="00A4529E"/>
    <w:rsid w:val="00A45343"/>
    <w:rsid w:val="00A45651"/>
    <w:rsid w:val="00A45F67"/>
    <w:rsid w:val="00A478E9"/>
    <w:rsid w:val="00A50881"/>
    <w:rsid w:val="00A51CB1"/>
    <w:rsid w:val="00A523FC"/>
    <w:rsid w:val="00A531A1"/>
    <w:rsid w:val="00A5361A"/>
    <w:rsid w:val="00A5397C"/>
    <w:rsid w:val="00A5406D"/>
    <w:rsid w:val="00A54DB3"/>
    <w:rsid w:val="00A55701"/>
    <w:rsid w:val="00A55D45"/>
    <w:rsid w:val="00A56074"/>
    <w:rsid w:val="00A56B43"/>
    <w:rsid w:val="00A56EEC"/>
    <w:rsid w:val="00A56F98"/>
    <w:rsid w:val="00A6159C"/>
    <w:rsid w:val="00A61B46"/>
    <w:rsid w:val="00A62053"/>
    <w:rsid w:val="00A62CE8"/>
    <w:rsid w:val="00A62EBF"/>
    <w:rsid w:val="00A63021"/>
    <w:rsid w:val="00A6323B"/>
    <w:rsid w:val="00A63500"/>
    <w:rsid w:val="00A63CD5"/>
    <w:rsid w:val="00A6432B"/>
    <w:rsid w:val="00A650F6"/>
    <w:rsid w:val="00A654F2"/>
    <w:rsid w:val="00A65C6E"/>
    <w:rsid w:val="00A65E05"/>
    <w:rsid w:val="00A66541"/>
    <w:rsid w:val="00A66565"/>
    <w:rsid w:val="00A66994"/>
    <w:rsid w:val="00A67134"/>
    <w:rsid w:val="00A677A9"/>
    <w:rsid w:val="00A67C27"/>
    <w:rsid w:val="00A67F95"/>
    <w:rsid w:val="00A70E6B"/>
    <w:rsid w:val="00A70FEA"/>
    <w:rsid w:val="00A71512"/>
    <w:rsid w:val="00A717B5"/>
    <w:rsid w:val="00A71A55"/>
    <w:rsid w:val="00A73BFA"/>
    <w:rsid w:val="00A7430D"/>
    <w:rsid w:val="00A74B8C"/>
    <w:rsid w:val="00A75EFD"/>
    <w:rsid w:val="00A7626F"/>
    <w:rsid w:val="00A7678D"/>
    <w:rsid w:val="00A77B8F"/>
    <w:rsid w:val="00A8048F"/>
    <w:rsid w:val="00A80C7B"/>
    <w:rsid w:val="00A80E58"/>
    <w:rsid w:val="00A8136E"/>
    <w:rsid w:val="00A81ACC"/>
    <w:rsid w:val="00A81B45"/>
    <w:rsid w:val="00A81FF1"/>
    <w:rsid w:val="00A8258F"/>
    <w:rsid w:val="00A82AC2"/>
    <w:rsid w:val="00A83A0B"/>
    <w:rsid w:val="00A83B98"/>
    <w:rsid w:val="00A84949"/>
    <w:rsid w:val="00A851F9"/>
    <w:rsid w:val="00A8546B"/>
    <w:rsid w:val="00A8634C"/>
    <w:rsid w:val="00A86C53"/>
    <w:rsid w:val="00A86D45"/>
    <w:rsid w:val="00A86E4D"/>
    <w:rsid w:val="00A87261"/>
    <w:rsid w:val="00A9055B"/>
    <w:rsid w:val="00A90D28"/>
    <w:rsid w:val="00A9184B"/>
    <w:rsid w:val="00A928F5"/>
    <w:rsid w:val="00A93A4D"/>
    <w:rsid w:val="00A94FA5"/>
    <w:rsid w:val="00A95671"/>
    <w:rsid w:val="00A97998"/>
    <w:rsid w:val="00AA073D"/>
    <w:rsid w:val="00AA0B35"/>
    <w:rsid w:val="00AA1B2A"/>
    <w:rsid w:val="00AA1F41"/>
    <w:rsid w:val="00AA2E65"/>
    <w:rsid w:val="00AA38AD"/>
    <w:rsid w:val="00AA3CB3"/>
    <w:rsid w:val="00AA3E29"/>
    <w:rsid w:val="00AA4CD5"/>
    <w:rsid w:val="00AA4F56"/>
    <w:rsid w:val="00AA5095"/>
    <w:rsid w:val="00AA55A2"/>
    <w:rsid w:val="00AA5DC1"/>
    <w:rsid w:val="00AA692E"/>
    <w:rsid w:val="00AA6AB3"/>
    <w:rsid w:val="00AB0277"/>
    <w:rsid w:val="00AB2221"/>
    <w:rsid w:val="00AB27D2"/>
    <w:rsid w:val="00AB291F"/>
    <w:rsid w:val="00AB2C07"/>
    <w:rsid w:val="00AB2CE1"/>
    <w:rsid w:val="00AB2EEE"/>
    <w:rsid w:val="00AB2F19"/>
    <w:rsid w:val="00AB2FCE"/>
    <w:rsid w:val="00AB3308"/>
    <w:rsid w:val="00AB437D"/>
    <w:rsid w:val="00AB55AE"/>
    <w:rsid w:val="00AB5F3E"/>
    <w:rsid w:val="00AB652A"/>
    <w:rsid w:val="00AB6C63"/>
    <w:rsid w:val="00AB75F2"/>
    <w:rsid w:val="00AC0716"/>
    <w:rsid w:val="00AC136D"/>
    <w:rsid w:val="00AC1E30"/>
    <w:rsid w:val="00AC3252"/>
    <w:rsid w:val="00AC35DF"/>
    <w:rsid w:val="00AC3963"/>
    <w:rsid w:val="00AC3A12"/>
    <w:rsid w:val="00AC3D31"/>
    <w:rsid w:val="00AC4101"/>
    <w:rsid w:val="00AC4C8E"/>
    <w:rsid w:val="00AC507D"/>
    <w:rsid w:val="00AC553B"/>
    <w:rsid w:val="00AC557A"/>
    <w:rsid w:val="00AC58B5"/>
    <w:rsid w:val="00AC76AF"/>
    <w:rsid w:val="00AD00BA"/>
    <w:rsid w:val="00AD0263"/>
    <w:rsid w:val="00AD1F7E"/>
    <w:rsid w:val="00AD224A"/>
    <w:rsid w:val="00AD23B0"/>
    <w:rsid w:val="00AD2A23"/>
    <w:rsid w:val="00AD465E"/>
    <w:rsid w:val="00AD4A14"/>
    <w:rsid w:val="00AD4DB8"/>
    <w:rsid w:val="00AD5E2F"/>
    <w:rsid w:val="00AD5E47"/>
    <w:rsid w:val="00AD610A"/>
    <w:rsid w:val="00AD63B0"/>
    <w:rsid w:val="00AD664F"/>
    <w:rsid w:val="00AD6BCA"/>
    <w:rsid w:val="00AD7087"/>
    <w:rsid w:val="00AD72C2"/>
    <w:rsid w:val="00AE0806"/>
    <w:rsid w:val="00AE08D7"/>
    <w:rsid w:val="00AE0FF4"/>
    <w:rsid w:val="00AE2870"/>
    <w:rsid w:val="00AE40EC"/>
    <w:rsid w:val="00AE47CD"/>
    <w:rsid w:val="00AE4C09"/>
    <w:rsid w:val="00AE4DF1"/>
    <w:rsid w:val="00AE529C"/>
    <w:rsid w:val="00AE5B52"/>
    <w:rsid w:val="00AE6DA5"/>
    <w:rsid w:val="00AE7C62"/>
    <w:rsid w:val="00AF06EC"/>
    <w:rsid w:val="00AF0AA7"/>
    <w:rsid w:val="00AF1460"/>
    <w:rsid w:val="00AF216F"/>
    <w:rsid w:val="00AF29B8"/>
    <w:rsid w:val="00AF2EB1"/>
    <w:rsid w:val="00AF36A6"/>
    <w:rsid w:val="00AF3C7C"/>
    <w:rsid w:val="00AF3E62"/>
    <w:rsid w:val="00AF4006"/>
    <w:rsid w:val="00AF4485"/>
    <w:rsid w:val="00AF484F"/>
    <w:rsid w:val="00AF4BFF"/>
    <w:rsid w:val="00AF56AC"/>
    <w:rsid w:val="00AF5F12"/>
    <w:rsid w:val="00AF61BF"/>
    <w:rsid w:val="00AF6595"/>
    <w:rsid w:val="00AF65C0"/>
    <w:rsid w:val="00AF6C66"/>
    <w:rsid w:val="00AF7257"/>
    <w:rsid w:val="00AF73D5"/>
    <w:rsid w:val="00AF77CA"/>
    <w:rsid w:val="00B003E6"/>
    <w:rsid w:val="00B02213"/>
    <w:rsid w:val="00B02E93"/>
    <w:rsid w:val="00B03A17"/>
    <w:rsid w:val="00B04133"/>
    <w:rsid w:val="00B05910"/>
    <w:rsid w:val="00B05B86"/>
    <w:rsid w:val="00B05C77"/>
    <w:rsid w:val="00B06068"/>
    <w:rsid w:val="00B069EE"/>
    <w:rsid w:val="00B06EC3"/>
    <w:rsid w:val="00B06EEF"/>
    <w:rsid w:val="00B07453"/>
    <w:rsid w:val="00B075BF"/>
    <w:rsid w:val="00B07C09"/>
    <w:rsid w:val="00B10023"/>
    <w:rsid w:val="00B1042C"/>
    <w:rsid w:val="00B10FAB"/>
    <w:rsid w:val="00B11095"/>
    <w:rsid w:val="00B115ED"/>
    <w:rsid w:val="00B12099"/>
    <w:rsid w:val="00B12C96"/>
    <w:rsid w:val="00B13075"/>
    <w:rsid w:val="00B13811"/>
    <w:rsid w:val="00B13D76"/>
    <w:rsid w:val="00B142D8"/>
    <w:rsid w:val="00B144C2"/>
    <w:rsid w:val="00B14779"/>
    <w:rsid w:val="00B154A9"/>
    <w:rsid w:val="00B155FA"/>
    <w:rsid w:val="00B15ADC"/>
    <w:rsid w:val="00B15CCA"/>
    <w:rsid w:val="00B15F13"/>
    <w:rsid w:val="00B15FC8"/>
    <w:rsid w:val="00B16DC5"/>
    <w:rsid w:val="00B170E5"/>
    <w:rsid w:val="00B178A3"/>
    <w:rsid w:val="00B202E3"/>
    <w:rsid w:val="00B212CB"/>
    <w:rsid w:val="00B215EA"/>
    <w:rsid w:val="00B224F4"/>
    <w:rsid w:val="00B229A6"/>
    <w:rsid w:val="00B23089"/>
    <w:rsid w:val="00B23415"/>
    <w:rsid w:val="00B24779"/>
    <w:rsid w:val="00B24BB5"/>
    <w:rsid w:val="00B24C49"/>
    <w:rsid w:val="00B2661F"/>
    <w:rsid w:val="00B26794"/>
    <w:rsid w:val="00B27715"/>
    <w:rsid w:val="00B2A610"/>
    <w:rsid w:val="00B30B70"/>
    <w:rsid w:val="00B316DE"/>
    <w:rsid w:val="00B31DA8"/>
    <w:rsid w:val="00B32454"/>
    <w:rsid w:val="00B32565"/>
    <w:rsid w:val="00B326A1"/>
    <w:rsid w:val="00B33BD5"/>
    <w:rsid w:val="00B349BD"/>
    <w:rsid w:val="00B34AB4"/>
    <w:rsid w:val="00B34C86"/>
    <w:rsid w:val="00B34EFA"/>
    <w:rsid w:val="00B3569E"/>
    <w:rsid w:val="00B36AE4"/>
    <w:rsid w:val="00B36B2C"/>
    <w:rsid w:val="00B36FE3"/>
    <w:rsid w:val="00B37FB4"/>
    <w:rsid w:val="00B406AD"/>
    <w:rsid w:val="00B40905"/>
    <w:rsid w:val="00B40959"/>
    <w:rsid w:val="00B4145D"/>
    <w:rsid w:val="00B41D9C"/>
    <w:rsid w:val="00B42381"/>
    <w:rsid w:val="00B42784"/>
    <w:rsid w:val="00B42992"/>
    <w:rsid w:val="00B43BBB"/>
    <w:rsid w:val="00B443ED"/>
    <w:rsid w:val="00B444DC"/>
    <w:rsid w:val="00B453E3"/>
    <w:rsid w:val="00B4619F"/>
    <w:rsid w:val="00B51146"/>
    <w:rsid w:val="00B51A43"/>
    <w:rsid w:val="00B52070"/>
    <w:rsid w:val="00B52C3E"/>
    <w:rsid w:val="00B537CA"/>
    <w:rsid w:val="00B54212"/>
    <w:rsid w:val="00B550DA"/>
    <w:rsid w:val="00B558CD"/>
    <w:rsid w:val="00B5629E"/>
    <w:rsid w:val="00B56E5C"/>
    <w:rsid w:val="00B602AA"/>
    <w:rsid w:val="00B6042A"/>
    <w:rsid w:val="00B61135"/>
    <w:rsid w:val="00B61138"/>
    <w:rsid w:val="00B614DF"/>
    <w:rsid w:val="00B6193D"/>
    <w:rsid w:val="00B61F34"/>
    <w:rsid w:val="00B62C11"/>
    <w:rsid w:val="00B63342"/>
    <w:rsid w:val="00B6443A"/>
    <w:rsid w:val="00B649C4"/>
    <w:rsid w:val="00B66568"/>
    <w:rsid w:val="00B67000"/>
    <w:rsid w:val="00B6763F"/>
    <w:rsid w:val="00B6E263"/>
    <w:rsid w:val="00B71B51"/>
    <w:rsid w:val="00B72116"/>
    <w:rsid w:val="00B7293F"/>
    <w:rsid w:val="00B74832"/>
    <w:rsid w:val="00B753CF"/>
    <w:rsid w:val="00B75537"/>
    <w:rsid w:val="00B755A9"/>
    <w:rsid w:val="00B75D38"/>
    <w:rsid w:val="00B772B0"/>
    <w:rsid w:val="00B7755A"/>
    <w:rsid w:val="00B7794F"/>
    <w:rsid w:val="00B77C82"/>
    <w:rsid w:val="00B77DAE"/>
    <w:rsid w:val="00B77E7C"/>
    <w:rsid w:val="00B80A4C"/>
    <w:rsid w:val="00B80E58"/>
    <w:rsid w:val="00B816BF"/>
    <w:rsid w:val="00B82764"/>
    <w:rsid w:val="00B82AEC"/>
    <w:rsid w:val="00B846DF"/>
    <w:rsid w:val="00B848F5"/>
    <w:rsid w:val="00B855E2"/>
    <w:rsid w:val="00B85D6C"/>
    <w:rsid w:val="00B86A73"/>
    <w:rsid w:val="00B87007"/>
    <w:rsid w:val="00B87100"/>
    <w:rsid w:val="00B87B4D"/>
    <w:rsid w:val="00B904DF"/>
    <w:rsid w:val="00B90BD7"/>
    <w:rsid w:val="00B91850"/>
    <w:rsid w:val="00B929CE"/>
    <w:rsid w:val="00B92A9F"/>
    <w:rsid w:val="00B92CC8"/>
    <w:rsid w:val="00B932E5"/>
    <w:rsid w:val="00B93E31"/>
    <w:rsid w:val="00B93F29"/>
    <w:rsid w:val="00B94130"/>
    <w:rsid w:val="00B95E17"/>
    <w:rsid w:val="00B964B6"/>
    <w:rsid w:val="00B966AC"/>
    <w:rsid w:val="00B96CF0"/>
    <w:rsid w:val="00BA12A7"/>
    <w:rsid w:val="00BA137F"/>
    <w:rsid w:val="00BA13B6"/>
    <w:rsid w:val="00BA18A4"/>
    <w:rsid w:val="00BA34EE"/>
    <w:rsid w:val="00BA3D25"/>
    <w:rsid w:val="00BA58CB"/>
    <w:rsid w:val="00BA5C5E"/>
    <w:rsid w:val="00BA71F8"/>
    <w:rsid w:val="00BA7236"/>
    <w:rsid w:val="00BA7FE1"/>
    <w:rsid w:val="00BB0377"/>
    <w:rsid w:val="00BB06C3"/>
    <w:rsid w:val="00BB0A3B"/>
    <w:rsid w:val="00BB0BCC"/>
    <w:rsid w:val="00BB12A1"/>
    <w:rsid w:val="00BB18DF"/>
    <w:rsid w:val="00BB196E"/>
    <w:rsid w:val="00BB19C1"/>
    <w:rsid w:val="00BB1A43"/>
    <w:rsid w:val="00BB1B8F"/>
    <w:rsid w:val="00BB1F46"/>
    <w:rsid w:val="00BB202E"/>
    <w:rsid w:val="00BB3099"/>
    <w:rsid w:val="00BB3B36"/>
    <w:rsid w:val="00BB3F3E"/>
    <w:rsid w:val="00BB49D4"/>
    <w:rsid w:val="00BB4EB8"/>
    <w:rsid w:val="00BB4EC8"/>
    <w:rsid w:val="00BB50A5"/>
    <w:rsid w:val="00BB5265"/>
    <w:rsid w:val="00BB647D"/>
    <w:rsid w:val="00BB70DD"/>
    <w:rsid w:val="00BB7D64"/>
    <w:rsid w:val="00BB7F1D"/>
    <w:rsid w:val="00BB7FF2"/>
    <w:rsid w:val="00BC0575"/>
    <w:rsid w:val="00BC201E"/>
    <w:rsid w:val="00BC275E"/>
    <w:rsid w:val="00BC2F97"/>
    <w:rsid w:val="00BC30F8"/>
    <w:rsid w:val="00BC462C"/>
    <w:rsid w:val="00BC4631"/>
    <w:rsid w:val="00BC48C1"/>
    <w:rsid w:val="00BC4BCA"/>
    <w:rsid w:val="00BC4CEE"/>
    <w:rsid w:val="00BC5123"/>
    <w:rsid w:val="00BC52D8"/>
    <w:rsid w:val="00BC6369"/>
    <w:rsid w:val="00BC73CA"/>
    <w:rsid w:val="00BC740C"/>
    <w:rsid w:val="00BD0401"/>
    <w:rsid w:val="00BD092D"/>
    <w:rsid w:val="00BD1093"/>
    <w:rsid w:val="00BD1534"/>
    <w:rsid w:val="00BD1CF8"/>
    <w:rsid w:val="00BD2224"/>
    <w:rsid w:val="00BD27DE"/>
    <w:rsid w:val="00BD2924"/>
    <w:rsid w:val="00BD296E"/>
    <w:rsid w:val="00BD2A4D"/>
    <w:rsid w:val="00BD34A2"/>
    <w:rsid w:val="00BD4201"/>
    <w:rsid w:val="00BD431D"/>
    <w:rsid w:val="00BD4408"/>
    <w:rsid w:val="00BD440E"/>
    <w:rsid w:val="00BD4ADC"/>
    <w:rsid w:val="00BD4BE9"/>
    <w:rsid w:val="00BD4CE2"/>
    <w:rsid w:val="00BD5427"/>
    <w:rsid w:val="00BD5BC9"/>
    <w:rsid w:val="00BD6054"/>
    <w:rsid w:val="00BD6085"/>
    <w:rsid w:val="00BD6BD3"/>
    <w:rsid w:val="00BD72B2"/>
    <w:rsid w:val="00BD7B90"/>
    <w:rsid w:val="00BD7FF1"/>
    <w:rsid w:val="00BDE0AF"/>
    <w:rsid w:val="00BE05AE"/>
    <w:rsid w:val="00BE17E8"/>
    <w:rsid w:val="00BE22A0"/>
    <w:rsid w:val="00BE2770"/>
    <w:rsid w:val="00BE2EF9"/>
    <w:rsid w:val="00BE33B3"/>
    <w:rsid w:val="00BE38D8"/>
    <w:rsid w:val="00BE462E"/>
    <w:rsid w:val="00BE5E51"/>
    <w:rsid w:val="00BE5F04"/>
    <w:rsid w:val="00BE629B"/>
    <w:rsid w:val="00BE671E"/>
    <w:rsid w:val="00BE6B20"/>
    <w:rsid w:val="00BF085A"/>
    <w:rsid w:val="00BF17F1"/>
    <w:rsid w:val="00BF194C"/>
    <w:rsid w:val="00BF1C95"/>
    <w:rsid w:val="00BF229F"/>
    <w:rsid w:val="00BF442E"/>
    <w:rsid w:val="00BF55C7"/>
    <w:rsid w:val="00BF57DA"/>
    <w:rsid w:val="00BF5DCA"/>
    <w:rsid w:val="00BF6EE8"/>
    <w:rsid w:val="00BF7027"/>
    <w:rsid w:val="00BF71A7"/>
    <w:rsid w:val="00BF7434"/>
    <w:rsid w:val="00BF7521"/>
    <w:rsid w:val="00BF762D"/>
    <w:rsid w:val="00BF7E26"/>
    <w:rsid w:val="00C01497"/>
    <w:rsid w:val="00C01FB6"/>
    <w:rsid w:val="00C039EF"/>
    <w:rsid w:val="00C03BBF"/>
    <w:rsid w:val="00C03D41"/>
    <w:rsid w:val="00C045B8"/>
    <w:rsid w:val="00C04728"/>
    <w:rsid w:val="00C049D7"/>
    <w:rsid w:val="00C04C9D"/>
    <w:rsid w:val="00C058F8"/>
    <w:rsid w:val="00C068C8"/>
    <w:rsid w:val="00C06B7A"/>
    <w:rsid w:val="00C10B34"/>
    <w:rsid w:val="00C10B87"/>
    <w:rsid w:val="00C1259D"/>
    <w:rsid w:val="00C12D61"/>
    <w:rsid w:val="00C1391B"/>
    <w:rsid w:val="00C142B0"/>
    <w:rsid w:val="00C14C01"/>
    <w:rsid w:val="00C14F54"/>
    <w:rsid w:val="00C15723"/>
    <w:rsid w:val="00C15818"/>
    <w:rsid w:val="00C16B20"/>
    <w:rsid w:val="00C16D5A"/>
    <w:rsid w:val="00C177F5"/>
    <w:rsid w:val="00C177F9"/>
    <w:rsid w:val="00C1782B"/>
    <w:rsid w:val="00C1789D"/>
    <w:rsid w:val="00C20436"/>
    <w:rsid w:val="00C20441"/>
    <w:rsid w:val="00C2117F"/>
    <w:rsid w:val="00C213D8"/>
    <w:rsid w:val="00C21B0A"/>
    <w:rsid w:val="00C21DCE"/>
    <w:rsid w:val="00C22840"/>
    <w:rsid w:val="00C229CF"/>
    <w:rsid w:val="00C23849"/>
    <w:rsid w:val="00C23B5A"/>
    <w:rsid w:val="00C24142"/>
    <w:rsid w:val="00C24817"/>
    <w:rsid w:val="00C249B9"/>
    <w:rsid w:val="00C24A02"/>
    <w:rsid w:val="00C24E9E"/>
    <w:rsid w:val="00C250FD"/>
    <w:rsid w:val="00C2590B"/>
    <w:rsid w:val="00C262A6"/>
    <w:rsid w:val="00C266C7"/>
    <w:rsid w:val="00C26AEB"/>
    <w:rsid w:val="00C26C89"/>
    <w:rsid w:val="00C27243"/>
    <w:rsid w:val="00C3009B"/>
    <w:rsid w:val="00C30593"/>
    <w:rsid w:val="00C3094D"/>
    <w:rsid w:val="00C31FBF"/>
    <w:rsid w:val="00C337B9"/>
    <w:rsid w:val="00C339F7"/>
    <w:rsid w:val="00C33A56"/>
    <w:rsid w:val="00C3471A"/>
    <w:rsid w:val="00C358DC"/>
    <w:rsid w:val="00C369A9"/>
    <w:rsid w:val="00C40186"/>
    <w:rsid w:val="00C408F2"/>
    <w:rsid w:val="00C41073"/>
    <w:rsid w:val="00C4213C"/>
    <w:rsid w:val="00C428E5"/>
    <w:rsid w:val="00C43240"/>
    <w:rsid w:val="00C4505C"/>
    <w:rsid w:val="00C451BE"/>
    <w:rsid w:val="00C45681"/>
    <w:rsid w:val="00C45A75"/>
    <w:rsid w:val="00C46096"/>
    <w:rsid w:val="00C46409"/>
    <w:rsid w:val="00C46458"/>
    <w:rsid w:val="00C46A69"/>
    <w:rsid w:val="00C476BE"/>
    <w:rsid w:val="00C47856"/>
    <w:rsid w:val="00C5075F"/>
    <w:rsid w:val="00C50F10"/>
    <w:rsid w:val="00C50F6D"/>
    <w:rsid w:val="00C5124D"/>
    <w:rsid w:val="00C512AB"/>
    <w:rsid w:val="00C522F6"/>
    <w:rsid w:val="00C5254B"/>
    <w:rsid w:val="00C52813"/>
    <w:rsid w:val="00C52CC9"/>
    <w:rsid w:val="00C52F24"/>
    <w:rsid w:val="00C5360E"/>
    <w:rsid w:val="00C5433D"/>
    <w:rsid w:val="00C548FC"/>
    <w:rsid w:val="00C5560A"/>
    <w:rsid w:val="00C560DA"/>
    <w:rsid w:val="00C5613D"/>
    <w:rsid w:val="00C56819"/>
    <w:rsid w:val="00C570B0"/>
    <w:rsid w:val="00C578A0"/>
    <w:rsid w:val="00C60310"/>
    <w:rsid w:val="00C6114F"/>
    <w:rsid w:val="00C611B6"/>
    <w:rsid w:val="00C6169A"/>
    <w:rsid w:val="00C622F7"/>
    <w:rsid w:val="00C62B09"/>
    <w:rsid w:val="00C62D2A"/>
    <w:rsid w:val="00C6357A"/>
    <w:rsid w:val="00C63604"/>
    <w:rsid w:val="00C63681"/>
    <w:rsid w:val="00C63921"/>
    <w:rsid w:val="00C6448E"/>
    <w:rsid w:val="00C646DE"/>
    <w:rsid w:val="00C64B7C"/>
    <w:rsid w:val="00C64CC9"/>
    <w:rsid w:val="00C64E39"/>
    <w:rsid w:val="00C6563A"/>
    <w:rsid w:val="00C65E4E"/>
    <w:rsid w:val="00C66884"/>
    <w:rsid w:val="00C673E3"/>
    <w:rsid w:val="00C70040"/>
    <w:rsid w:val="00C71401"/>
    <w:rsid w:val="00C71756"/>
    <w:rsid w:val="00C73BC2"/>
    <w:rsid w:val="00C73C0C"/>
    <w:rsid w:val="00C74D66"/>
    <w:rsid w:val="00C74DF7"/>
    <w:rsid w:val="00C7550A"/>
    <w:rsid w:val="00C7564B"/>
    <w:rsid w:val="00C7583B"/>
    <w:rsid w:val="00C764DF"/>
    <w:rsid w:val="00C7664A"/>
    <w:rsid w:val="00C769F6"/>
    <w:rsid w:val="00C76CBC"/>
    <w:rsid w:val="00C77ED9"/>
    <w:rsid w:val="00C8047A"/>
    <w:rsid w:val="00C81625"/>
    <w:rsid w:val="00C817E0"/>
    <w:rsid w:val="00C823C8"/>
    <w:rsid w:val="00C826C8"/>
    <w:rsid w:val="00C833A1"/>
    <w:rsid w:val="00C8381D"/>
    <w:rsid w:val="00C8446F"/>
    <w:rsid w:val="00C85201"/>
    <w:rsid w:val="00C85CB5"/>
    <w:rsid w:val="00C86AB6"/>
    <w:rsid w:val="00C8795D"/>
    <w:rsid w:val="00C90382"/>
    <w:rsid w:val="00C91218"/>
    <w:rsid w:val="00C918F1"/>
    <w:rsid w:val="00C927A4"/>
    <w:rsid w:val="00C92F8C"/>
    <w:rsid w:val="00C939B6"/>
    <w:rsid w:val="00C9419A"/>
    <w:rsid w:val="00C943F2"/>
    <w:rsid w:val="00C951AE"/>
    <w:rsid w:val="00C95707"/>
    <w:rsid w:val="00C95A9B"/>
    <w:rsid w:val="00C961BC"/>
    <w:rsid w:val="00C9785B"/>
    <w:rsid w:val="00C97BAA"/>
    <w:rsid w:val="00C97F62"/>
    <w:rsid w:val="00CA02AD"/>
    <w:rsid w:val="00CA073E"/>
    <w:rsid w:val="00CA0B76"/>
    <w:rsid w:val="00CA151C"/>
    <w:rsid w:val="00CA175F"/>
    <w:rsid w:val="00CA25B5"/>
    <w:rsid w:val="00CA2A11"/>
    <w:rsid w:val="00CA2DF2"/>
    <w:rsid w:val="00CA3558"/>
    <w:rsid w:val="00CA3BF9"/>
    <w:rsid w:val="00CA3D45"/>
    <w:rsid w:val="00CA6B27"/>
    <w:rsid w:val="00CA79A6"/>
    <w:rsid w:val="00CB0117"/>
    <w:rsid w:val="00CB0954"/>
    <w:rsid w:val="00CB09AD"/>
    <w:rsid w:val="00CB0D40"/>
    <w:rsid w:val="00CB12EC"/>
    <w:rsid w:val="00CB17EA"/>
    <w:rsid w:val="00CB2708"/>
    <w:rsid w:val="00CB28CB"/>
    <w:rsid w:val="00CB43F1"/>
    <w:rsid w:val="00CB4C42"/>
    <w:rsid w:val="00CB4EF5"/>
    <w:rsid w:val="00CB5174"/>
    <w:rsid w:val="00CB51BC"/>
    <w:rsid w:val="00CB5590"/>
    <w:rsid w:val="00CB594D"/>
    <w:rsid w:val="00CB5B0D"/>
    <w:rsid w:val="00CB6757"/>
    <w:rsid w:val="00CB6A0A"/>
    <w:rsid w:val="00CB7DD9"/>
    <w:rsid w:val="00CC07B3"/>
    <w:rsid w:val="00CC084F"/>
    <w:rsid w:val="00CC0F37"/>
    <w:rsid w:val="00CC138A"/>
    <w:rsid w:val="00CC1DD3"/>
    <w:rsid w:val="00CC2159"/>
    <w:rsid w:val="00CC24A5"/>
    <w:rsid w:val="00CC37FD"/>
    <w:rsid w:val="00CC3F3B"/>
    <w:rsid w:val="00CC41C1"/>
    <w:rsid w:val="00CC4DA9"/>
    <w:rsid w:val="00CC55AF"/>
    <w:rsid w:val="00CC55EA"/>
    <w:rsid w:val="00CC671D"/>
    <w:rsid w:val="00CC67D8"/>
    <w:rsid w:val="00CC69E9"/>
    <w:rsid w:val="00CC740B"/>
    <w:rsid w:val="00CC773D"/>
    <w:rsid w:val="00CD0A2A"/>
    <w:rsid w:val="00CD1BF1"/>
    <w:rsid w:val="00CD2772"/>
    <w:rsid w:val="00CD3DDC"/>
    <w:rsid w:val="00CD3F7A"/>
    <w:rsid w:val="00CD4464"/>
    <w:rsid w:val="00CD4B24"/>
    <w:rsid w:val="00CD5025"/>
    <w:rsid w:val="00CD51E5"/>
    <w:rsid w:val="00CD5387"/>
    <w:rsid w:val="00CD54A8"/>
    <w:rsid w:val="00CD5B5E"/>
    <w:rsid w:val="00CD667E"/>
    <w:rsid w:val="00CD6776"/>
    <w:rsid w:val="00CD766C"/>
    <w:rsid w:val="00CD787D"/>
    <w:rsid w:val="00CD7BAB"/>
    <w:rsid w:val="00CD7ECD"/>
    <w:rsid w:val="00CD7F7A"/>
    <w:rsid w:val="00CE06F0"/>
    <w:rsid w:val="00CE079B"/>
    <w:rsid w:val="00CE1D9B"/>
    <w:rsid w:val="00CE3460"/>
    <w:rsid w:val="00CE3646"/>
    <w:rsid w:val="00CE3688"/>
    <w:rsid w:val="00CE3B89"/>
    <w:rsid w:val="00CE3E81"/>
    <w:rsid w:val="00CE5105"/>
    <w:rsid w:val="00CE522E"/>
    <w:rsid w:val="00CE56DA"/>
    <w:rsid w:val="00CE5824"/>
    <w:rsid w:val="00CE5B03"/>
    <w:rsid w:val="00CE607C"/>
    <w:rsid w:val="00CE6732"/>
    <w:rsid w:val="00CE6DDE"/>
    <w:rsid w:val="00CE6F64"/>
    <w:rsid w:val="00CF0309"/>
    <w:rsid w:val="00CF037B"/>
    <w:rsid w:val="00CF042B"/>
    <w:rsid w:val="00CF0521"/>
    <w:rsid w:val="00CF0869"/>
    <w:rsid w:val="00CF0B18"/>
    <w:rsid w:val="00CF0E98"/>
    <w:rsid w:val="00CF126E"/>
    <w:rsid w:val="00CF14D5"/>
    <w:rsid w:val="00CF1F50"/>
    <w:rsid w:val="00CF2CCF"/>
    <w:rsid w:val="00CF3F30"/>
    <w:rsid w:val="00CF4047"/>
    <w:rsid w:val="00CF4085"/>
    <w:rsid w:val="00CF5C19"/>
    <w:rsid w:val="00CF68E1"/>
    <w:rsid w:val="00CF6A28"/>
    <w:rsid w:val="00CF6DB0"/>
    <w:rsid w:val="00CF6EB7"/>
    <w:rsid w:val="00CF6FCA"/>
    <w:rsid w:val="00CF7D0C"/>
    <w:rsid w:val="00D007EA"/>
    <w:rsid w:val="00D00D1E"/>
    <w:rsid w:val="00D010F9"/>
    <w:rsid w:val="00D0140B"/>
    <w:rsid w:val="00D015F7"/>
    <w:rsid w:val="00D01780"/>
    <w:rsid w:val="00D01FBC"/>
    <w:rsid w:val="00D0210D"/>
    <w:rsid w:val="00D0309C"/>
    <w:rsid w:val="00D03C85"/>
    <w:rsid w:val="00D043EC"/>
    <w:rsid w:val="00D0443A"/>
    <w:rsid w:val="00D04889"/>
    <w:rsid w:val="00D04BF6"/>
    <w:rsid w:val="00D04D53"/>
    <w:rsid w:val="00D054B1"/>
    <w:rsid w:val="00D062EC"/>
    <w:rsid w:val="00D064A1"/>
    <w:rsid w:val="00D0697A"/>
    <w:rsid w:val="00D06D13"/>
    <w:rsid w:val="00D07122"/>
    <w:rsid w:val="00D071C3"/>
    <w:rsid w:val="00D0762A"/>
    <w:rsid w:val="00D10D1D"/>
    <w:rsid w:val="00D11072"/>
    <w:rsid w:val="00D1373E"/>
    <w:rsid w:val="00D138F0"/>
    <w:rsid w:val="00D152C0"/>
    <w:rsid w:val="00D15D54"/>
    <w:rsid w:val="00D17A5B"/>
    <w:rsid w:val="00D17E17"/>
    <w:rsid w:val="00D17E65"/>
    <w:rsid w:val="00D20E35"/>
    <w:rsid w:val="00D21276"/>
    <w:rsid w:val="00D21E58"/>
    <w:rsid w:val="00D22DCB"/>
    <w:rsid w:val="00D22DDD"/>
    <w:rsid w:val="00D235D4"/>
    <w:rsid w:val="00D23837"/>
    <w:rsid w:val="00D24935"/>
    <w:rsid w:val="00D25733"/>
    <w:rsid w:val="00D25C29"/>
    <w:rsid w:val="00D25C5E"/>
    <w:rsid w:val="00D26203"/>
    <w:rsid w:val="00D26A1E"/>
    <w:rsid w:val="00D26A50"/>
    <w:rsid w:val="00D26AA5"/>
    <w:rsid w:val="00D2746B"/>
    <w:rsid w:val="00D27671"/>
    <w:rsid w:val="00D276C0"/>
    <w:rsid w:val="00D277A6"/>
    <w:rsid w:val="00D27DFF"/>
    <w:rsid w:val="00D30F7E"/>
    <w:rsid w:val="00D31313"/>
    <w:rsid w:val="00D31B7C"/>
    <w:rsid w:val="00D31D3A"/>
    <w:rsid w:val="00D32207"/>
    <w:rsid w:val="00D32444"/>
    <w:rsid w:val="00D32B4D"/>
    <w:rsid w:val="00D32DB5"/>
    <w:rsid w:val="00D337DA"/>
    <w:rsid w:val="00D33CE8"/>
    <w:rsid w:val="00D34F29"/>
    <w:rsid w:val="00D35173"/>
    <w:rsid w:val="00D36CAC"/>
    <w:rsid w:val="00D37EFB"/>
    <w:rsid w:val="00D37FE6"/>
    <w:rsid w:val="00D40123"/>
    <w:rsid w:val="00D40B23"/>
    <w:rsid w:val="00D41028"/>
    <w:rsid w:val="00D427BE"/>
    <w:rsid w:val="00D42808"/>
    <w:rsid w:val="00D4405D"/>
    <w:rsid w:val="00D441BD"/>
    <w:rsid w:val="00D443DA"/>
    <w:rsid w:val="00D443F7"/>
    <w:rsid w:val="00D45273"/>
    <w:rsid w:val="00D4558B"/>
    <w:rsid w:val="00D45AA2"/>
    <w:rsid w:val="00D46E59"/>
    <w:rsid w:val="00D46F1C"/>
    <w:rsid w:val="00D476CC"/>
    <w:rsid w:val="00D479BA"/>
    <w:rsid w:val="00D47F65"/>
    <w:rsid w:val="00D501BA"/>
    <w:rsid w:val="00D50774"/>
    <w:rsid w:val="00D50776"/>
    <w:rsid w:val="00D50898"/>
    <w:rsid w:val="00D50FAA"/>
    <w:rsid w:val="00D51083"/>
    <w:rsid w:val="00D53441"/>
    <w:rsid w:val="00D549BA"/>
    <w:rsid w:val="00D54EE2"/>
    <w:rsid w:val="00D5514C"/>
    <w:rsid w:val="00D56948"/>
    <w:rsid w:val="00D56A17"/>
    <w:rsid w:val="00D57245"/>
    <w:rsid w:val="00D5750F"/>
    <w:rsid w:val="00D603DA"/>
    <w:rsid w:val="00D61257"/>
    <w:rsid w:val="00D61A67"/>
    <w:rsid w:val="00D6242C"/>
    <w:rsid w:val="00D627E7"/>
    <w:rsid w:val="00D63721"/>
    <w:rsid w:val="00D64183"/>
    <w:rsid w:val="00D64680"/>
    <w:rsid w:val="00D65742"/>
    <w:rsid w:val="00D65944"/>
    <w:rsid w:val="00D65B43"/>
    <w:rsid w:val="00D67684"/>
    <w:rsid w:val="00D67DB7"/>
    <w:rsid w:val="00D70986"/>
    <w:rsid w:val="00D70A37"/>
    <w:rsid w:val="00D70B9B"/>
    <w:rsid w:val="00D71B3D"/>
    <w:rsid w:val="00D72044"/>
    <w:rsid w:val="00D7317D"/>
    <w:rsid w:val="00D73733"/>
    <w:rsid w:val="00D74174"/>
    <w:rsid w:val="00D743F9"/>
    <w:rsid w:val="00D7471A"/>
    <w:rsid w:val="00D75916"/>
    <w:rsid w:val="00D7619F"/>
    <w:rsid w:val="00D769C1"/>
    <w:rsid w:val="00D76E59"/>
    <w:rsid w:val="00D779F5"/>
    <w:rsid w:val="00D77B46"/>
    <w:rsid w:val="00D77C5C"/>
    <w:rsid w:val="00D77D54"/>
    <w:rsid w:val="00D80DF0"/>
    <w:rsid w:val="00D81515"/>
    <w:rsid w:val="00D82947"/>
    <w:rsid w:val="00D82CE7"/>
    <w:rsid w:val="00D83339"/>
    <w:rsid w:val="00D837F6"/>
    <w:rsid w:val="00D83F68"/>
    <w:rsid w:val="00D848A0"/>
    <w:rsid w:val="00D84AE8"/>
    <w:rsid w:val="00D85082"/>
    <w:rsid w:val="00D8548B"/>
    <w:rsid w:val="00D8569A"/>
    <w:rsid w:val="00D86B84"/>
    <w:rsid w:val="00D87EB9"/>
    <w:rsid w:val="00D90228"/>
    <w:rsid w:val="00D904B6"/>
    <w:rsid w:val="00D9141B"/>
    <w:rsid w:val="00D91863"/>
    <w:rsid w:val="00D91B93"/>
    <w:rsid w:val="00D938DB"/>
    <w:rsid w:val="00D93EA4"/>
    <w:rsid w:val="00D944E0"/>
    <w:rsid w:val="00D94CD2"/>
    <w:rsid w:val="00D95140"/>
    <w:rsid w:val="00D95412"/>
    <w:rsid w:val="00D95722"/>
    <w:rsid w:val="00D95C4C"/>
    <w:rsid w:val="00D96028"/>
    <w:rsid w:val="00D96540"/>
    <w:rsid w:val="00D97516"/>
    <w:rsid w:val="00D977DA"/>
    <w:rsid w:val="00DA0260"/>
    <w:rsid w:val="00DA0B85"/>
    <w:rsid w:val="00DA0BCC"/>
    <w:rsid w:val="00DA0F38"/>
    <w:rsid w:val="00DA149F"/>
    <w:rsid w:val="00DA17D0"/>
    <w:rsid w:val="00DA1BC2"/>
    <w:rsid w:val="00DA22A3"/>
    <w:rsid w:val="00DA2A3B"/>
    <w:rsid w:val="00DA3572"/>
    <w:rsid w:val="00DA37C2"/>
    <w:rsid w:val="00DA3DC5"/>
    <w:rsid w:val="00DA3FC7"/>
    <w:rsid w:val="00DA43AD"/>
    <w:rsid w:val="00DA498B"/>
    <w:rsid w:val="00DA52F9"/>
    <w:rsid w:val="00DA5318"/>
    <w:rsid w:val="00DA5E9D"/>
    <w:rsid w:val="00DA6439"/>
    <w:rsid w:val="00DA69E2"/>
    <w:rsid w:val="00DA708E"/>
    <w:rsid w:val="00DA7B92"/>
    <w:rsid w:val="00DA7BE0"/>
    <w:rsid w:val="00DA7E17"/>
    <w:rsid w:val="00DB0B0F"/>
    <w:rsid w:val="00DB11BA"/>
    <w:rsid w:val="00DB1D5E"/>
    <w:rsid w:val="00DB28D5"/>
    <w:rsid w:val="00DB35BC"/>
    <w:rsid w:val="00DB365C"/>
    <w:rsid w:val="00DB3B2A"/>
    <w:rsid w:val="00DB3B45"/>
    <w:rsid w:val="00DB4615"/>
    <w:rsid w:val="00DB6660"/>
    <w:rsid w:val="00DB6A00"/>
    <w:rsid w:val="00DB6BBD"/>
    <w:rsid w:val="00DB6E80"/>
    <w:rsid w:val="00DB72E2"/>
    <w:rsid w:val="00DB767A"/>
    <w:rsid w:val="00DB769B"/>
    <w:rsid w:val="00DB7782"/>
    <w:rsid w:val="00DB7E8E"/>
    <w:rsid w:val="00DC0816"/>
    <w:rsid w:val="00DC1C9C"/>
    <w:rsid w:val="00DC1DEA"/>
    <w:rsid w:val="00DC1EED"/>
    <w:rsid w:val="00DC1F37"/>
    <w:rsid w:val="00DC2926"/>
    <w:rsid w:val="00DC319E"/>
    <w:rsid w:val="00DC34F8"/>
    <w:rsid w:val="00DC4AFF"/>
    <w:rsid w:val="00DC54D8"/>
    <w:rsid w:val="00DC5CC5"/>
    <w:rsid w:val="00DC62F0"/>
    <w:rsid w:val="00DC7180"/>
    <w:rsid w:val="00DC78F3"/>
    <w:rsid w:val="00DC7B01"/>
    <w:rsid w:val="00DD1657"/>
    <w:rsid w:val="00DD22F5"/>
    <w:rsid w:val="00DD2D96"/>
    <w:rsid w:val="00DD32AD"/>
    <w:rsid w:val="00DD3783"/>
    <w:rsid w:val="00DD4746"/>
    <w:rsid w:val="00DD4A20"/>
    <w:rsid w:val="00DD54A7"/>
    <w:rsid w:val="00DD5C64"/>
    <w:rsid w:val="00DD6D6E"/>
    <w:rsid w:val="00DD709A"/>
    <w:rsid w:val="00DD71CD"/>
    <w:rsid w:val="00DE0823"/>
    <w:rsid w:val="00DE1099"/>
    <w:rsid w:val="00DE1921"/>
    <w:rsid w:val="00DE1ED0"/>
    <w:rsid w:val="00DE2C31"/>
    <w:rsid w:val="00DE2F06"/>
    <w:rsid w:val="00DE4D04"/>
    <w:rsid w:val="00DE4E14"/>
    <w:rsid w:val="00DE6815"/>
    <w:rsid w:val="00DE7225"/>
    <w:rsid w:val="00DE79EB"/>
    <w:rsid w:val="00DE7F64"/>
    <w:rsid w:val="00DF0AD7"/>
    <w:rsid w:val="00DF0E31"/>
    <w:rsid w:val="00DF1B9B"/>
    <w:rsid w:val="00DF1EB2"/>
    <w:rsid w:val="00DF1FF8"/>
    <w:rsid w:val="00DF2021"/>
    <w:rsid w:val="00DF27F1"/>
    <w:rsid w:val="00DF27F7"/>
    <w:rsid w:val="00DF2F6C"/>
    <w:rsid w:val="00DF3827"/>
    <w:rsid w:val="00DF3B7E"/>
    <w:rsid w:val="00DF3DF8"/>
    <w:rsid w:val="00DF4C8D"/>
    <w:rsid w:val="00DF4DC9"/>
    <w:rsid w:val="00DF571D"/>
    <w:rsid w:val="00DF6A7C"/>
    <w:rsid w:val="00DF6E2B"/>
    <w:rsid w:val="00DF6FA3"/>
    <w:rsid w:val="00DF7221"/>
    <w:rsid w:val="00E00AF7"/>
    <w:rsid w:val="00E011FB"/>
    <w:rsid w:val="00E012D3"/>
    <w:rsid w:val="00E01328"/>
    <w:rsid w:val="00E0191F"/>
    <w:rsid w:val="00E01CFB"/>
    <w:rsid w:val="00E01EF7"/>
    <w:rsid w:val="00E027E9"/>
    <w:rsid w:val="00E03032"/>
    <w:rsid w:val="00E0387F"/>
    <w:rsid w:val="00E042AB"/>
    <w:rsid w:val="00E04A1F"/>
    <w:rsid w:val="00E04D94"/>
    <w:rsid w:val="00E05151"/>
    <w:rsid w:val="00E05AE8"/>
    <w:rsid w:val="00E06080"/>
    <w:rsid w:val="00E066D1"/>
    <w:rsid w:val="00E07040"/>
    <w:rsid w:val="00E10904"/>
    <w:rsid w:val="00E11BED"/>
    <w:rsid w:val="00E12075"/>
    <w:rsid w:val="00E12256"/>
    <w:rsid w:val="00E12C4A"/>
    <w:rsid w:val="00E130F9"/>
    <w:rsid w:val="00E13F17"/>
    <w:rsid w:val="00E14101"/>
    <w:rsid w:val="00E14BA3"/>
    <w:rsid w:val="00E14C3F"/>
    <w:rsid w:val="00E162C7"/>
    <w:rsid w:val="00E168EE"/>
    <w:rsid w:val="00E16B54"/>
    <w:rsid w:val="00E17FD3"/>
    <w:rsid w:val="00E209C9"/>
    <w:rsid w:val="00E21577"/>
    <w:rsid w:val="00E2198E"/>
    <w:rsid w:val="00E21AF4"/>
    <w:rsid w:val="00E22BEE"/>
    <w:rsid w:val="00E2418C"/>
    <w:rsid w:val="00E244BB"/>
    <w:rsid w:val="00E26650"/>
    <w:rsid w:val="00E27C15"/>
    <w:rsid w:val="00E27F7A"/>
    <w:rsid w:val="00E30851"/>
    <w:rsid w:val="00E30A46"/>
    <w:rsid w:val="00E31570"/>
    <w:rsid w:val="00E31711"/>
    <w:rsid w:val="00E3194C"/>
    <w:rsid w:val="00E319A4"/>
    <w:rsid w:val="00E31E2C"/>
    <w:rsid w:val="00E32209"/>
    <w:rsid w:val="00E32715"/>
    <w:rsid w:val="00E32DD2"/>
    <w:rsid w:val="00E3337F"/>
    <w:rsid w:val="00E3380D"/>
    <w:rsid w:val="00E33AB6"/>
    <w:rsid w:val="00E33F95"/>
    <w:rsid w:val="00E3528A"/>
    <w:rsid w:val="00E35731"/>
    <w:rsid w:val="00E35A51"/>
    <w:rsid w:val="00E36D06"/>
    <w:rsid w:val="00E376E7"/>
    <w:rsid w:val="00E40B1C"/>
    <w:rsid w:val="00E40CD2"/>
    <w:rsid w:val="00E4191B"/>
    <w:rsid w:val="00E41A09"/>
    <w:rsid w:val="00E41C6E"/>
    <w:rsid w:val="00E42242"/>
    <w:rsid w:val="00E42726"/>
    <w:rsid w:val="00E43BB7"/>
    <w:rsid w:val="00E45490"/>
    <w:rsid w:val="00E45BEA"/>
    <w:rsid w:val="00E475E3"/>
    <w:rsid w:val="00E505D2"/>
    <w:rsid w:val="00E51E5D"/>
    <w:rsid w:val="00E53835"/>
    <w:rsid w:val="00E54FE2"/>
    <w:rsid w:val="00E55A5B"/>
    <w:rsid w:val="00E57194"/>
    <w:rsid w:val="00E57BE7"/>
    <w:rsid w:val="00E60A6F"/>
    <w:rsid w:val="00E61712"/>
    <w:rsid w:val="00E6240F"/>
    <w:rsid w:val="00E6248A"/>
    <w:rsid w:val="00E625F3"/>
    <w:rsid w:val="00E626D3"/>
    <w:rsid w:val="00E6289C"/>
    <w:rsid w:val="00E62C34"/>
    <w:rsid w:val="00E63613"/>
    <w:rsid w:val="00E638BF"/>
    <w:rsid w:val="00E63931"/>
    <w:rsid w:val="00E645A5"/>
    <w:rsid w:val="00E648C5"/>
    <w:rsid w:val="00E65E72"/>
    <w:rsid w:val="00E6679D"/>
    <w:rsid w:val="00E67537"/>
    <w:rsid w:val="00E67875"/>
    <w:rsid w:val="00E67B33"/>
    <w:rsid w:val="00E71202"/>
    <w:rsid w:val="00E718C6"/>
    <w:rsid w:val="00E722C8"/>
    <w:rsid w:val="00E72FC7"/>
    <w:rsid w:val="00E7389A"/>
    <w:rsid w:val="00E73FA2"/>
    <w:rsid w:val="00E74482"/>
    <w:rsid w:val="00E759B7"/>
    <w:rsid w:val="00E75A4A"/>
    <w:rsid w:val="00E75ACC"/>
    <w:rsid w:val="00E75C28"/>
    <w:rsid w:val="00E763D3"/>
    <w:rsid w:val="00E7699A"/>
    <w:rsid w:val="00E76BD1"/>
    <w:rsid w:val="00E77CA5"/>
    <w:rsid w:val="00E77DA4"/>
    <w:rsid w:val="00E80761"/>
    <w:rsid w:val="00E811F0"/>
    <w:rsid w:val="00E812F9"/>
    <w:rsid w:val="00E82C6B"/>
    <w:rsid w:val="00E82F6D"/>
    <w:rsid w:val="00E83729"/>
    <w:rsid w:val="00E8385B"/>
    <w:rsid w:val="00E83D7F"/>
    <w:rsid w:val="00E848F5"/>
    <w:rsid w:val="00E8506D"/>
    <w:rsid w:val="00E85723"/>
    <w:rsid w:val="00E85FE8"/>
    <w:rsid w:val="00E86257"/>
    <w:rsid w:val="00E8636B"/>
    <w:rsid w:val="00E867C7"/>
    <w:rsid w:val="00E8760B"/>
    <w:rsid w:val="00E87FE5"/>
    <w:rsid w:val="00E87FF6"/>
    <w:rsid w:val="00E9068B"/>
    <w:rsid w:val="00E906DD"/>
    <w:rsid w:val="00E90856"/>
    <w:rsid w:val="00E934CC"/>
    <w:rsid w:val="00E937C2"/>
    <w:rsid w:val="00E93F0E"/>
    <w:rsid w:val="00E94098"/>
    <w:rsid w:val="00E940D0"/>
    <w:rsid w:val="00E94718"/>
    <w:rsid w:val="00E947C5"/>
    <w:rsid w:val="00E949D6"/>
    <w:rsid w:val="00E96118"/>
    <w:rsid w:val="00E966CC"/>
    <w:rsid w:val="00E9795B"/>
    <w:rsid w:val="00E97A1F"/>
    <w:rsid w:val="00EA0252"/>
    <w:rsid w:val="00EA0368"/>
    <w:rsid w:val="00EA09CD"/>
    <w:rsid w:val="00EA11D7"/>
    <w:rsid w:val="00EA1447"/>
    <w:rsid w:val="00EA160E"/>
    <w:rsid w:val="00EA1CCC"/>
    <w:rsid w:val="00EA1D86"/>
    <w:rsid w:val="00EA206F"/>
    <w:rsid w:val="00EA3B63"/>
    <w:rsid w:val="00EA3C57"/>
    <w:rsid w:val="00EA5590"/>
    <w:rsid w:val="00EA582B"/>
    <w:rsid w:val="00EA588B"/>
    <w:rsid w:val="00EA6578"/>
    <w:rsid w:val="00EA6BF7"/>
    <w:rsid w:val="00EA7BDA"/>
    <w:rsid w:val="00EA7E8D"/>
    <w:rsid w:val="00EB1A11"/>
    <w:rsid w:val="00EB1EC5"/>
    <w:rsid w:val="00EB24E0"/>
    <w:rsid w:val="00EB3B02"/>
    <w:rsid w:val="00EB3E46"/>
    <w:rsid w:val="00EB57D7"/>
    <w:rsid w:val="00EB58A1"/>
    <w:rsid w:val="00EB636A"/>
    <w:rsid w:val="00EB6872"/>
    <w:rsid w:val="00EB6C07"/>
    <w:rsid w:val="00EB6F10"/>
    <w:rsid w:val="00EC05BA"/>
    <w:rsid w:val="00EC0D6E"/>
    <w:rsid w:val="00EC15E7"/>
    <w:rsid w:val="00EC23D1"/>
    <w:rsid w:val="00EC23D4"/>
    <w:rsid w:val="00EC271C"/>
    <w:rsid w:val="00EC2B1C"/>
    <w:rsid w:val="00EC2DD5"/>
    <w:rsid w:val="00EC3081"/>
    <w:rsid w:val="00EC3259"/>
    <w:rsid w:val="00EC3495"/>
    <w:rsid w:val="00EC3B93"/>
    <w:rsid w:val="00EC3D96"/>
    <w:rsid w:val="00EC4B6A"/>
    <w:rsid w:val="00EC51E1"/>
    <w:rsid w:val="00EC616C"/>
    <w:rsid w:val="00EC63AB"/>
    <w:rsid w:val="00EC653D"/>
    <w:rsid w:val="00EC6566"/>
    <w:rsid w:val="00EC66C5"/>
    <w:rsid w:val="00EC6DEC"/>
    <w:rsid w:val="00EC7701"/>
    <w:rsid w:val="00EC7A63"/>
    <w:rsid w:val="00ED05BE"/>
    <w:rsid w:val="00ED074D"/>
    <w:rsid w:val="00ED12BC"/>
    <w:rsid w:val="00ED1729"/>
    <w:rsid w:val="00ED1C28"/>
    <w:rsid w:val="00ED2F50"/>
    <w:rsid w:val="00ED3083"/>
    <w:rsid w:val="00ED40CE"/>
    <w:rsid w:val="00ED5095"/>
    <w:rsid w:val="00ED5116"/>
    <w:rsid w:val="00ED5A4D"/>
    <w:rsid w:val="00ED5D10"/>
    <w:rsid w:val="00ED5E36"/>
    <w:rsid w:val="00ED6233"/>
    <w:rsid w:val="00ED62BE"/>
    <w:rsid w:val="00ED646A"/>
    <w:rsid w:val="00ED6CD9"/>
    <w:rsid w:val="00EE01B9"/>
    <w:rsid w:val="00EE1544"/>
    <w:rsid w:val="00EE293B"/>
    <w:rsid w:val="00EE3079"/>
    <w:rsid w:val="00EE3B9B"/>
    <w:rsid w:val="00EE4359"/>
    <w:rsid w:val="00EE57D3"/>
    <w:rsid w:val="00EE634E"/>
    <w:rsid w:val="00EE746F"/>
    <w:rsid w:val="00EF07D5"/>
    <w:rsid w:val="00EF0C3B"/>
    <w:rsid w:val="00EF0D74"/>
    <w:rsid w:val="00EF1088"/>
    <w:rsid w:val="00EF13EE"/>
    <w:rsid w:val="00EF1E02"/>
    <w:rsid w:val="00EF20DF"/>
    <w:rsid w:val="00EF22DF"/>
    <w:rsid w:val="00EF28CF"/>
    <w:rsid w:val="00EF2B16"/>
    <w:rsid w:val="00EF2DD9"/>
    <w:rsid w:val="00EF3006"/>
    <w:rsid w:val="00EF3EE3"/>
    <w:rsid w:val="00EF4014"/>
    <w:rsid w:val="00EF440B"/>
    <w:rsid w:val="00EF4764"/>
    <w:rsid w:val="00EF488F"/>
    <w:rsid w:val="00EF4995"/>
    <w:rsid w:val="00EF56A7"/>
    <w:rsid w:val="00EF5775"/>
    <w:rsid w:val="00EF6847"/>
    <w:rsid w:val="00EF6B1E"/>
    <w:rsid w:val="00EF6C68"/>
    <w:rsid w:val="00EF7F56"/>
    <w:rsid w:val="00F001D1"/>
    <w:rsid w:val="00F002CB"/>
    <w:rsid w:val="00F011B7"/>
    <w:rsid w:val="00F01A1B"/>
    <w:rsid w:val="00F01A90"/>
    <w:rsid w:val="00F01CAB"/>
    <w:rsid w:val="00F01D47"/>
    <w:rsid w:val="00F02AE8"/>
    <w:rsid w:val="00F02EC7"/>
    <w:rsid w:val="00F03CC5"/>
    <w:rsid w:val="00F03FE5"/>
    <w:rsid w:val="00F03FF5"/>
    <w:rsid w:val="00F04027"/>
    <w:rsid w:val="00F04997"/>
    <w:rsid w:val="00F04CCF"/>
    <w:rsid w:val="00F04F6E"/>
    <w:rsid w:val="00F052B3"/>
    <w:rsid w:val="00F059B7"/>
    <w:rsid w:val="00F06215"/>
    <w:rsid w:val="00F072D6"/>
    <w:rsid w:val="00F073E8"/>
    <w:rsid w:val="00F07AC7"/>
    <w:rsid w:val="00F12536"/>
    <w:rsid w:val="00F129D1"/>
    <w:rsid w:val="00F12B2F"/>
    <w:rsid w:val="00F13308"/>
    <w:rsid w:val="00F13708"/>
    <w:rsid w:val="00F13979"/>
    <w:rsid w:val="00F139BD"/>
    <w:rsid w:val="00F13E45"/>
    <w:rsid w:val="00F1489C"/>
    <w:rsid w:val="00F15205"/>
    <w:rsid w:val="00F1536C"/>
    <w:rsid w:val="00F15543"/>
    <w:rsid w:val="00F1570E"/>
    <w:rsid w:val="00F1613F"/>
    <w:rsid w:val="00F16329"/>
    <w:rsid w:val="00F16FD9"/>
    <w:rsid w:val="00F17072"/>
    <w:rsid w:val="00F17559"/>
    <w:rsid w:val="00F202F3"/>
    <w:rsid w:val="00F20302"/>
    <w:rsid w:val="00F226C7"/>
    <w:rsid w:val="00F226FD"/>
    <w:rsid w:val="00F22D93"/>
    <w:rsid w:val="00F22DCE"/>
    <w:rsid w:val="00F23482"/>
    <w:rsid w:val="00F238A3"/>
    <w:rsid w:val="00F24339"/>
    <w:rsid w:val="00F2590C"/>
    <w:rsid w:val="00F259AB"/>
    <w:rsid w:val="00F26E5F"/>
    <w:rsid w:val="00F27063"/>
    <w:rsid w:val="00F272E9"/>
    <w:rsid w:val="00F27AC6"/>
    <w:rsid w:val="00F27E8F"/>
    <w:rsid w:val="00F30DA8"/>
    <w:rsid w:val="00F312C5"/>
    <w:rsid w:val="00F31722"/>
    <w:rsid w:val="00F32856"/>
    <w:rsid w:val="00F32949"/>
    <w:rsid w:val="00F32C82"/>
    <w:rsid w:val="00F32FA5"/>
    <w:rsid w:val="00F3395C"/>
    <w:rsid w:val="00F33B2D"/>
    <w:rsid w:val="00F34244"/>
    <w:rsid w:val="00F345B1"/>
    <w:rsid w:val="00F34CC6"/>
    <w:rsid w:val="00F34CEB"/>
    <w:rsid w:val="00F35037"/>
    <w:rsid w:val="00F351D2"/>
    <w:rsid w:val="00F358DA"/>
    <w:rsid w:val="00F36638"/>
    <w:rsid w:val="00F36993"/>
    <w:rsid w:val="00F369D7"/>
    <w:rsid w:val="00F36B34"/>
    <w:rsid w:val="00F406FA"/>
    <w:rsid w:val="00F40722"/>
    <w:rsid w:val="00F41275"/>
    <w:rsid w:val="00F41944"/>
    <w:rsid w:val="00F42058"/>
    <w:rsid w:val="00F4316D"/>
    <w:rsid w:val="00F43865"/>
    <w:rsid w:val="00F438BC"/>
    <w:rsid w:val="00F44033"/>
    <w:rsid w:val="00F44091"/>
    <w:rsid w:val="00F445B5"/>
    <w:rsid w:val="00F4461C"/>
    <w:rsid w:val="00F45157"/>
    <w:rsid w:val="00F46348"/>
    <w:rsid w:val="00F46E6E"/>
    <w:rsid w:val="00F4762F"/>
    <w:rsid w:val="00F47CC4"/>
    <w:rsid w:val="00F47D88"/>
    <w:rsid w:val="00F47FFA"/>
    <w:rsid w:val="00F50222"/>
    <w:rsid w:val="00F50CDA"/>
    <w:rsid w:val="00F51983"/>
    <w:rsid w:val="00F5238E"/>
    <w:rsid w:val="00F526B4"/>
    <w:rsid w:val="00F52E6E"/>
    <w:rsid w:val="00F5332F"/>
    <w:rsid w:val="00F53744"/>
    <w:rsid w:val="00F53E5F"/>
    <w:rsid w:val="00F53EC0"/>
    <w:rsid w:val="00F54078"/>
    <w:rsid w:val="00F557FA"/>
    <w:rsid w:val="00F56375"/>
    <w:rsid w:val="00F563A1"/>
    <w:rsid w:val="00F56989"/>
    <w:rsid w:val="00F56FC5"/>
    <w:rsid w:val="00F5750B"/>
    <w:rsid w:val="00F613AC"/>
    <w:rsid w:val="00F623F0"/>
    <w:rsid w:val="00F62B03"/>
    <w:rsid w:val="00F63013"/>
    <w:rsid w:val="00F63091"/>
    <w:rsid w:val="00F63921"/>
    <w:rsid w:val="00F64860"/>
    <w:rsid w:val="00F6501E"/>
    <w:rsid w:val="00F6588E"/>
    <w:rsid w:val="00F65968"/>
    <w:rsid w:val="00F659DA"/>
    <w:rsid w:val="00F6605D"/>
    <w:rsid w:val="00F669DB"/>
    <w:rsid w:val="00F66A2B"/>
    <w:rsid w:val="00F679C5"/>
    <w:rsid w:val="00F7022F"/>
    <w:rsid w:val="00F70829"/>
    <w:rsid w:val="00F709E8"/>
    <w:rsid w:val="00F713EF"/>
    <w:rsid w:val="00F71963"/>
    <w:rsid w:val="00F74B63"/>
    <w:rsid w:val="00F7512D"/>
    <w:rsid w:val="00F75665"/>
    <w:rsid w:val="00F75910"/>
    <w:rsid w:val="00F77D04"/>
    <w:rsid w:val="00F77DD7"/>
    <w:rsid w:val="00F77EE0"/>
    <w:rsid w:val="00F77F2E"/>
    <w:rsid w:val="00F805D9"/>
    <w:rsid w:val="00F807A2"/>
    <w:rsid w:val="00F81151"/>
    <w:rsid w:val="00F812BC"/>
    <w:rsid w:val="00F817B4"/>
    <w:rsid w:val="00F81F07"/>
    <w:rsid w:val="00F82178"/>
    <w:rsid w:val="00F82CD0"/>
    <w:rsid w:val="00F83306"/>
    <w:rsid w:val="00F833B8"/>
    <w:rsid w:val="00F8342D"/>
    <w:rsid w:val="00F83932"/>
    <w:rsid w:val="00F84185"/>
    <w:rsid w:val="00F841AC"/>
    <w:rsid w:val="00F8460C"/>
    <w:rsid w:val="00F846B6"/>
    <w:rsid w:val="00F84EF6"/>
    <w:rsid w:val="00F8588A"/>
    <w:rsid w:val="00F86197"/>
    <w:rsid w:val="00F867FE"/>
    <w:rsid w:val="00F9036B"/>
    <w:rsid w:val="00F90E3C"/>
    <w:rsid w:val="00F912D0"/>
    <w:rsid w:val="00F91E53"/>
    <w:rsid w:val="00F924FA"/>
    <w:rsid w:val="00F92EA9"/>
    <w:rsid w:val="00F9309F"/>
    <w:rsid w:val="00F939C0"/>
    <w:rsid w:val="00F94171"/>
    <w:rsid w:val="00F946DC"/>
    <w:rsid w:val="00F94FDF"/>
    <w:rsid w:val="00F9549F"/>
    <w:rsid w:val="00F9557E"/>
    <w:rsid w:val="00F958EB"/>
    <w:rsid w:val="00F95B5A"/>
    <w:rsid w:val="00F95F52"/>
    <w:rsid w:val="00F95FA7"/>
    <w:rsid w:val="00F95FDA"/>
    <w:rsid w:val="00F960A0"/>
    <w:rsid w:val="00F9728A"/>
    <w:rsid w:val="00F97343"/>
    <w:rsid w:val="00F97437"/>
    <w:rsid w:val="00F977FD"/>
    <w:rsid w:val="00FA1654"/>
    <w:rsid w:val="00FA16DA"/>
    <w:rsid w:val="00FA1F83"/>
    <w:rsid w:val="00FA3881"/>
    <w:rsid w:val="00FA4883"/>
    <w:rsid w:val="00FA4BB0"/>
    <w:rsid w:val="00FA515F"/>
    <w:rsid w:val="00FA595D"/>
    <w:rsid w:val="00FA5B8A"/>
    <w:rsid w:val="00FA5D16"/>
    <w:rsid w:val="00FA63A1"/>
    <w:rsid w:val="00FA6BA0"/>
    <w:rsid w:val="00FA7225"/>
    <w:rsid w:val="00FA7EBB"/>
    <w:rsid w:val="00FB000F"/>
    <w:rsid w:val="00FB0C70"/>
    <w:rsid w:val="00FB1200"/>
    <w:rsid w:val="00FB1B1B"/>
    <w:rsid w:val="00FB1F28"/>
    <w:rsid w:val="00FB2194"/>
    <w:rsid w:val="00FB25A0"/>
    <w:rsid w:val="00FB306D"/>
    <w:rsid w:val="00FB33AD"/>
    <w:rsid w:val="00FB42BA"/>
    <w:rsid w:val="00FB430A"/>
    <w:rsid w:val="00FB5AF7"/>
    <w:rsid w:val="00FB66D1"/>
    <w:rsid w:val="00FB7125"/>
    <w:rsid w:val="00FB73B9"/>
    <w:rsid w:val="00FB74DF"/>
    <w:rsid w:val="00FC0189"/>
    <w:rsid w:val="00FC028D"/>
    <w:rsid w:val="00FC055A"/>
    <w:rsid w:val="00FC40F9"/>
    <w:rsid w:val="00FC45B6"/>
    <w:rsid w:val="00FC4643"/>
    <w:rsid w:val="00FC4C54"/>
    <w:rsid w:val="00FC531F"/>
    <w:rsid w:val="00FC5473"/>
    <w:rsid w:val="00FC564B"/>
    <w:rsid w:val="00FC57AD"/>
    <w:rsid w:val="00FC5EEC"/>
    <w:rsid w:val="00FC6B1F"/>
    <w:rsid w:val="00FC7FDA"/>
    <w:rsid w:val="00FD06D2"/>
    <w:rsid w:val="00FD1677"/>
    <w:rsid w:val="00FD236D"/>
    <w:rsid w:val="00FD26DD"/>
    <w:rsid w:val="00FD29F0"/>
    <w:rsid w:val="00FD33D5"/>
    <w:rsid w:val="00FD38AC"/>
    <w:rsid w:val="00FD40F3"/>
    <w:rsid w:val="00FD4FAF"/>
    <w:rsid w:val="00FD553F"/>
    <w:rsid w:val="00FD590C"/>
    <w:rsid w:val="00FD5E77"/>
    <w:rsid w:val="00FD7243"/>
    <w:rsid w:val="00FD73FA"/>
    <w:rsid w:val="00FE03B0"/>
    <w:rsid w:val="00FE1D6A"/>
    <w:rsid w:val="00FE228C"/>
    <w:rsid w:val="00FE2677"/>
    <w:rsid w:val="00FE2D5D"/>
    <w:rsid w:val="00FE3151"/>
    <w:rsid w:val="00FE4617"/>
    <w:rsid w:val="00FE4ACE"/>
    <w:rsid w:val="00FE4CF8"/>
    <w:rsid w:val="00FE4E52"/>
    <w:rsid w:val="00FE5298"/>
    <w:rsid w:val="00FE6789"/>
    <w:rsid w:val="00FE6DFC"/>
    <w:rsid w:val="00FE7FC3"/>
    <w:rsid w:val="00FF139B"/>
    <w:rsid w:val="00FF181F"/>
    <w:rsid w:val="00FF183F"/>
    <w:rsid w:val="00FF19A6"/>
    <w:rsid w:val="00FF1A6B"/>
    <w:rsid w:val="00FF2C71"/>
    <w:rsid w:val="00FF309F"/>
    <w:rsid w:val="00FF376A"/>
    <w:rsid w:val="00FF3FB4"/>
    <w:rsid w:val="00FF4556"/>
    <w:rsid w:val="00FF483C"/>
    <w:rsid w:val="00FF661D"/>
    <w:rsid w:val="00FF74AC"/>
    <w:rsid w:val="00FF7629"/>
    <w:rsid w:val="00FF7C50"/>
    <w:rsid w:val="01241373"/>
    <w:rsid w:val="015E8674"/>
    <w:rsid w:val="016D516F"/>
    <w:rsid w:val="018A0E3A"/>
    <w:rsid w:val="01A7F416"/>
    <w:rsid w:val="02065702"/>
    <w:rsid w:val="024F384E"/>
    <w:rsid w:val="02DBDD36"/>
    <w:rsid w:val="0375F42A"/>
    <w:rsid w:val="03C414C6"/>
    <w:rsid w:val="03D74D8F"/>
    <w:rsid w:val="03EC31A8"/>
    <w:rsid w:val="03F365FF"/>
    <w:rsid w:val="04044B11"/>
    <w:rsid w:val="0421C79C"/>
    <w:rsid w:val="0431FB71"/>
    <w:rsid w:val="0433397D"/>
    <w:rsid w:val="0445A124"/>
    <w:rsid w:val="044DCCD8"/>
    <w:rsid w:val="045269F7"/>
    <w:rsid w:val="046A86FF"/>
    <w:rsid w:val="046CBD6A"/>
    <w:rsid w:val="04DCABE5"/>
    <w:rsid w:val="04F5E1BC"/>
    <w:rsid w:val="05177730"/>
    <w:rsid w:val="052D7759"/>
    <w:rsid w:val="05E2CE57"/>
    <w:rsid w:val="05E3E0B7"/>
    <w:rsid w:val="061703DB"/>
    <w:rsid w:val="068D778D"/>
    <w:rsid w:val="06B1187C"/>
    <w:rsid w:val="06EC8EBE"/>
    <w:rsid w:val="0727022D"/>
    <w:rsid w:val="0729B473"/>
    <w:rsid w:val="0750898A"/>
    <w:rsid w:val="078A75D5"/>
    <w:rsid w:val="0790CA5D"/>
    <w:rsid w:val="07AC7621"/>
    <w:rsid w:val="07DDC9A5"/>
    <w:rsid w:val="084E6922"/>
    <w:rsid w:val="0853AD9C"/>
    <w:rsid w:val="085DD2E0"/>
    <w:rsid w:val="089A4CB8"/>
    <w:rsid w:val="08A00EA5"/>
    <w:rsid w:val="08D7F82E"/>
    <w:rsid w:val="08FF77B6"/>
    <w:rsid w:val="092FA2F6"/>
    <w:rsid w:val="09A378D8"/>
    <w:rsid w:val="09E63D04"/>
    <w:rsid w:val="0A281F55"/>
    <w:rsid w:val="0A3DA4F3"/>
    <w:rsid w:val="0A6AC332"/>
    <w:rsid w:val="0AB12523"/>
    <w:rsid w:val="0B185885"/>
    <w:rsid w:val="0B74C676"/>
    <w:rsid w:val="0BD90A49"/>
    <w:rsid w:val="0C867567"/>
    <w:rsid w:val="0C8C736A"/>
    <w:rsid w:val="0CAC4890"/>
    <w:rsid w:val="0CDA8222"/>
    <w:rsid w:val="0CFCD349"/>
    <w:rsid w:val="0D5726A0"/>
    <w:rsid w:val="0D658CE2"/>
    <w:rsid w:val="0E21BE8C"/>
    <w:rsid w:val="0E37CCB2"/>
    <w:rsid w:val="0E701466"/>
    <w:rsid w:val="0E9EEC54"/>
    <w:rsid w:val="0EAA3C39"/>
    <w:rsid w:val="0F3BB2A6"/>
    <w:rsid w:val="0F6A3A3C"/>
    <w:rsid w:val="0F748A68"/>
    <w:rsid w:val="0F95A703"/>
    <w:rsid w:val="0FD29184"/>
    <w:rsid w:val="104938FB"/>
    <w:rsid w:val="108ECAC4"/>
    <w:rsid w:val="10E2CABF"/>
    <w:rsid w:val="1110A0D0"/>
    <w:rsid w:val="1121EFF9"/>
    <w:rsid w:val="119CF95F"/>
    <w:rsid w:val="11D68E52"/>
    <w:rsid w:val="11FE3375"/>
    <w:rsid w:val="12110A4C"/>
    <w:rsid w:val="1237E123"/>
    <w:rsid w:val="1284785E"/>
    <w:rsid w:val="13451FD6"/>
    <w:rsid w:val="13725EB3"/>
    <w:rsid w:val="13C15397"/>
    <w:rsid w:val="1401B874"/>
    <w:rsid w:val="143DDE6E"/>
    <w:rsid w:val="145E36DA"/>
    <w:rsid w:val="1472CEC7"/>
    <w:rsid w:val="14C7A907"/>
    <w:rsid w:val="14F50F3E"/>
    <w:rsid w:val="15421FBC"/>
    <w:rsid w:val="15E866C2"/>
    <w:rsid w:val="1609FD7D"/>
    <w:rsid w:val="1640921B"/>
    <w:rsid w:val="16750C43"/>
    <w:rsid w:val="16911D3B"/>
    <w:rsid w:val="16C3C3ED"/>
    <w:rsid w:val="16F7EF17"/>
    <w:rsid w:val="17194E58"/>
    <w:rsid w:val="17C08212"/>
    <w:rsid w:val="17D5DCC6"/>
    <w:rsid w:val="180C93C9"/>
    <w:rsid w:val="1832B05E"/>
    <w:rsid w:val="18343217"/>
    <w:rsid w:val="1860FFFD"/>
    <w:rsid w:val="1865FBFA"/>
    <w:rsid w:val="18C0D6A2"/>
    <w:rsid w:val="18F87FA3"/>
    <w:rsid w:val="199DFFBE"/>
    <w:rsid w:val="19D701F2"/>
    <w:rsid w:val="1A1D21B1"/>
    <w:rsid w:val="1A71298E"/>
    <w:rsid w:val="1AD1CA59"/>
    <w:rsid w:val="1AEEF408"/>
    <w:rsid w:val="1B35E1E7"/>
    <w:rsid w:val="1B411C62"/>
    <w:rsid w:val="1BD6FC5D"/>
    <w:rsid w:val="1BFD3FCB"/>
    <w:rsid w:val="1C270E1A"/>
    <w:rsid w:val="1C50CD59"/>
    <w:rsid w:val="1CB2E9D7"/>
    <w:rsid w:val="1CD634FD"/>
    <w:rsid w:val="1CFC15BB"/>
    <w:rsid w:val="1D938B51"/>
    <w:rsid w:val="1E98EC67"/>
    <w:rsid w:val="1EEBC102"/>
    <w:rsid w:val="1F51BDFF"/>
    <w:rsid w:val="1F52ED79"/>
    <w:rsid w:val="1F9EB40E"/>
    <w:rsid w:val="1FD3510E"/>
    <w:rsid w:val="1FF4C20A"/>
    <w:rsid w:val="1FF4DCCA"/>
    <w:rsid w:val="20137C2C"/>
    <w:rsid w:val="206A69C5"/>
    <w:rsid w:val="206DCFCD"/>
    <w:rsid w:val="20DDE406"/>
    <w:rsid w:val="21F58582"/>
    <w:rsid w:val="22066A72"/>
    <w:rsid w:val="22153529"/>
    <w:rsid w:val="22773F61"/>
    <w:rsid w:val="22900F6F"/>
    <w:rsid w:val="2302744B"/>
    <w:rsid w:val="230ECEFA"/>
    <w:rsid w:val="231E3A4E"/>
    <w:rsid w:val="232360B9"/>
    <w:rsid w:val="238D28AA"/>
    <w:rsid w:val="23B4F9E3"/>
    <w:rsid w:val="23E4CA86"/>
    <w:rsid w:val="24346249"/>
    <w:rsid w:val="24D863A0"/>
    <w:rsid w:val="2548C5C9"/>
    <w:rsid w:val="257C8A34"/>
    <w:rsid w:val="25A653C1"/>
    <w:rsid w:val="25CEEF9D"/>
    <w:rsid w:val="2619AE0B"/>
    <w:rsid w:val="2638D042"/>
    <w:rsid w:val="2646B5C8"/>
    <w:rsid w:val="26B50CC1"/>
    <w:rsid w:val="270F5DA1"/>
    <w:rsid w:val="2719AF04"/>
    <w:rsid w:val="273FD339"/>
    <w:rsid w:val="276B325C"/>
    <w:rsid w:val="2775E269"/>
    <w:rsid w:val="27C3E878"/>
    <w:rsid w:val="27CE2047"/>
    <w:rsid w:val="286E9C8F"/>
    <w:rsid w:val="2947E4DC"/>
    <w:rsid w:val="2972AAAB"/>
    <w:rsid w:val="29B325C3"/>
    <w:rsid w:val="2A487373"/>
    <w:rsid w:val="2A602510"/>
    <w:rsid w:val="2A77A038"/>
    <w:rsid w:val="2A9713F2"/>
    <w:rsid w:val="2AC7B9DD"/>
    <w:rsid w:val="2AE7957D"/>
    <w:rsid w:val="2B0CFCA7"/>
    <w:rsid w:val="2B78D8DB"/>
    <w:rsid w:val="2BF224AC"/>
    <w:rsid w:val="2C224A57"/>
    <w:rsid w:val="2C6ED237"/>
    <w:rsid w:val="2CEC6EA8"/>
    <w:rsid w:val="2D50A33F"/>
    <w:rsid w:val="2D6FC82B"/>
    <w:rsid w:val="2DB468BC"/>
    <w:rsid w:val="2E09FF59"/>
    <w:rsid w:val="2E2B7832"/>
    <w:rsid w:val="2E3CED06"/>
    <w:rsid w:val="2E75E736"/>
    <w:rsid w:val="2EC6F522"/>
    <w:rsid w:val="2F55830B"/>
    <w:rsid w:val="2FAA1552"/>
    <w:rsid w:val="2FB49659"/>
    <w:rsid w:val="2FC4D01D"/>
    <w:rsid w:val="2FCBC621"/>
    <w:rsid w:val="2FECBF20"/>
    <w:rsid w:val="300D507A"/>
    <w:rsid w:val="30A93CA7"/>
    <w:rsid w:val="30D076F3"/>
    <w:rsid w:val="30F3A59C"/>
    <w:rsid w:val="312F5CCC"/>
    <w:rsid w:val="314B19DF"/>
    <w:rsid w:val="315B6493"/>
    <w:rsid w:val="3181EBF1"/>
    <w:rsid w:val="319EF51E"/>
    <w:rsid w:val="31C1781E"/>
    <w:rsid w:val="31E6118E"/>
    <w:rsid w:val="320A47D0"/>
    <w:rsid w:val="3297E4CF"/>
    <w:rsid w:val="32C4E251"/>
    <w:rsid w:val="32E8AD27"/>
    <w:rsid w:val="32F32905"/>
    <w:rsid w:val="337D6A79"/>
    <w:rsid w:val="339B4F02"/>
    <w:rsid w:val="33A0CB32"/>
    <w:rsid w:val="33AAE06F"/>
    <w:rsid w:val="34036952"/>
    <w:rsid w:val="34296F36"/>
    <w:rsid w:val="34967AB0"/>
    <w:rsid w:val="34AF0B97"/>
    <w:rsid w:val="34D0B7F3"/>
    <w:rsid w:val="34E9FC5F"/>
    <w:rsid w:val="352111DD"/>
    <w:rsid w:val="355BB5B2"/>
    <w:rsid w:val="356D03D0"/>
    <w:rsid w:val="3593E0E8"/>
    <w:rsid w:val="35CB29A4"/>
    <w:rsid w:val="35CBA24E"/>
    <w:rsid w:val="35D675FD"/>
    <w:rsid w:val="35F24DE8"/>
    <w:rsid w:val="363A1445"/>
    <w:rsid w:val="366E01AD"/>
    <w:rsid w:val="3760AEC7"/>
    <w:rsid w:val="38165368"/>
    <w:rsid w:val="38198CA4"/>
    <w:rsid w:val="38201919"/>
    <w:rsid w:val="38861F97"/>
    <w:rsid w:val="3886B992"/>
    <w:rsid w:val="389435C3"/>
    <w:rsid w:val="38BB1976"/>
    <w:rsid w:val="391AAAE1"/>
    <w:rsid w:val="392EEA3D"/>
    <w:rsid w:val="393A7CC9"/>
    <w:rsid w:val="394D7302"/>
    <w:rsid w:val="399CB5E7"/>
    <w:rsid w:val="399EE114"/>
    <w:rsid w:val="39A25D30"/>
    <w:rsid w:val="39A755E4"/>
    <w:rsid w:val="3A469A2C"/>
    <w:rsid w:val="3A82DDEB"/>
    <w:rsid w:val="3A8F3528"/>
    <w:rsid w:val="3AC33B01"/>
    <w:rsid w:val="3B294CA6"/>
    <w:rsid w:val="3B402898"/>
    <w:rsid w:val="3B53BB14"/>
    <w:rsid w:val="3B873C7C"/>
    <w:rsid w:val="3B8CA6E6"/>
    <w:rsid w:val="3BD6189D"/>
    <w:rsid w:val="3C02FEEB"/>
    <w:rsid w:val="3C0959ED"/>
    <w:rsid w:val="3CAC4A79"/>
    <w:rsid w:val="3D31AC56"/>
    <w:rsid w:val="3D6A3687"/>
    <w:rsid w:val="3D77E59E"/>
    <w:rsid w:val="3E1E36A6"/>
    <w:rsid w:val="3E6C10FC"/>
    <w:rsid w:val="3E6E7265"/>
    <w:rsid w:val="3E782043"/>
    <w:rsid w:val="3EF325A3"/>
    <w:rsid w:val="3F09D03B"/>
    <w:rsid w:val="3F9F9DB1"/>
    <w:rsid w:val="3FBF50A4"/>
    <w:rsid w:val="403B16D2"/>
    <w:rsid w:val="40486F48"/>
    <w:rsid w:val="4090CA25"/>
    <w:rsid w:val="40B6D68E"/>
    <w:rsid w:val="40C9655D"/>
    <w:rsid w:val="40D7D161"/>
    <w:rsid w:val="40E8D904"/>
    <w:rsid w:val="4107C8E3"/>
    <w:rsid w:val="41481F5F"/>
    <w:rsid w:val="41605D90"/>
    <w:rsid w:val="417E4A93"/>
    <w:rsid w:val="4198274D"/>
    <w:rsid w:val="41BB54C3"/>
    <w:rsid w:val="41D02680"/>
    <w:rsid w:val="41F26E09"/>
    <w:rsid w:val="429F4A79"/>
    <w:rsid w:val="42BB6AF3"/>
    <w:rsid w:val="4366E62D"/>
    <w:rsid w:val="43F9802E"/>
    <w:rsid w:val="4441941C"/>
    <w:rsid w:val="4477C8F9"/>
    <w:rsid w:val="44B62556"/>
    <w:rsid w:val="44D47788"/>
    <w:rsid w:val="4506212F"/>
    <w:rsid w:val="457463C2"/>
    <w:rsid w:val="45D6A6E2"/>
    <w:rsid w:val="46A22BB3"/>
    <w:rsid w:val="46E0F4A8"/>
    <w:rsid w:val="46F4C957"/>
    <w:rsid w:val="4742B26E"/>
    <w:rsid w:val="478657E1"/>
    <w:rsid w:val="47ABAC41"/>
    <w:rsid w:val="480768D1"/>
    <w:rsid w:val="4863257A"/>
    <w:rsid w:val="48663D98"/>
    <w:rsid w:val="48875163"/>
    <w:rsid w:val="48983F38"/>
    <w:rsid w:val="49048CDE"/>
    <w:rsid w:val="496C4939"/>
    <w:rsid w:val="499FA484"/>
    <w:rsid w:val="49A2442E"/>
    <w:rsid w:val="49B5E92A"/>
    <w:rsid w:val="49EF4D5F"/>
    <w:rsid w:val="49FD26FA"/>
    <w:rsid w:val="4A224D72"/>
    <w:rsid w:val="4A27DE27"/>
    <w:rsid w:val="4A6EE398"/>
    <w:rsid w:val="4B40F371"/>
    <w:rsid w:val="4B76A7F8"/>
    <w:rsid w:val="4BD842B2"/>
    <w:rsid w:val="4BFCB69E"/>
    <w:rsid w:val="4C4384BA"/>
    <w:rsid w:val="4C469F10"/>
    <w:rsid w:val="4CB6AC0B"/>
    <w:rsid w:val="4CCA0C04"/>
    <w:rsid w:val="4CF3964A"/>
    <w:rsid w:val="4D027575"/>
    <w:rsid w:val="4D190517"/>
    <w:rsid w:val="4D227F9E"/>
    <w:rsid w:val="4D4DC32B"/>
    <w:rsid w:val="4D873B61"/>
    <w:rsid w:val="4D9683CD"/>
    <w:rsid w:val="4DA008F7"/>
    <w:rsid w:val="4DD27380"/>
    <w:rsid w:val="4DFC0BA6"/>
    <w:rsid w:val="4E3E01A7"/>
    <w:rsid w:val="4E554362"/>
    <w:rsid w:val="4E85C76F"/>
    <w:rsid w:val="4ED61404"/>
    <w:rsid w:val="4EFCF60C"/>
    <w:rsid w:val="4FB61745"/>
    <w:rsid w:val="4FF6322B"/>
    <w:rsid w:val="5022378F"/>
    <w:rsid w:val="506926BF"/>
    <w:rsid w:val="50696E6A"/>
    <w:rsid w:val="50AC1D26"/>
    <w:rsid w:val="50C5C85C"/>
    <w:rsid w:val="50E36DC0"/>
    <w:rsid w:val="512D1FC0"/>
    <w:rsid w:val="5148D6CB"/>
    <w:rsid w:val="516588E6"/>
    <w:rsid w:val="517899FA"/>
    <w:rsid w:val="5193A199"/>
    <w:rsid w:val="51BE54B9"/>
    <w:rsid w:val="51F36824"/>
    <w:rsid w:val="524AE682"/>
    <w:rsid w:val="527C0C49"/>
    <w:rsid w:val="52873ED3"/>
    <w:rsid w:val="528BB16D"/>
    <w:rsid w:val="530D2732"/>
    <w:rsid w:val="5351E37F"/>
    <w:rsid w:val="5365638D"/>
    <w:rsid w:val="53B52D18"/>
    <w:rsid w:val="54195839"/>
    <w:rsid w:val="5430E997"/>
    <w:rsid w:val="5472595B"/>
    <w:rsid w:val="54793400"/>
    <w:rsid w:val="55138E25"/>
    <w:rsid w:val="558D5687"/>
    <w:rsid w:val="5594FE3E"/>
    <w:rsid w:val="559D4773"/>
    <w:rsid w:val="55AECFA6"/>
    <w:rsid w:val="55D4D33F"/>
    <w:rsid w:val="55D90082"/>
    <w:rsid w:val="569666EF"/>
    <w:rsid w:val="56B7E6A2"/>
    <w:rsid w:val="56C66AD1"/>
    <w:rsid w:val="56DD5BDC"/>
    <w:rsid w:val="56ED6509"/>
    <w:rsid w:val="56FDB61A"/>
    <w:rsid w:val="5723E0EE"/>
    <w:rsid w:val="57AB21A9"/>
    <w:rsid w:val="57E6A592"/>
    <w:rsid w:val="58257A21"/>
    <w:rsid w:val="58E3FE9E"/>
    <w:rsid w:val="58F4396F"/>
    <w:rsid w:val="59090AB3"/>
    <w:rsid w:val="5930915B"/>
    <w:rsid w:val="5942B81A"/>
    <w:rsid w:val="599226AF"/>
    <w:rsid w:val="59A6C99B"/>
    <w:rsid w:val="59D6AD36"/>
    <w:rsid w:val="5A70B896"/>
    <w:rsid w:val="5B27D886"/>
    <w:rsid w:val="5B2FC5D3"/>
    <w:rsid w:val="5B43310C"/>
    <w:rsid w:val="5B878640"/>
    <w:rsid w:val="5BB0B26A"/>
    <w:rsid w:val="5C13019A"/>
    <w:rsid w:val="5C3D4A37"/>
    <w:rsid w:val="5CE5F59F"/>
    <w:rsid w:val="5D0D2776"/>
    <w:rsid w:val="5D30657B"/>
    <w:rsid w:val="5E01FFBF"/>
    <w:rsid w:val="5E071E6D"/>
    <w:rsid w:val="5E3C1585"/>
    <w:rsid w:val="5E94BBA5"/>
    <w:rsid w:val="5ED53DFE"/>
    <w:rsid w:val="5EDBC573"/>
    <w:rsid w:val="5FA33F76"/>
    <w:rsid w:val="5FADF1E2"/>
    <w:rsid w:val="6047D4A3"/>
    <w:rsid w:val="606E4788"/>
    <w:rsid w:val="60C50772"/>
    <w:rsid w:val="611CD995"/>
    <w:rsid w:val="6183FED2"/>
    <w:rsid w:val="61A18124"/>
    <w:rsid w:val="61D24356"/>
    <w:rsid w:val="6203DEDC"/>
    <w:rsid w:val="62332232"/>
    <w:rsid w:val="62651EA8"/>
    <w:rsid w:val="628AECD3"/>
    <w:rsid w:val="630A12D5"/>
    <w:rsid w:val="633310E5"/>
    <w:rsid w:val="63696F59"/>
    <w:rsid w:val="63CDFB3F"/>
    <w:rsid w:val="6415897D"/>
    <w:rsid w:val="642A9B78"/>
    <w:rsid w:val="644DD78B"/>
    <w:rsid w:val="648FB82A"/>
    <w:rsid w:val="64B6F701"/>
    <w:rsid w:val="650B5DCF"/>
    <w:rsid w:val="651B4B5F"/>
    <w:rsid w:val="656984CC"/>
    <w:rsid w:val="658E7EEE"/>
    <w:rsid w:val="659F79FD"/>
    <w:rsid w:val="65B270DD"/>
    <w:rsid w:val="65EFAD17"/>
    <w:rsid w:val="660DCCEB"/>
    <w:rsid w:val="667E6052"/>
    <w:rsid w:val="670DC8CF"/>
    <w:rsid w:val="671064EB"/>
    <w:rsid w:val="672339FE"/>
    <w:rsid w:val="67404775"/>
    <w:rsid w:val="67632B6D"/>
    <w:rsid w:val="676CC670"/>
    <w:rsid w:val="6781CA85"/>
    <w:rsid w:val="67F672AD"/>
    <w:rsid w:val="67FB95FC"/>
    <w:rsid w:val="6811710D"/>
    <w:rsid w:val="6811765F"/>
    <w:rsid w:val="6833E1E5"/>
    <w:rsid w:val="68443C8F"/>
    <w:rsid w:val="68463F73"/>
    <w:rsid w:val="688AC213"/>
    <w:rsid w:val="68B9AC6F"/>
    <w:rsid w:val="68CB57BC"/>
    <w:rsid w:val="68E38C65"/>
    <w:rsid w:val="6901A665"/>
    <w:rsid w:val="695E4412"/>
    <w:rsid w:val="69739AD6"/>
    <w:rsid w:val="69767ED0"/>
    <w:rsid w:val="698E93A2"/>
    <w:rsid w:val="698F7B61"/>
    <w:rsid w:val="69CA59BE"/>
    <w:rsid w:val="69D0C9E8"/>
    <w:rsid w:val="69F86D0D"/>
    <w:rsid w:val="6A148419"/>
    <w:rsid w:val="6A1CD8F0"/>
    <w:rsid w:val="6AEEA7E6"/>
    <w:rsid w:val="6B1D4C0F"/>
    <w:rsid w:val="6B297FCC"/>
    <w:rsid w:val="6B58DA3A"/>
    <w:rsid w:val="6B6F5665"/>
    <w:rsid w:val="6B83BDAF"/>
    <w:rsid w:val="6C15F445"/>
    <w:rsid w:val="6C20B642"/>
    <w:rsid w:val="6C702636"/>
    <w:rsid w:val="6C743D9D"/>
    <w:rsid w:val="6CAAA9A1"/>
    <w:rsid w:val="6CD95886"/>
    <w:rsid w:val="6CDCAA97"/>
    <w:rsid w:val="6D65D6B5"/>
    <w:rsid w:val="6DCD6FE8"/>
    <w:rsid w:val="6DCD8FA4"/>
    <w:rsid w:val="6DDDF45A"/>
    <w:rsid w:val="6DE118EE"/>
    <w:rsid w:val="6DECA71B"/>
    <w:rsid w:val="6EBAABD2"/>
    <w:rsid w:val="6EDC5F2A"/>
    <w:rsid w:val="6EF1E148"/>
    <w:rsid w:val="6EFC9CF6"/>
    <w:rsid w:val="6F0D79B2"/>
    <w:rsid w:val="6F1B90D1"/>
    <w:rsid w:val="6F2A8F39"/>
    <w:rsid w:val="6F8F92D8"/>
    <w:rsid w:val="6FB8753D"/>
    <w:rsid w:val="6FDF00DD"/>
    <w:rsid w:val="6FDF26B5"/>
    <w:rsid w:val="7008B69F"/>
    <w:rsid w:val="70135671"/>
    <w:rsid w:val="70233AE7"/>
    <w:rsid w:val="709BFEE4"/>
    <w:rsid w:val="70EC9F81"/>
    <w:rsid w:val="7114D4EC"/>
    <w:rsid w:val="717E1543"/>
    <w:rsid w:val="71ABCFBE"/>
    <w:rsid w:val="71CA9DF5"/>
    <w:rsid w:val="72387606"/>
    <w:rsid w:val="725E3CF3"/>
    <w:rsid w:val="7261B14F"/>
    <w:rsid w:val="72BD1AC7"/>
    <w:rsid w:val="72FAC8FA"/>
    <w:rsid w:val="7327AA15"/>
    <w:rsid w:val="736B6167"/>
    <w:rsid w:val="73B85A30"/>
    <w:rsid w:val="73C5E7B9"/>
    <w:rsid w:val="73EBF388"/>
    <w:rsid w:val="7508593C"/>
    <w:rsid w:val="75434659"/>
    <w:rsid w:val="75AA26EE"/>
    <w:rsid w:val="760FA734"/>
    <w:rsid w:val="76774C78"/>
    <w:rsid w:val="76908AF1"/>
    <w:rsid w:val="76BFF6A0"/>
    <w:rsid w:val="76CE5380"/>
    <w:rsid w:val="76D36CB9"/>
    <w:rsid w:val="76D3B98F"/>
    <w:rsid w:val="76D4FC68"/>
    <w:rsid w:val="7706678B"/>
    <w:rsid w:val="77368214"/>
    <w:rsid w:val="7823A451"/>
    <w:rsid w:val="7843DDC7"/>
    <w:rsid w:val="7855058D"/>
    <w:rsid w:val="78564390"/>
    <w:rsid w:val="789C3020"/>
    <w:rsid w:val="78CDF49B"/>
    <w:rsid w:val="78EB244D"/>
    <w:rsid w:val="7944C7B1"/>
    <w:rsid w:val="79C82BB3"/>
    <w:rsid w:val="79E2A021"/>
    <w:rsid w:val="7A8B7820"/>
    <w:rsid w:val="7AF91F7B"/>
    <w:rsid w:val="7B311441"/>
    <w:rsid w:val="7B4E0895"/>
    <w:rsid w:val="7B71D3AB"/>
    <w:rsid w:val="7B92BFFE"/>
    <w:rsid w:val="7BB02EE6"/>
    <w:rsid w:val="7BE56220"/>
    <w:rsid w:val="7BFF48B6"/>
    <w:rsid w:val="7C2E2338"/>
    <w:rsid w:val="7C7722DE"/>
    <w:rsid w:val="7D01A620"/>
    <w:rsid w:val="7D6DDFB9"/>
    <w:rsid w:val="7D81AC1A"/>
    <w:rsid w:val="7E4391A8"/>
    <w:rsid w:val="7E5CD2E1"/>
    <w:rsid w:val="7EBD1133"/>
    <w:rsid w:val="7F88BEDE"/>
    <w:rsid w:val="7FBBFDBB"/>
    <w:rsid w:val="7FCDA495"/>
    <w:rsid w:val="7FF183FE"/>
    <w:rsid w:val="7FFFF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11EB1B"/>
  <w15:chartTrackingRefBased/>
  <w15:docId w15:val="{A2989063-7CAC-4046-8C80-69C2A31C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4311B7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ageBreakBefore/>
      <w:tabs>
        <w:tab w:val="left" w:pos="284"/>
      </w:tabs>
      <w:suppressAutoHyphens/>
      <w:spacing w:after="1600" w:line="320" w:lineRule="exact"/>
      <w:jc w:val="both"/>
      <w:outlineLvl w:val="0"/>
    </w:pPr>
    <w:rPr>
      <w:rFonts w:ascii="Times" w:eastAsia="PMingLiU" w:hAnsi="Times"/>
      <w:b/>
      <w:sz w:val="28"/>
      <w:szCs w:val="20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tabs>
        <w:tab w:val="left" w:pos="454"/>
      </w:tabs>
      <w:suppressAutoHyphens/>
      <w:spacing w:before="520" w:after="280" w:line="280" w:lineRule="exact"/>
      <w:jc w:val="both"/>
      <w:outlineLvl w:val="1"/>
    </w:pPr>
    <w:rPr>
      <w:rFonts w:ascii="Times" w:eastAsia="PMingLiU" w:hAnsi="Times"/>
      <w:b/>
      <w:sz w:val="20"/>
      <w:szCs w:val="20"/>
      <w:lang w:eastAsia="de-DE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tabs>
        <w:tab w:val="left" w:pos="510"/>
      </w:tabs>
      <w:suppressAutoHyphens/>
      <w:spacing w:before="440" w:after="220" w:line="240" w:lineRule="exact"/>
      <w:jc w:val="both"/>
      <w:outlineLvl w:val="2"/>
    </w:pPr>
    <w:rPr>
      <w:rFonts w:ascii="Times" w:eastAsia="PMingLiU" w:hAnsi="Times"/>
      <w:b/>
      <w:sz w:val="20"/>
      <w:szCs w:val="20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eastAsia="PMingLiU" w:hAnsi="Arial"/>
      <w:b/>
      <w:szCs w:val="20"/>
      <w:lang w:eastAsia="de-DE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eastAsia="PMingLiU" w:hAnsi="Arial"/>
      <w:sz w:val="22"/>
      <w:szCs w:val="20"/>
      <w:lang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2"/>
      </w:numPr>
      <w:spacing w:before="240" w:after="60"/>
      <w:jc w:val="both"/>
      <w:outlineLvl w:val="5"/>
    </w:pPr>
    <w:rPr>
      <w:rFonts w:eastAsia="PMingLiU"/>
      <w:i/>
      <w:sz w:val="22"/>
      <w:szCs w:val="20"/>
      <w:lang w:eastAsia="de-DE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eastAsia="PMingLiU" w:hAnsi="Arial"/>
      <w:sz w:val="20"/>
      <w:szCs w:val="20"/>
      <w:lang w:eastAsia="de-DE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eastAsia="PMingLiU" w:hAnsi="Arial"/>
      <w:i/>
      <w:sz w:val="20"/>
      <w:szCs w:val="20"/>
      <w:lang w:eastAsia="de-DE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eastAsia="PMingLiU" w:hAnsi="Arial"/>
      <w:b/>
      <w:i/>
      <w:sz w:val="18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paragraph" w:styleId="Footer">
    <w:name w:val="footer"/>
    <w:basedOn w:val="Normal"/>
    <w:pPr>
      <w:tabs>
        <w:tab w:val="center" w:pos="4536"/>
        <w:tab w:val="right" w:pos="9072"/>
      </w:tabs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character" w:styleId="PageNumber">
    <w:name w:val="page number"/>
    <w:basedOn w:val="DefaultParagraphFont"/>
  </w:style>
  <w:style w:type="paragraph" w:customStyle="1" w:styleId="Title1">
    <w:name w:val="Title1"/>
    <w:basedOn w:val="Normal"/>
    <w:next w:val="author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PMingLiU" w:hAnsi="Times"/>
      <w:b/>
      <w:sz w:val="28"/>
      <w:szCs w:val="20"/>
      <w:lang w:eastAsia="de-DE"/>
    </w:rPr>
  </w:style>
  <w:style w:type="paragraph" w:customStyle="1" w:styleId="author">
    <w:name w:val="author"/>
    <w:basedOn w:val="Normal"/>
    <w:next w:val="authorinfo"/>
    <w:pPr>
      <w:spacing w:after="220"/>
      <w:ind w:firstLine="227"/>
      <w:jc w:val="center"/>
    </w:pPr>
    <w:rPr>
      <w:rFonts w:ascii="Times" w:eastAsia="PMingLiU" w:hAnsi="Times"/>
      <w:sz w:val="20"/>
      <w:szCs w:val="20"/>
      <w:lang w:eastAsia="de-DE"/>
    </w:rPr>
  </w:style>
  <w:style w:type="paragraph" w:customStyle="1" w:styleId="authorinfo">
    <w:name w:val="authorinfo"/>
    <w:basedOn w:val="Normal"/>
    <w:next w:val="email"/>
    <w:pPr>
      <w:ind w:firstLine="227"/>
      <w:jc w:val="center"/>
    </w:pPr>
    <w:rPr>
      <w:rFonts w:ascii="Times" w:eastAsia="PMingLiU" w:hAnsi="Times"/>
      <w:sz w:val="18"/>
      <w:szCs w:val="20"/>
      <w:lang w:eastAsia="de-DE"/>
    </w:rPr>
  </w:style>
  <w:style w:type="paragraph" w:customStyle="1" w:styleId="email">
    <w:name w:val="email"/>
    <w:basedOn w:val="Normal"/>
    <w:next w:val="abstract"/>
    <w:pPr>
      <w:ind w:firstLine="227"/>
      <w:jc w:val="center"/>
    </w:pPr>
    <w:rPr>
      <w:rFonts w:ascii="Times" w:eastAsia="PMingLiU" w:hAnsi="Times"/>
      <w:sz w:val="18"/>
      <w:szCs w:val="20"/>
      <w:lang w:eastAsia="de-DE"/>
    </w:rPr>
  </w:style>
  <w:style w:type="paragraph" w:customStyle="1" w:styleId="heading10">
    <w:name w:val="heading1"/>
    <w:basedOn w:val="Normal"/>
    <w:next w:val="p1a"/>
    <w:pPr>
      <w:keepNext/>
      <w:keepLines/>
      <w:tabs>
        <w:tab w:val="left" w:pos="454"/>
      </w:tabs>
      <w:suppressAutoHyphens/>
      <w:spacing w:before="520" w:after="280"/>
      <w:jc w:val="both"/>
    </w:pPr>
    <w:rPr>
      <w:rFonts w:ascii="Times" w:eastAsia="PMingLiU" w:hAnsi="Times"/>
      <w:b/>
      <w:szCs w:val="20"/>
      <w:lang w:eastAsia="de-DE"/>
    </w:rPr>
  </w:style>
  <w:style w:type="paragraph" w:customStyle="1" w:styleId="heading20">
    <w:name w:val="heading2"/>
    <w:basedOn w:val="Normal"/>
    <w:next w:val="p1a"/>
    <w:pPr>
      <w:keepNext/>
      <w:keepLines/>
      <w:tabs>
        <w:tab w:val="left" w:pos="510"/>
      </w:tabs>
      <w:suppressAutoHyphens/>
      <w:spacing w:before="440" w:after="220"/>
      <w:jc w:val="both"/>
    </w:pPr>
    <w:rPr>
      <w:rFonts w:ascii="Times" w:eastAsia="PMingLiU" w:hAnsi="Times"/>
      <w:b/>
      <w:sz w:val="20"/>
      <w:szCs w:val="20"/>
      <w:lang w:eastAsia="de-DE"/>
    </w:rPr>
  </w:style>
  <w:style w:type="paragraph" w:customStyle="1" w:styleId="heading30">
    <w:name w:val="heading3"/>
    <w:basedOn w:val="Normal"/>
    <w:next w:val="p1a"/>
    <w:link w:val="heading3Zchn"/>
    <w:pPr>
      <w:keepNext/>
      <w:keepLines/>
      <w:tabs>
        <w:tab w:val="left" w:pos="284"/>
      </w:tabs>
      <w:suppressAutoHyphens/>
      <w:spacing w:before="320"/>
      <w:jc w:val="both"/>
    </w:pPr>
    <w:rPr>
      <w:rFonts w:ascii="Times" w:eastAsia="PMingLiU" w:hAnsi="Times"/>
      <w:b/>
      <w:sz w:val="20"/>
      <w:szCs w:val="20"/>
      <w:lang w:eastAsia="de-DE"/>
    </w:rPr>
  </w:style>
  <w:style w:type="paragraph" w:customStyle="1" w:styleId="equation">
    <w:name w:val="equation"/>
    <w:basedOn w:val="Normal"/>
    <w:next w:val="Normal"/>
    <w:pPr>
      <w:tabs>
        <w:tab w:val="left" w:pos="6237"/>
      </w:tabs>
      <w:spacing w:before="120" w:after="120"/>
      <w:ind w:left="227" w:firstLine="227"/>
      <w:jc w:val="center"/>
    </w:pPr>
    <w:rPr>
      <w:rFonts w:ascii="Times" w:eastAsia="PMingLiU" w:hAnsi="Times"/>
      <w:sz w:val="20"/>
      <w:szCs w:val="20"/>
      <w:lang w:eastAsia="de-DE"/>
    </w:rPr>
  </w:style>
  <w:style w:type="paragraph" w:customStyle="1" w:styleId="figlegend">
    <w:name w:val="figlegend"/>
    <w:basedOn w:val="Normal"/>
    <w:next w:val="Normal"/>
    <w:pPr>
      <w:keepNext/>
      <w:keepLines/>
      <w:spacing w:before="120" w:after="240"/>
      <w:jc w:val="both"/>
    </w:pPr>
    <w:rPr>
      <w:rFonts w:ascii="Times" w:eastAsia="PMingLiU" w:hAnsi="Times"/>
      <w:sz w:val="18"/>
      <w:szCs w:val="20"/>
      <w:lang w:eastAsia="de-DE"/>
    </w:rPr>
  </w:style>
  <w:style w:type="paragraph" w:customStyle="1" w:styleId="tablelegend">
    <w:name w:val="tablelegend"/>
    <w:basedOn w:val="Normal"/>
    <w:next w:val="Normal"/>
    <w:pPr>
      <w:keepNext/>
      <w:keepLines/>
      <w:spacing w:before="240" w:after="120"/>
      <w:jc w:val="both"/>
    </w:pPr>
    <w:rPr>
      <w:rFonts w:ascii="Times" w:eastAsia="PMingLiU" w:hAnsi="Times"/>
      <w:sz w:val="18"/>
      <w:szCs w:val="20"/>
      <w:lang w:val="de-DE" w:eastAsia="de-DE"/>
    </w:rPr>
  </w:style>
  <w:style w:type="paragraph" w:customStyle="1" w:styleId="abstract">
    <w:name w:val="abstract"/>
    <w:basedOn w:val="p1a"/>
    <w:next w:val="heading10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link w:val="p1aZchn"/>
    <w:pPr>
      <w:jc w:val="both"/>
    </w:pPr>
    <w:rPr>
      <w:rFonts w:ascii="Times" w:eastAsia="PMingLiU" w:hAnsi="Times"/>
      <w:sz w:val="20"/>
      <w:szCs w:val="20"/>
      <w:lang w:eastAsia="de-DE"/>
    </w:rPr>
  </w:style>
  <w:style w:type="paragraph" w:customStyle="1" w:styleId="reference">
    <w:name w:val="reference"/>
    <w:basedOn w:val="Normal"/>
    <w:pPr>
      <w:ind w:left="227" w:hanging="227"/>
      <w:jc w:val="both"/>
    </w:pPr>
    <w:rPr>
      <w:rFonts w:ascii="Times" w:eastAsia="PMingLiU" w:hAnsi="Times"/>
      <w:sz w:val="18"/>
      <w:szCs w:val="20"/>
      <w:lang w:eastAsia="de-DE"/>
    </w:rPr>
  </w:style>
  <w:style w:type="character" w:styleId="FootnoteReference">
    <w:name w:val="footnote reference"/>
    <w:semiHidden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al"/>
    <w:pPr>
      <w:tabs>
        <w:tab w:val="left" w:pos="680"/>
        <w:tab w:val="right" w:pos="6237"/>
        <w:tab w:val="right" w:pos="6917"/>
      </w:tabs>
      <w:spacing w:after="240" w:line="240" w:lineRule="exact"/>
    </w:pPr>
    <w:rPr>
      <w:rFonts w:ascii="Times" w:eastAsia="PMingLiU" w:hAnsi="Times"/>
      <w:sz w:val="18"/>
      <w:szCs w:val="20"/>
      <w:lang w:eastAsia="de-DE"/>
    </w:rPr>
  </w:style>
  <w:style w:type="paragraph" w:customStyle="1" w:styleId="Runninghead-right">
    <w:name w:val="Running head - right"/>
    <w:basedOn w:val="Runninghead-left"/>
    <w:pPr>
      <w:jc w:val="right"/>
    </w:pPr>
  </w:style>
  <w:style w:type="paragraph" w:customStyle="1" w:styleId="BulletItem">
    <w:name w:val="Bullet Item"/>
    <w:basedOn w:val="Item"/>
  </w:style>
  <w:style w:type="paragraph" w:customStyle="1" w:styleId="Item">
    <w:name w:val="Item"/>
    <w:basedOn w:val="Normal"/>
    <w:next w:val="Normal"/>
    <w:pPr>
      <w:tabs>
        <w:tab w:val="left" w:pos="227"/>
        <w:tab w:val="left" w:pos="454"/>
      </w:tabs>
      <w:ind w:left="227" w:hanging="227"/>
      <w:jc w:val="both"/>
    </w:pPr>
    <w:rPr>
      <w:rFonts w:ascii="Times" w:eastAsia="PMingLiU" w:hAnsi="Times"/>
      <w:sz w:val="20"/>
      <w:szCs w:val="20"/>
      <w:lang w:eastAsia="de-DE"/>
    </w:rPr>
  </w:style>
  <w:style w:type="paragraph" w:customStyle="1" w:styleId="NumberedItem">
    <w:name w:val="Numbered Item"/>
    <w:basedOn w:val="Item"/>
  </w:style>
  <w:style w:type="paragraph" w:styleId="FootnoteText">
    <w:name w:val="footnote text"/>
    <w:basedOn w:val="Normal"/>
    <w:semiHidden/>
    <w:pPr>
      <w:tabs>
        <w:tab w:val="left" w:pos="170"/>
      </w:tabs>
      <w:ind w:left="170" w:hanging="170"/>
      <w:jc w:val="both"/>
    </w:pPr>
    <w:rPr>
      <w:rFonts w:ascii="Times" w:eastAsia="PMingLiU" w:hAnsi="Times"/>
      <w:sz w:val="18"/>
      <w:szCs w:val="20"/>
      <w:lang w:eastAsia="de-DE"/>
    </w:rPr>
  </w:style>
  <w:style w:type="paragraph" w:customStyle="1" w:styleId="programcode">
    <w:name w:val="programcode"/>
    <w:basedOn w:val="Normal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/>
    </w:pPr>
    <w:rPr>
      <w:rFonts w:ascii="Courier" w:eastAsia="PMingLiU" w:hAnsi="Courier"/>
      <w:sz w:val="20"/>
      <w:szCs w:val="20"/>
      <w:lang w:eastAsia="de-DE"/>
    </w:rPr>
  </w:style>
  <w:style w:type="paragraph" w:customStyle="1" w:styleId="FunotentextFootnote">
    <w:name w:val="Fußnotentext.Footnote"/>
    <w:basedOn w:val="Normal"/>
    <w:pPr>
      <w:tabs>
        <w:tab w:val="left" w:pos="170"/>
      </w:tabs>
      <w:ind w:left="170" w:hanging="170"/>
      <w:jc w:val="both"/>
    </w:pPr>
    <w:rPr>
      <w:rFonts w:ascii="Times" w:eastAsia="PMingLiU" w:hAnsi="Times"/>
      <w:sz w:val="18"/>
      <w:szCs w:val="20"/>
      <w:lang w:eastAsia="de-DE"/>
    </w:rPr>
  </w:style>
  <w:style w:type="paragraph" w:styleId="Caption">
    <w:name w:val="caption"/>
    <w:basedOn w:val="Normal"/>
    <w:next w:val="Normal"/>
    <w:qFormat/>
    <w:pPr>
      <w:spacing w:before="120" w:after="120"/>
      <w:ind w:firstLine="227"/>
      <w:jc w:val="both"/>
    </w:pPr>
    <w:rPr>
      <w:rFonts w:ascii="Times" w:eastAsia="PMingLiU" w:hAnsi="Times"/>
      <w:b/>
      <w:sz w:val="20"/>
      <w:szCs w:val="20"/>
      <w:lang w:eastAsia="de-DE"/>
    </w:rPr>
  </w:style>
  <w:style w:type="paragraph" w:customStyle="1" w:styleId="heading40">
    <w:name w:val="heading4"/>
    <w:basedOn w:val="Normal"/>
    <w:next w:val="p1a"/>
    <w:pPr>
      <w:spacing w:before="320"/>
      <w:jc w:val="both"/>
    </w:pPr>
    <w:rPr>
      <w:rFonts w:ascii="Times" w:eastAsia="PMingLiU" w:hAnsi="Times"/>
      <w:i/>
      <w:sz w:val="20"/>
      <w:szCs w:val="20"/>
      <w:lang w:eastAsia="de-DE"/>
    </w:rPr>
  </w:style>
  <w:style w:type="paragraph" w:customStyle="1" w:styleId="address">
    <w:name w:val="address"/>
    <w:basedOn w:val="Normal"/>
    <w:next w:val="email"/>
    <w:rsid w:val="009B1D59"/>
    <w:pPr>
      <w:ind w:firstLine="227"/>
      <w:jc w:val="center"/>
    </w:pPr>
    <w:rPr>
      <w:rFonts w:ascii="Times" w:eastAsia="PMingLiU" w:hAnsi="Times"/>
      <w:sz w:val="18"/>
      <w:szCs w:val="20"/>
      <w:lang w:eastAsia="de-DE"/>
    </w:rPr>
  </w:style>
  <w:style w:type="paragraph" w:customStyle="1" w:styleId="figurelegend">
    <w:name w:val="figure legend"/>
    <w:basedOn w:val="Normal"/>
    <w:next w:val="Normal"/>
    <w:rsid w:val="009B1D59"/>
    <w:pPr>
      <w:keepNext/>
      <w:keepLines/>
      <w:spacing w:before="120" w:after="240"/>
      <w:jc w:val="both"/>
    </w:pPr>
    <w:rPr>
      <w:rFonts w:ascii="Times" w:eastAsia="PMingLiU" w:hAnsi="Times"/>
      <w:sz w:val="18"/>
      <w:szCs w:val="20"/>
      <w:lang w:eastAsia="de-DE"/>
    </w:rPr>
  </w:style>
  <w:style w:type="paragraph" w:customStyle="1" w:styleId="tabletitle">
    <w:name w:val="table title"/>
    <w:basedOn w:val="Normal"/>
    <w:next w:val="Normal"/>
    <w:rsid w:val="009B1D59"/>
    <w:pPr>
      <w:keepNext/>
      <w:keepLines/>
      <w:spacing w:before="240" w:after="120"/>
      <w:jc w:val="both"/>
    </w:pPr>
    <w:rPr>
      <w:rFonts w:ascii="Times" w:eastAsia="PMingLiU" w:hAnsi="Times"/>
      <w:sz w:val="18"/>
      <w:szCs w:val="20"/>
      <w:lang w:val="de-DE" w:eastAsia="de-DE"/>
    </w:rPr>
  </w:style>
  <w:style w:type="paragraph" w:customStyle="1" w:styleId="referenceitem">
    <w:name w:val="referenceitem"/>
    <w:basedOn w:val="Normal"/>
    <w:rsid w:val="009B1D59"/>
    <w:pPr>
      <w:ind w:left="227" w:hanging="227"/>
      <w:jc w:val="both"/>
    </w:pPr>
    <w:rPr>
      <w:rFonts w:ascii="Times" w:eastAsia="PMingLiU" w:hAnsi="Times"/>
      <w:sz w:val="18"/>
      <w:szCs w:val="20"/>
      <w:lang w:eastAsia="de-DE"/>
    </w:rPr>
  </w:style>
  <w:style w:type="character" w:styleId="Hyperlink">
    <w:name w:val="Hyperlink"/>
    <w:uiPriority w:val="99"/>
    <w:rsid w:val="009B1D59"/>
    <w:rPr>
      <w:color w:val="0000FF"/>
      <w:u w:val="single"/>
    </w:rPr>
  </w:style>
  <w:style w:type="paragraph" w:customStyle="1" w:styleId="BodyText21">
    <w:name w:val="Body Text 21"/>
    <w:basedOn w:val="Normal"/>
    <w:rsid w:val="009B1D59"/>
    <w:pPr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character" w:customStyle="1" w:styleId="heading3Zchn">
    <w:name w:val="heading3 Zchn"/>
    <w:link w:val="heading30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link w:val="p1a"/>
    <w:rsid w:val="009F4136"/>
    <w:rPr>
      <w:rFonts w:ascii="Times" w:hAnsi="Times"/>
      <w:lang w:val="en-US" w:eastAsia="de-DE" w:bidi="ar-SA"/>
    </w:rPr>
  </w:style>
  <w:style w:type="character" w:styleId="UnresolvedMention">
    <w:name w:val="Unresolved Mention"/>
    <w:uiPriority w:val="47"/>
    <w:rsid w:val="009B5E2A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" w:hAnsi="Times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71"/>
    <w:rsid w:val="00F27E8F"/>
    <w:rPr>
      <w:rFonts w:ascii="Times" w:hAnsi="Times"/>
      <w:lang w:eastAsia="de-DE"/>
    </w:rPr>
  </w:style>
  <w:style w:type="paragraph" w:styleId="ListParagraph">
    <w:name w:val="List Paragraph"/>
    <w:basedOn w:val="Normal"/>
    <w:uiPriority w:val="72"/>
    <w:qFormat/>
    <w:rsid w:val="00F63091"/>
    <w:pPr>
      <w:ind w:left="720" w:firstLine="227"/>
      <w:contextualSpacing/>
      <w:jc w:val="both"/>
    </w:pPr>
    <w:rPr>
      <w:rFonts w:ascii="Times" w:eastAsia="PMingLiU" w:hAnsi="Times"/>
      <w:sz w:val="20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EB687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70FEA"/>
    <w:rPr>
      <w:rFonts w:ascii="Times" w:hAnsi="Times"/>
      <w:b/>
      <w:sz w:val="28"/>
      <w:lang w:eastAsia="de-DE"/>
    </w:rPr>
  </w:style>
  <w:style w:type="paragraph" w:styleId="Bibliography">
    <w:name w:val="Bibliography"/>
    <w:basedOn w:val="Normal"/>
    <w:next w:val="Normal"/>
    <w:uiPriority w:val="70"/>
    <w:rsid w:val="00A70FEA"/>
    <w:pPr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character" w:styleId="PlaceholderText">
    <w:name w:val="Placeholder Text"/>
    <w:basedOn w:val="DefaultParagraphFont"/>
    <w:uiPriority w:val="99"/>
    <w:unhideWhenUsed/>
    <w:rsid w:val="00B05C77"/>
    <w:rPr>
      <w:color w:val="808080"/>
    </w:rPr>
  </w:style>
  <w:style w:type="paragraph" w:styleId="NormalWeb">
    <w:name w:val="Normal (Web)"/>
    <w:basedOn w:val="Normal"/>
    <w:link w:val="NormalWebChar"/>
    <w:uiPriority w:val="99"/>
    <w:unhideWhenUsed/>
    <w:rsid w:val="00BD4201"/>
    <w:pPr>
      <w:spacing w:before="100" w:beforeAutospacing="1" w:after="100" w:afterAutospacing="1"/>
    </w:pPr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59"/>
    <w:rPr>
      <w:rFonts w:ascii="Times" w:hAnsi="Times"/>
      <w:b/>
      <w:bCs/>
      <w:lang w:eastAsia="de-DE"/>
    </w:rPr>
  </w:style>
  <w:style w:type="paragraph" w:styleId="NoSpacing">
    <w:name w:val="No Spacing"/>
    <w:uiPriority w:val="99"/>
    <w:qFormat/>
    <w:rsid w:val="009559FF"/>
    <w:pPr>
      <w:ind w:firstLine="227"/>
      <w:jc w:val="both"/>
    </w:pPr>
    <w:rPr>
      <w:rFonts w:ascii="Times" w:hAnsi="Times"/>
      <w:lang w:eastAsia="de-DE"/>
    </w:rPr>
  </w:style>
  <w:style w:type="table" w:styleId="TableGrid">
    <w:name w:val="Table Grid"/>
    <w:basedOn w:val="TableNormal"/>
    <w:uiPriority w:val="59"/>
    <w:rsid w:val="00FB12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Classic1"/>
    <w:uiPriority w:val="19"/>
    <w:qFormat/>
    <w:rsid w:val="00364F79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i/>
        <w:iCs/>
        <w:caps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  <w:bCs/>
        <w:i w:val="0"/>
        <w:iCs w:val="0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right w:val="nil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E4A5E"/>
    <w:pPr>
      <w:ind w:firstLine="22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09742A"/>
    <w:pPr>
      <w:ind w:firstLine="227"/>
      <w:jc w:val="both"/>
    </w:pPr>
    <w:rPr>
      <w:rFonts w:ascii="Times" w:eastAsia="PMingLiU" w:hAnsi="Times"/>
      <w:sz w:val="20"/>
      <w:szCs w:val="20"/>
      <w:lang w:eastAsia="de-DE"/>
    </w:rPr>
  </w:style>
  <w:style w:type="table" w:customStyle="1" w:styleId="Capstone">
    <w:name w:val="Capstone"/>
    <w:basedOn w:val="TableNormal"/>
    <w:uiPriority w:val="99"/>
    <w:rsid w:val="00E74482"/>
    <w:tblPr>
      <w:tblBorders>
        <w:bottom w:val="single" w:sz="6" w:space="0" w:color="auto"/>
      </w:tblBorders>
    </w:tblPr>
    <w:tcPr>
      <w:vAlign w:val="center"/>
    </w:tcPr>
    <w:tblStylePr w:type="firstRow">
      <w:pPr>
        <w:wordWrap/>
        <w:spacing w:line="240" w:lineRule="auto"/>
        <w:jc w:val="center"/>
        <w:outlineLvl w:val="9"/>
      </w:pPr>
      <w:rPr>
        <w:rFonts w:ascii="Times New Roman" w:hAnsi="Times New Roman"/>
        <w:sz w:val="20"/>
      </w:rPr>
      <w:tblPr/>
      <w:tcPr>
        <w:tcBorders>
          <w:top w:val="single" w:sz="24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References">
    <w:name w:val="References"/>
    <w:basedOn w:val="NormalWeb"/>
    <w:link w:val="ReferencesChar"/>
    <w:qFormat/>
    <w:rsid w:val="008B76C1"/>
    <w:pPr>
      <w:ind w:left="450" w:hanging="450"/>
    </w:pPr>
    <w:rPr>
      <w:rFonts w:ascii="Times" w:hAnsi="Times"/>
      <w:color w:val="000000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8B76C1"/>
    <w:rPr>
      <w:rFonts w:eastAsiaTheme="minorEastAsia"/>
      <w:sz w:val="24"/>
      <w:szCs w:val="24"/>
    </w:rPr>
  </w:style>
  <w:style w:type="character" w:customStyle="1" w:styleId="ReferencesChar">
    <w:name w:val="References Char"/>
    <w:basedOn w:val="NormalWebChar"/>
    <w:link w:val="References"/>
    <w:rsid w:val="008B76C1"/>
    <w:rPr>
      <w:rFonts w:ascii="Times" w:eastAsiaTheme="minorEastAsia" w:hAnsi="Time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A2F29"/>
    <w:rPr>
      <w:color w:val="954F72" w:themeColor="followedHyperlink"/>
      <w:u w:val="single"/>
    </w:rPr>
  </w:style>
  <w:style w:type="character" w:customStyle="1" w:styleId="headertext">
    <w:name w:val="headertext"/>
    <w:basedOn w:val="DefaultParagraphFont"/>
    <w:rsid w:val="00B40905"/>
  </w:style>
  <w:style w:type="paragraph" w:customStyle="1" w:styleId="Displayedquotation">
    <w:name w:val="Displayed quotation"/>
    <w:basedOn w:val="Normal"/>
    <w:qFormat/>
    <w:rsid w:val="00FB0C70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9159B9"/>
    <w:rPr>
      <w:rFonts w:ascii="Courier New" w:eastAsiaTheme="minorEastAsia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159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159B9"/>
    <w:rPr>
      <w:rFonts w:ascii="Times" w:hAnsi="Times"/>
      <w:b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9159B9"/>
    <w:rPr>
      <w:rFonts w:ascii="Times" w:hAnsi="Times"/>
      <w:b/>
      <w:lang w:eastAsia="de-DE"/>
    </w:rPr>
  </w:style>
  <w:style w:type="character" w:customStyle="1" w:styleId="Heading4Char">
    <w:name w:val="Heading 4 Char"/>
    <w:basedOn w:val="DefaultParagraphFont"/>
    <w:link w:val="Heading4"/>
    <w:uiPriority w:val="9"/>
    <w:rsid w:val="009159B9"/>
    <w:rPr>
      <w:rFonts w:ascii="Arial" w:hAnsi="Arial"/>
      <w:b/>
      <w:sz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9159B9"/>
    <w:rPr>
      <w:rFonts w:ascii="Arial" w:hAnsi="Arial"/>
      <w:sz w:val="22"/>
      <w:lang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9159B9"/>
    <w:rPr>
      <w:i/>
      <w:sz w:val="22"/>
      <w:lang w:eastAsia="de-DE"/>
    </w:rPr>
  </w:style>
  <w:style w:type="character" w:styleId="HTMLKeyboard">
    <w:name w:val="HTML Keyboard"/>
    <w:basedOn w:val="DefaultParagraphFont"/>
    <w:uiPriority w:val="99"/>
    <w:semiHidden/>
    <w:unhideWhenUsed/>
    <w:rsid w:val="009159B9"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9B9"/>
    <w:rPr>
      <w:rFonts w:ascii="Courier New" w:eastAsiaTheme="minorEastAsia" w:hAnsi="Courier New" w:cs="Courier New"/>
    </w:rPr>
  </w:style>
  <w:style w:type="paragraph" w:customStyle="1" w:styleId="msonormal0">
    <w:name w:val="msonormal"/>
    <w:basedOn w:val="Normal"/>
    <w:rsid w:val="009159B9"/>
    <w:pPr>
      <w:spacing w:after="150"/>
    </w:pPr>
    <w:rPr>
      <w:rFonts w:eastAsiaTheme="minorEastAsia"/>
    </w:rPr>
  </w:style>
  <w:style w:type="paragraph" w:customStyle="1" w:styleId="lm-scrollbardata-orientationhorizontal">
    <w:name w:val="lm-scrollbar[data-orientation='horizontal']"/>
    <w:basedOn w:val="Normal"/>
    <w:rsid w:val="009159B9"/>
    <w:pPr>
      <w:pBdr>
        <w:top w:val="single" w:sz="6" w:space="0" w:color="A0A0A0"/>
      </w:pBdr>
      <w:spacing w:before="100" w:beforeAutospacing="1" w:after="100" w:afterAutospacing="1"/>
    </w:pPr>
    <w:rPr>
      <w:rFonts w:eastAsiaTheme="minorEastAsia"/>
    </w:rPr>
  </w:style>
  <w:style w:type="paragraph" w:customStyle="1" w:styleId="lm-scrollbardata-orientationvertical">
    <w:name w:val="lm-scrollbar[data-orientation='vertical']"/>
    <w:basedOn w:val="Normal"/>
    <w:rsid w:val="009159B9"/>
    <w:pPr>
      <w:pBdr>
        <w:left w:val="single" w:sz="6" w:space="0" w:color="A0A0A0"/>
      </w:pBdr>
      <w:spacing w:before="100" w:beforeAutospacing="1" w:after="100" w:afterAutospacing="1"/>
    </w:pPr>
    <w:rPr>
      <w:rFonts w:eastAsiaTheme="minorEastAsia"/>
    </w:rPr>
  </w:style>
  <w:style w:type="paragraph" w:customStyle="1" w:styleId="lm-scrollbar-button">
    <w:name w:val="lm-scrollbar-button"/>
    <w:basedOn w:val="Normal"/>
    <w:rsid w:val="009159B9"/>
    <w:pPr>
      <w:shd w:val="clear" w:color="auto" w:fill="F0F0F0"/>
      <w:spacing w:before="100" w:beforeAutospacing="1" w:after="100" w:afterAutospacing="1"/>
    </w:pPr>
    <w:rPr>
      <w:rFonts w:eastAsiaTheme="minorEastAsia"/>
    </w:rPr>
  </w:style>
  <w:style w:type="paragraph" w:customStyle="1" w:styleId="lm-scrollbar-track">
    <w:name w:val="lm-scrollbar-track"/>
    <w:basedOn w:val="Normal"/>
    <w:rsid w:val="009159B9"/>
    <w:pPr>
      <w:shd w:val="clear" w:color="auto" w:fill="F0F0F0"/>
      <w:spacing w:before="100" w:beforeAutospacing="1" w:after="100" w:afterAutospacing="1"/>
    </w:pPr>
    <w:rPr>
      <w:rFonts w:eastAsiaTheme="minorEastAsia"/>
    </w:rPr>
  </w:style>
  <w:style w:type="paragraph" w:customStyle="1" w:styleId="lm-scrollbar-thumb">
    <w:name w:val="lm-scrollbar-thumb"/>
    <w:basedOn w:val="Normal"/>
    <w:rsid w:val="009159B9"/>
    <w:pPr>
      <w:shd w:val="clear" w:color="auto" w:fill="CDCDCD"/>
      <w:spacing w:before="100" w:beforeAutospacing="1" w:after="100" w:afterAutospacing="1"/>
    </w:pPr>
    <w:rPr>
      <w:rFonts w:eastAsiaTheme="minorEastAsia"/>
    </w:rPr>
  </w:style>
  <w:style w:type="paragraph" w:customStyle="1" w:styleId="p-commandpalette-content">
    <w:name w:val="p-commandpalette-content"/>
    <w:basedOn w:val="Normal"/>
    <w:rsid w:val="009159B9"/>
    <w:rPr>
      <w:rFonts w:eastAsiaTheme="minorEastAsia"/>
    </w:rPr>
  </w:style>
  <w:style w:type="paragraph" w:customStyle="1" w:styleId="lm-commandpalette-content">
    <w:name w:val="lm-commandpalette-content"/>
    <w:basedOn w:val="Normal"/>
    <w:rsid w:val="009159B9"/>
    <w:rPr>
      <w:rFonts w:eastAsiaTheme="minorEastAsia"/>
    </w:rPr>
  </w:style>
  <w:style w:type="paragraph" w:customStyle="1" w:styleId="p-commandpalette-header">
    <w:name w:val="p-commandpalette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header">
    <w:name w:val="lm-commandpalette-header"/>
    <w:basedOn w:val="Normal"/>
    <w:rsid w:val="009159B9"/>
    <w:pPr>
      <w:spacing w:before="120" w:after="100" w:afterAutospacing="1"/>
    </w:pPr>
    <w:rPr>
      <w:rFonts w:eastAsiaTheme="minorEastAsia"/>
      <w:b/>
      <w:bCs/>
      <w:caps/>
      <w:spacing w:val="15"/>
    </w:rPr>
  </w:style>
  <w:style w:type="paragraph" w:customStyle="1" w:styleId="p-commandpalette-itemlabel">
    <w:name w:val="p-commandpalette-item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itemlabel">
    <w:name w:val="lm-commandpalette-item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lose-icon">
    <w:name w:val="lm-close-icon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  <w:vanish/>
    </w:rPr>
  </w:style>
  <w:style w:type="paragraph" w:customStyle="1" w:styleId="p-menu">
    <w:name w:val="p-menu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menu">
    <w:name w:val="lm-menu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p-menu-content">
    <w:name w:val="p-menu-content"/>
    <w:basedOn w:val="Normal"/>
    <w:rsid w:val="009159B9"/>
    <w:rPr>
      <w:rFonts w:eastAsiaTheme="minorEastAsia"/>
    </w:rPr>
  </w:style>
  <w:style w:type="paragraph" w:customStyle="1" w:styleId="lm-menu-content">
    <w:name w:val="lm-menu-content"/>
    <w:basedOn w:val="Normal"/>
    <w:rsid w:val="009159B9"/>
    <w:rPr>
      <w:rFonts w:eastAsiaTheme="minorEastAsia"/>
    </w:rPr>
  </w:style>
  <w:style w:type="paragraph" w:customStyle="1" w:styleId="p-menu-itemicon">
    <w:name w:val="p-menu-itemicon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p-menu-itemsubmenuicon">
    <w:name w:val="p-menu-itemsubmenuicon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lm-menu-itemicon">
    <w:name w:val="lm-menu-itemicon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lm-menu-itemsubmenuicon">
    <w:name w:val="lm-menu-itemsubmenuicon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p-menu-itemlabel">
    <w:name w:val="p-menu-item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menu-itemlabel">
    <w:name w:val="lm-menu-item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p-menu-itemshortcut">
    <w:name w:val="p-menu-itemshortcut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lm-menu-itemshortcut">
    <w:name w:val="lm-menu-itemshortcut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p-menubar-content">
    <w:name w:val="p-menubar-content"/>
    <w:basedOn w:val="Normal"/>
    <w:rsid w:val="009159B9"/>
    <w:rPr>
      <w:rFonts w:eastAsiaTheme="minorEastAsia"/>
    </w:rPr>
  </w:style>
  <w:style w:type="paragraph" w:customStyle="1" w:styleId="lm-menubar-content">
    <w:name w:val="lm-menubar-content"/>
    <w:basedOn w:val="Normal"/>
    <w:rsid w:val="009159B9"/>
    <w:rPr>
      <w:rFonts w:eastAsiaTheme="minorEastAsia"/>
    </w:rPr>
  </w:style>
  <w:style w:type="paragraph" w:customStyle="1" w:styleId="p-tabbar-content">
    <w:name w:val="p-tabbar-content"/>
    <w:basedOn w:val="Normal"/>
    <w:rsid w:val="009159B9"/>
    <w:rPr>
      <w:rFonts w:eastAsiaTheme="minorEastAsia"/>
    </w:rPr>
  </w:style>
  <w:style w:type="paragraph" w:customStyle="1" w:styleId="lm-tabbar-content">
    <w:name w:val="lm-tabbar-content"/>
    <w:basedOn w:val="Normal"/>
    <w:rsid w:val="009159B9"/>
    <w:rPr>
      <w:rFonts w:eastAsiaTheme="minorEastAsia"/>
    </w:rPr>
  </w:style>
  <w:style w:type="paragraph" w:customStyle="1" w:styleId="p-tabbar-tablabel">
    <w:name w:val="p-tabbar-tab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tabbar-tablabel">
    <w:name w:val="lm-tabbar-tab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tabbar-tabinput">
    <w:name w:val="lm-tabbar-tabinpu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heading">
    <w:name w:val="bp3-heading"/>
    <w:basedOn w:val="Normal"/>
    <w:rsid w:val="009159B9"/>
    <w:pPr>
      <w:spacing w:after="150"/>
    </w:pPr>
    <w:rPr>
      <w:rFonts w:eastAsiaTheme="minorEastAsia"/>
      <w:b/>
      <w:bCs/>
      <w:color w:val="182026"/>
    </w:rPr>
  </w:style>
  <w:style w:type="paragraph" w:customStyle="1" w:styleId="bp3-ui-text">
    <w:name w:val="bp3-ui-text"/>
    <w:basedOn w:val="Normal"/>
    <w:rsid w:val="009159B9"/>
    <w:pPr>
      <w:spacing w:before="100" w:beforeAutospacing="1" w:after="100" w:afterAutospacing="1"/>
    </w:pPr>
    <w:rPr>
      <w:rFonts w:eastAsiaTheme="minorEastAsia"/>
      <w:sz w:val="21"/>
      <w:szCs w:val="21"/>
    </w:rPr>
  </w:style>
  <w:style w:type="paragraph" w:customStyle="1" w:styleId="bp3-monospace-text">
    <w:name w:val="bp3-monospace-text"/>
    <w:basedOn w:val="Normal"/>
    <w:rsid w:val="009159B9"/>
    <w:pPr>
      <w:spacing w:before="100" w:beforeAutospacing="1" w:after="100" w:afterAutospacing="1"/>
    </w:pPr>
    <w:rPr>
      <w:rFonts w:ascii="Courier New" w:eastAsiaTheme="minorEastAsia" w:hAnsi="Courier New" w:cs="Courier New"/>
    </w:rPr>
  </w:style>
  <w:style w:type="paragraph" w:customStyle="1" w:styleId="bp3-text-muted">
    <w:name w:val="bp3-text-muted"/>
    <w:basedOn w:val="Normal"/>
    <w:rsid w:val="009159B9"/>
    <w:pPr>
      <w:spacing w:before="100" w:beforeAutospacing="1" w:after="100" w:afterAutospacing="1"/>
    </w:pPr>
    <w:rPr>
      <w:rFonts w:eastAsiaTheme="minorEastAsia"/>
      <w:color w:val="5C7080"/>
    </w:rPr>
  </w:style>
  <w:style w:type="paragraph" w:customStyle="1" w:styleId="bp3-text-overflow-ellipsis">
    <w:name w:val="bp3-text-overflow-ellipsi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running-text">
    <w:name w:val="bp3-running-text"/>
    <w:basedOn w:val="Normal"/>
    <w:rsid w:val="009159B9"/>
    <w:pPr>
      <w:spacing w:before="100" w:beforeAutospacing="1" w:after="100" w:afterAutospacing="1"/>
    </w:pPr>
    <w:rPr>
      <w:rFonts w:eastAsiaTheme="minorEastAsia"/>
      <w:sz w:val="21"/>
      <w:szCs w:val="21"/>
    </w:rPr>
  </w:style>
  <w:style w:type="paragraph" w:customStyle="1" w:styleId="bp3-text-large">
    <w:name w:val="bp3-text-larg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ext-small">
    <w:name w:val="bp3-text-small"/>
    <w:basedOn w:val="Normal"/>
    <w:rsid w:val="009159B9"/>
    <w:pPr>
      <w:spacing w:before="100" w:beforeAutospacing="1" w:after="100" w:afterAutospacing="1"/>
    </w:pPr>
    <w:rPr>
      <w:rFonts w:eastAsiaTheme="minorEastAsia"/>
      <w:sz w:val="18"/>
      <w:szCs w:val="18"/>
    </w:rPr>
  </w:style>
  <w:style w:type="paragraph" w:customStyle="1" w:styleId="bp3-code">
    <w:name w:val="bp3-code"/>
    <w:basedOn w:val="Normal"/>
    <w:rsid w:val="009159B9"/>
    <w:pPr>
      <w:spacing w:before="100" w:beforeAutospacing="1" w:after="100" w:afterAutospacing="1"/>
    </w:pPr>
    <w:rPr>
      <w:rFonts w:ascii="Courier New" w:eastAsiaTheme="minorEastAsia" w:hAnsi="Courier New" w:cs="Courier New"/>
      <w:color w:val="5C7080"/>
      <w:sz w:val="20"/>
      <w:szCs w:val="20"/>
    </w:rPr>
  </w:style>
  <w:style w:type="paragraph" w:customStyle="1" w:styleId="bp3-code-block">
    <w:name w:val="bp3-code-block"/>
    <w:basedOn w:val="Normal"/>
    <w:rsid w:val="009159B9"/>
    <w:pPr>
      <w:wordWrap w:val="0"/>
      <w:spacing w:before="150" w:after="150"/>
    </w:pPr>
    <w:rPr>
      <w:rFonts w:ascii="Courier New" w:eastAsiaTheme="minorEastAsia" w:hAnsi="Courier New" w:cs="Courier New"/>
      <w:color w:val="182026"/>
      <w:sz w:val="20"/>
      <w:szCs w:val="20"/>
    </w:rPr>
  </w:style>
  <w:style w:type="paragraph" w:customStyle="1" w:styleId="bp3-key">
    <w:name w:val="bp3-key"/>
    <w:basedOn w:val="Normal"/>
    <w:rsid w:val="009159B9"/>
    <w:pPr>
      <w:shd w:val="clear" w:color="auto" w:fill="FFFFFF"/>
      <w:spacing w:before="100" w:beforeAutospacing="1" w:after="100" w:afterAutospacing="1" w:line="360" w:lineRule="atLeast"/>
      <w:textAlignment w:val="center"/>
    </w:pPr>
    <w:rPr>
      <w:rFonts w:ascii="inherit" w:eastAsiaTheme="minorEastAsia" w:hAnsi="inherit"/>
      <w:color w:val="5C7080"/>
      <w:sz w:val="18"/>
      <w:szCs w:val="18"/>
    </w:rPr>
  </w:style>
  <w:style w:type="paragraph" w:customStyle="1" w:styleId="bp3-blockquote">
    <w:name w:val="bp3-blockquote"/>
    <w:basedOn w:val="Normal"/>
    <w:rsid w:val="009159B9"/>
    <w:pPr>
      <w:spacing w:after="150"/>
    </w:pPr>
    <w:rPr>
      <w:rFonts w:eastAsiaTheme="minorEastAsia"/>
    </w:rPr>
  </w:style>
  <w:style w:type="paragraph" w:customStyle="1" w:styleId="bp3-list">
    <w:name w:val="bp3-list"/>
    <w:basedOn w:val="Normal"/>
    <w:rsid w:val="009159B9"/>
    <w:pPr>
      <w:spacing w:before="150" w:after="150"/>
    </w:pPr>
    <w:rPr>
      <w:rFonts w:eastAsiaTheme="minorEastAsia"/>
    </w:rPr>
  </w:style>
  <w:style w:type="paragraph" w:customStyle="1" w:styleId="bp3-list-unstyled">
    <w:name w:val="bp3-list-unstyled"/>
    <w:basedOn w:val="Normal"/>
    <w:rsid w:val="009159B9"/>
    <w:rPr>
      <w:rFonts w:eastAsiaTheme="minorEastAsia"/>
    </w:rPr>
  </w:style>
  <w:style w:type="paragraph" w:customStyle="1" w:styleId="bp3-rtl">
    <w:name w:val="bp3-rtl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bp3-dark">
    <w:name w:val="bp3-dark"/>
    <w:basedOn w:val="Normal"/>
    <w:rsid w:val="009159B9"/>
    <w:pPr>
      <w:spacing w:before="100" w:beforeAutospacing="1" w:after="100" w:afterAutospacing="1"/>
    </w:pPr>
    <w:rPr>
      <w:rFonts w:eastAsiaTheme="minorEastAsia"/>
      <w:color w:val="F5F8FA"/>
    </w:rPr>
  </w:style>
  <w:style w:type="paragraph" w:customStyle="1" w:styleId="bp3-alert">
    <w:name w:val="bp3-aler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alert-footer">
    <w:name w:val="bp3-alert-footer"/>
    <w:basedOn w:val="Normal"/>
    <w:rsid w:val="009159B9"/>
    <w:pPr>
      <w:spacing w:before="150" w:after="100" w:afterAutospacing="1"/>
    </w:pPr>
    <w:rPr>
      <w:rFonts w:eastAsiaTheme="minorEastAsia"/>
    </w:rPr>
  </w:style>
  <w:style w:type="paragraph" w:customStyle="1" w:styleId="bp3-breadcrumbs">
    <w:name w:val="bp3-breadcrumbs"/>
    <w:basedOn w:val="Normal"/>
    <w:rsid w:val="009159B9"/>
    <w:rPr>
      <w:rFonts w:eastAsiaTheme="minorEastAsia"/>
    </w:rPr>
  </w:style>
  <w:style w:type="paragraph" w:customStyle="1" w:styleId="bp3-breadcrumb">
    <w:name w:val="bp3-breadcrumb"/>
    <w:basedOn w:val="Normal"/>
    <w:rsid w:val="009159B9"/>
    <w:pPr>
      <w:spacing w:before="100" w:beforeAutospacing="1" w:after="100" w:afterAutospacing="1"/>
    </w:pPr>
    <w:rPr>
      <w:rFonts w:eastAsiaTheme="minorEastAsia"/>
      <w:color w:val="5C7080"/>
    </w:rPr>
  </w:style>
  <w:style w:type="paragraph" w:customStyle="1" w:styleId="bp3-breadcrumb-current">
    <w:name w:val="bp3-breadcrumb-current"/>
    <w:basedOn w:val="Normal"/>
    <w:rsid w:val="009159B9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bp3-breadcrumbs-collapsed">
    <w:name w:val="bp3-breadcrumbs-collapsed"/>
    <w:basedOn w:val="Normal"/>
    <w:rsid w:val="009159B9"/>
    <w:pPr>
      <w:shd w:val="clear" w:color="auto" w:fill="CED9E0"/>
      <w:spacing w:before="100" w:beforeAutospacing="1" w:after="100" w:afterAutospacing="1"/>
      <w:ind w:right="30"/>
      <w:textAlignment w:val="bottom"/>
    </w:pPr>
    <w:rPr>
      <w:rFonts w:eastAsiaTheme="minorEastAsia"/>
      <w:color w:val="5C7080"/>
    </w:rPr>
  </w:style>
  <w:style w:type="paragraph" w:customStyle="1" w:styleId="bp3-button">
    <w:name w:val="bp3-button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  <w:sz w:val="21"/>
      <w:szCs w:val="21"/>
    </w:rPr>
  </w:style>
  <w:style w:type="paragraph" w:customStyle="1" w:styleId="bp3-callout">
    <w:name w:val="bp3-callout"/>
    <w:basedOn w:val="Normal"/>
    <w:rsid w:val="009159B9"/>
    <w:pPr>
      <w:spacing w:before="100" w:beforeAutospacing="1" w:after="100" w:afterAutospacing="1"/>
    </w:pPr>
    <w:rPr>
      <w:rFonts w:eastAsiaTheme="minorEastAsia"/>
      <w:sz w:val="21"/>
      <w:szCs w:val="21"/>
    </w:rPr>
  </w:style>
  <w:style w:type="paragraph" w:customStyle="1" w:styleId="bp3-card">
    <w:name w:val="bp3-card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</w:rPr>
  </w:style>
  <w:style w:type="paragraph" w:customStyle="1" w:styleId="bp3-collapse">
    <w:name w:val="bp3-collaps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divider">
    <w:name w:val="bp3-divider"/>
    <w:basedOn w:val="Normal"/>
    <w:rsid w:val="009159B9"/>
    <w:pPr>
      <w:spacing w:before="75" w:after="75"/>
      <w:ind w:left="75" w:right="75"/>
    </w:pPr>
    <w:rPr>
      <w:rFonts w:eastAsiaTheme="minorEastAsia"/>
    </w:rPr>
  </w:style>
  <w:style w:type="paragraph" w:customStyle="1" w:styleId="bp3-dialog-container">
    <w:name w:val="bp3-dialog-contain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dialog">
    <w:name w:val="bp3-dialog"/>
    <w:basedOn w:val="Normal"/>
    <w:rsid w:val="009159B9"/>
    <w:pPr>
      <w:shd w:val="clear" w:color="auto" w:fill="EBF1F5"/>
      <w:spacing w:before="450" w:after="450"/>
    </w:pPr>
    <w:rPr>
      <w:rFonts w:eastAsiaTheme="minorEastAsia"/>
    </w:rPr>
  </w:style>
  <w:style w:type="paragraph" w:customStyle="1" w:styleId="bp3-dialog-header">
    <w:name w:val="bp3-dialog-heade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</w:rPr>
  </w:style>
  <w:style w:type="paragraph" w:customStyle="1" w:styleId="bp3-dialog-body">
    <w:name w:val="bp3-dialog-body"/>
    <w:basedOn w:val="Normal"/>
    <w:rsid w:val="009159B9"/>
    <w:pPr>
      <w:spacing w:before="300" w:after="300" w:line="270" w:lineRule="atLeast"/>
      <w:ind w:left="300" w:right="300"/>
    </w:pPr>
    <w:rPr>
      <w:rFonts w:eastAsiaTheme="minorEastAsia"/>
    </w:rPr>
  </w:style>
  <w:style w:type="paragraph" w:customStyle="1" w:styleId="bp3-dialog-footer">
    <w:name w:val="bp3-dialog-footer"/>
    <w:basedOn w:val="Normal"/>
    <w:rsid w:val="009159B9"/>
    <w:pPr>
      <w:ind w:left="300" w:right="300"/>
    </w:pPr>
    <w:rPr>
      <w:rFonts w:eastAsiaTheme="minorEastAsia"/>
    </w:rPr>
  </w:style>
  <w:style w:type="paragraph" w:customStyle="1" w:styleId="bp3-multistep-dialog-right-panel">
    <w:name w:val="bp3-multistep-dialog-right-panel"/>
    <w:basedOn w:val="Normal"/>
    <w:rsid w:val="009159B9"/>
    <w:pPr>
      <w:shd w:val="clear" w:color="auto" w:fill="F5F8FA"/>
      <w:spacing w:before="100" w:beforeAutospacing="1" w:after="100" w:afterAutospacing="1"/>
    </w:pPr>
    <w:rPr>
      <w:rFonts w:eastAsiaTheme="minorEastAsia"/>
    </w:rPr>
  </w:style>
  <w:style w:type="paragraph" w:customStyle="1" w:styleId="bp3-multistep-dialog-footer">
    <w:name w:val="bp3-multistep-dialog-foote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</w:rPr>
  </w:style>
  <w:style w:type="paragraph" w:customStyle="1" w:styleId="bp3-dialog-step-container">
    <w:name w:val="bp3-dialog-step-container"/>
    <w:basedOn w:val="Normal"/>
    <w:rsid w:val="009159B9"/>
    <w:pPr>
      <w:shd w:val="clear" w:color="auto" w:fill="F5F8FA"/>
      <w:spacing w:before="100" w:beforeAutospacing="1" w:after="100" w:afterAutospacing="1"/>
    </w:pPr>
    <w:rPr>
      <w:rFonts w:eastAsiaTheme="minorEastAsia"/>
    </w:rPr>
  </w:style>
  <w:style w:type="paragraph" w:customStyle="1" w:styleId="bp3-dialog-step">
    <w:name w:val="bp3-dialog-step"/>
    <w:basedOn w:val="Normal"/>
    <w:rsid w:val="009159B9"/>
    <w:pPr>
      <w:shd w:val="clear" w:color="auto" w:fill="F5F8FA"/>
      <w:spacing w:before="60" w:after="60"/>
      <w:ind w:left="60" w:right="60"/>
    </w:pPr>
    <w:rPr>
      <w:rFonts w:eastAsiaTheme="minorEastAsia"/>
    </w:rPr>
  </w:style>
  <w:style w:type="paragraph" w:customStyle="1" w:styleId="bp3-dialog-step-icon">
    <w:name w:val="bp3-dialog-step-icon"/>
    <w:basedOn w:val="Normal"/>
    <w:rsid w:val="009159B9"/>
    <w:pPr>
      <w:spacing w:before="100" w:beforeAutospacing="1" w:after="100" w:afterAutospacing="1"/>
    </w:pPr>
    <w:rPr>
      <w:rFonts w:eastAsiaTheme="minorEastAsia"/>
      <w:color w:val="FFFFFF"/>
    </w:rPr>
  </w:style>
  <w:style w:type="paragraph" w:customStyle="1" w:styleId="bp3-dialog-step-title">
    <w:name w:val="bp3-dialog-step-titl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drawer">
    <w:name w:val="bp3-drawer"/>
    <w:basedOn w:val="Normal"/>
    <w:rsid w:val="009159B9"/>
    <w:pPr>
      <w:shd w:val="clear" w:color="auto" w:fill="FFFFFF"/>
    </w:pPr>
    <w:rPr>
      <w:rFonts w:eastAsiaTheme="minorEastAsia"/>
    </w:rPr>
  </w:style>
  <w:style w:type="paragraph" w:customStyle="1" w:styleId="bp3-drawer-header">
    <w:name w:val="bp3-drawer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drawer-body">
    <w:name w:val="bp3-drawer-body"/>
    <w:basedOn w:val="Normal"/>
    <w:rsid w:val="009159B9"/>
    <w:pPr>
      <w:spacing w:before="100" w:beforeAutospacing="1" w:after="100" w:afterAutospacing="1" w:line="270" w:lineRule="atLeast"/>
    </w:pPr>
    <w:rPr>
      <w:rFonts w:eastAsiaTheme="minorEastAsia"/>
    </w:rPr>
  </w:style>
  <w:style w:type="paragraph" w:customStyle="1" w:styleId="bp3-drawer-footer">
    <w:name w:val="bp3-drawer-foot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editable-text">
    <w:name w:val="bp3-editable-text"/>
    <w:basedOn w:val="Normal"/>
    <w:rsid w:val="009159B9"/>
    <w:pPr>
      <w:spacing w:before="100" w:beforeAutospacing="1" w:after="100" w:afterAutospacing="1"/>
      <w:textAlignment w:val="top"/>
    </w:pPr>
    <w:rPr>
      <w:rFonts w:eastAsiaTheme="minorEastAsia"/>
    </w:rPr>
  </w:style>
  <w:style w:type="paragraph" w:customStyle="1" w:styleId="bp3-editable-text-input">
    <w:name w:val="bp3-editable-text-input"/>
    <w:basedOn w:val="Normal"/>
    <w:rsid w:val="009159B9"/>
    <w:pPr>
      <w:spacing w:before="100" w:beforeAutospacing="1" w:after="100" w:afterAutospacing="1"/>
      <w:textAlignment w:val="top"/>
    </w:pPr>
    <w:rPr>
      <w:rFonts w:eastAsiaTheme="minorEastAsia"/>
    </w:rPr>
  </w:style>
  <w:style w:type="paragraph" w:customStyle="1" w:styleId="bp3-editable-text-content">
    <w:name w:val="bp3-editable-text-content"/>
    <w:basedOn w:val="Normal"/>
    <w:rsid w:val="009159B9"/>
    <w:pPr>
      <w:spacing w:before="100" w:beforeAutospacing="1" w:after="100" w:afterAutospacing="1"/>
      <w:textAlignment w:val="top"/>
    </w:pPr>
    <w:rPr>
      <w:rFonts w:eastAsiaTheme="minorEastAsia"/>
    </w:rPr>
  </w:style>
  <w:style w:type="paragraph" w:customStyle="1" w:styleId="bp3-control">
    <w:name w:val="bp3-control"/>
    <w:basedOn w:val="Normal"/>
    <w:rsid w:val="009159B9"/>
    <w:pPr>
      <w:spacing w:before="100" w:beforeAutospacing="1" w:after="150"/>
    </w:pPr>
    <w:rPr>
      <w:rFonts w:eastAsiaTheme="minorEastAsia"/>
    </w:rPr>
  </w:style>
  <w:style w:type="paragraph" w:customStyle="1" w:styleId="bp3-file-input">
    <w:name w:val="bp3-file-inpu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file-upload-input">
    <w:name w:val="bp3-file-upload-input"/>
    <w:basedOn w:val="Normal"/>
    <w:rsid w:val="009159B9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form-group">
    <w:name w:val="bp3-form-group"/>
    <w:basedOn w:val="Normal"/>
    <w:rsid w:val="009159B9"/>
    <w:pPr>
      <w:spacing w:after="225"/>
    </w:pPr>
    <w:rPr>
      <w:rFonts w:eastAsiaTheme="minorEastAsia"/>
    </w:rPr>
  </w:style>
  <w:style w:type="paragraph" w:customStyle="1" w:styleId="bp3-input-group">
    <w:name w:val="bp3-input-group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input">
    <w:name w:val="bp3-input"/>
    <w:basedOn w:val="Normal"/>
    <w:rsid w:val="009159B9"/>
    <w:pPr>
      <w:shd w:val="clear" w:color="auto" w:fill="FFFFFF"/>
      <w:spacing w:before="100" w:beforeAutospacing="1" w:after="100" w:afterAutospacing="1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html-select">
    <w:name w:val="bp3-html-select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</w:rPr>
  </w:style>
  <w:style w:type="paragraph" w:customStyle="1" w:styleId="bp3-select">
    <w:name w:val="bp3-select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</w:rPr>
  </w:style>
  <w:style w:type="paragraph" w:customStyle="1" w:styleId="bp3-hotkey-dialog">
    <w:name w:val="bp3-hotkey-dialo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hotkey-column">
    <w:name w:val="bp3-hotkey-colum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hotkey">
    <w:name w:val="bp3-hotkey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icon">
    <w:name w:val="bp3-icon"/>
    <w:basedOn w:val="Normal"/>
    <w:rsid w:val="009159B9"/>
    <w:pPr>
      <w:spacing w:before="100" w:beforeAutospacing="1" w:after="100" w:afterAutospacing="1"/>
      <w:textAlignment w:val="bottom"/>
    </w:pPr>
    <w:rPr>
      <w:rFonts w:eastAsiaTheme="minorEastAsia"/>
    </w:rPr>
  </w:style>
  <w:style w:type="paragraph" w:customStyle="1" w:styleId="bp3-menu">
    <w:name w:val="bp3-menu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bp3-menu-divider">
    <w:name w:val="bp3-menu-divider"/>
    <w:basedOn w:val="Normal"/>
    <w:rsid w:val="009159B9"/>
    <w:pPr>
      <w:spacing w:before="75" w:after="75"/>
      <w:ind w:left="75" w:right="75"/>
    </w:pPr>
    <w:rPr>
      <w:rFonts w:eastAsiaTheme="minorEastAsia"/>
    </w:rPr>
  </w:style>
  <w:style w:type="paragraph" w:customStyle="1" w:styleId="bp3-menu-item">
    <w:name w:val="bp3-menu-item"/>
    <w:basedOn w:val="Normal"/>
    <w:rsid w:val="009159B9"/>
    <w:pPr>
      <w:spacing w:before="100" w:beforeAutospacing="1" w:after="100" w:afterAutospacing="1" w:line="300" w:lineRule="atLeast"/>
    </w:pPr>
    <w:rPr>
      <w:rFonts w:eastAsiaTheme="minorEastAsia"/>
    </w:rPr>
  </w:style>
  <w:style w:type="paragraph" w:customStyle="1" w:styleId="bp3-menu-header">
    <w:name w:val="bp3-menu-header"/>
    <w:basedOn w:val="Normal"/>
    <w:rsid w:val="009159B9"/>
    <w:pPr>
      <w:spacing w:before="75" w:after="75"/>
      <w:ind w:left="75" w:right="75"/>
    </w:pPr>
    <w:rPr>
      <w:rFonts w:eastAsiaTheme="minorEastAsia"/>
    </w:rPr>
  </w:style>
  <w:style w:type="paragraph" w:customStyle="1" w:styleId="bp3-navbar">
    <w:name w:val="bp3-navba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</w:rPr>
  </w:style>
  <w:style w:type="paragraph" w:customStyle="1" w:styleId="bp3-navbar-heading">
    <w:name w:val="bp3-navbar-heading"/>
    <w:basedOn w:val="Normal"/>
    <w:rsid w:val="009159B9"/>
    <w:pPr>
      <w:spacing w:before="100" w:beforeAutospacing="1" w:after="100" w:afterAutospacing="1"/>
      <w:ind w:right="225"/>
    </w:pPr>
    <w:rPr>
      <w:rFonts w:eastAsiaTheme="minorEastAsia"/>
    </w:rPr>
  </w:style>
  <w:style w:type="paragraph" w:customStyle="1" w:styleId="bp3-navbar-group">
    <w:name w:val="bp3-navbar-group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navbar-divider">
    <w:name w:val="bp3-navbar-divider"/>
    <w:basedOn w:val="Normal"/>
    <w:rsid w:val="009159B9"/>
    <w:pPr>
      <w:ind w:left="150" w:right="150"/>
    </w:pPr>
    <w:rPr>
      <w:rFonts w:eastAsiaTheme="minorEastAsia"/>
    </w:rPr>
  </w:style>
  <w:style w:type="paragraph" w:customStyle="1" w:styleId="bp3-non-ideal-state">
    <w:name w:val="bp3-non-ideal-state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</w:rPr>
  </w:style>
  <w:style w:type="paragraph" w:customStyle="1" w:styleId="bp3-non-ideal-state-visual">
    <w:name w:val="bp3-non-ideal-state-visual"/>
    <w:basedOn w:val="Normal"/>
    <w:rsid w:val="009159B9"/>
    <w:pPr>
      <w:spacing w:before="100" w:beforeAutospacing="1" w:after="100" w:afterAutospacing="1"/>
    </w:pPr>
    <w:rPr>
      <w:rFonts w:eastAsiaTheme="minorEastAsia"/>
      <w:sz w:val="90"/>
      <w:szCs w:val="90"/>
    </w:rPr>
  </w:style>
  <w:style w:type="paragraph" w:customStyle="1" w:styleId="bp3-overflow-list-spacer">
    <w:name w:val="bp3-overflow-list-spac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anel-stack-header">
    <w:name w:val="bp3-panel-stack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anel-stack-view">
    <w:name w:val="bp3-panel-stack-view"/>
    <w:basedOn w:val="Normal"/>
    <w:rsid w:val="009159B9"/>
    <w:pPr>
      <w:shd w:val="clear" w:color="auto" w:fill="FFFFFF"/>
      <w:spacing w:before="100" w:beforeAutospacing="1" w:after="100" w:afterAutospacing="1"/>
      <w:ind w:right="-15"/>
    </w:pPr>
    <w:rPr>
      <w:rFonts w:eastAsiaTheme="minorEastAsia"/>
    </w:rPr>
  </w:style>
  <w:style w:type="paragraph" w:customStyle="1" w:styleId="bp3-panel-stack2-header">
    <w:name w:val="bp3-panel-stack2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anel-stack2-view">
    <w:name w:val="bp3-panel-stack2-view"/>
    <w:basedOn w:val="Normal"/>
    <w:rsid w:val="009159B9"/>
    <w:pPr>
      <w:shd w:val="clear" w:color="auto" w:fill="FFFFFF"/>
      <w:spacing w:before="100" w:beforeAutospacing="1" w:after="100" w:afterAutospacing="1"/>
      <w:ind w:right="-15"/>
    </w:pPr>
    <w:rPr>
      <w:rFonts w:eastAsiaTheme="minorEastAsia"/>
    </w:rPr>
  </w:style>
  <w:style w:type="paragraph" w:customStyle="1" w:styleId="bp3-transition-containerdata-x-out-of-boundaries">
    <w:name w:val="bp3-transition-container[data-x-out-of-boundaries]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bp3-progress-bar">
    <w:name w:val="bp3-progress-ba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slider">
    <w:name w:val="bp3-sli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slider-track">
    <w:name w:val="bp3-slider-track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slider-progress">
    <w:name w:val="bp3-slider-progres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slider-handle">
    <w:name w:val="bp3-slider-handle"/>
    <w:basedOn w:val="Normal"/>
    <w:rsid w:val="009159B9"/>
    <w:pPr>
      <w:shd w:val="clear" w:color="auto" w:fill="F5F8FA"/>
      <w:spacing w:before="100" w:beforeAutospacing="1" w:after="100" w:afterAutospacing="1"/>
    </w:pPr>
    <w:rPr>
      <w:rFonts w:eastAsiaTheme="minorEastAsia"/>
      <w:color w:val="182026"/>
    </w:rPr>
  </w:style>
  <w:style w:type="paragraph" w:customStyle="1" w:styleId="bp3-slider-label">
    <w:name w:val="bp3-slider-label"/>
    <w:basedOn w:val="Normal"/>
    <w:rsid w:val="009159B9"/>
    <w:pPr>
      <w:spacing w:before="100" w:beforeAutospacing="1" w:after="100" w:afterAutospacing="1"/>
      <w:textAlignment w:val="top"/>
    </w:pPr>
    <w:rPr>
      <w:rFonts w:eastAsiaTheme="minorEastAsia"/>
      <w:sz w:val="18"/>
      <w:szCs w:val="18"/>
    </w:rPr>
  </w:style>
  <w:style w:type="paragraph" w:customStyle="1" w:styleId="bp3-spinner">
    <w:name w:val="bp3-spinner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</w:rPr>
  </w:style>
  <w:style w:type="paragraph" w:customStyle="1" w:styleId="bp3-tab-list">
    <w:name w:val="bp3-tab-list"/>
    <w:basedOn w:val="Normal"/>
    <w:rsid w:val="009159B9"/>
    <w:rPr>
      <w:rFonts w:eastAsiaTheme="minorEastAsia"/>
    </w:rPr>
  </w:style>
  <w:style w:type="paragraph" w:customStyle="1" w:styleId="bp3-tab">
    <w:name w:val="bp3-tab"/>
    <w:basedOn w:val="Normal"/>
    <w:rsid w:val="009159B9"/>
    <w:pPr>
      <w:spacing w:before="100" w:beforeAutospacing="1" w:after="100" w:afterAutospacing="1" w:line="450" w:lineRule="atLeast"/>
      <w:textAlignment w:val="top"/>
    </w:pPr>
    <w:rPr>
      <w:rFonts w:eastAsiaTheme="minorEastAsia"/>
      <w:color w:val="182026"/>
      <w:sz w:val="21"/>
      <w:szCs w:val="21"/>
    </w:rPr>
  </w:style>
  <w:style w:type="paragraph" w:customStyle="1" w:styleId="bp3-tab-panel">
    <w:name w:val="bp3-tab-panel"/>
    <w:basedOn w:val="Normal"/>
    <w:rsid w:val="009159B9"/>
    <w:pPr>
      <w:spacing w:before="300" w:after="100" w:afterAutospacing="1"/>
    </w:pPr>
    <w:rPr>
      <w:rFonts w:eastAsiaTheme="minorEastAsia"/>
    </w:rPr>
  </w:style>
  <w:style w:type="paragraph" w:customStyle="1" w:styleId="bp3-tag">
    <w:name w:val="bp3-tag"/>
    <w:basedOn w:val="Normal"/>
    <w:rsid w:val="009159B9"/>
    <w:pPr>
      <w:shd w:val="clear" w:color="auto" w:fill="5C7080"/>
      <w:spacing w:before="100" w:beforeAutospacing="1" w:after="100" w:afterAutospacing="1" w:line="240" w:lineRule="atLeast"/>
    </w:pPr>
    <w:rPr>
      <w:rFonts w:eastAsiaTheme="minorEastAsia"/>
      <w:color w:val="F5F8FA"/>
      <w:sz w:val="18"/>
      <w:szCs w:val="18"/>
    </w:rPr>
  </w:style>
  <w:style w:type="paragraph" w:customStyle="1" w:styleId="bp3-tag-remove">
    <w:name w:val="bp3-tag-remove"/>
    <w:basedOn w:val="Normal"/>
    <w:rsid w:val="009159B9"/>
    <w:pPr>
      <w:ind w:right="-90"/>
    </w:pPr>
    <w:rPr>
      <w:rFonts w:eastAsiaTheme="minorEastAsia"/>
    </w:rPr>
  </w:style>
  <w:style w:type="paragraph" w:customStyle="1" w:styleId="bp3-tag-input">
    <w:name w:val="bp3-tag-inpu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input-ghost">
    <w:name w:val="bp3-input-ghos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oast">
    <w:name w:val="bp3-toast"/>
    <w:basedOn w:val="Normal"/>
    <w:rsid w:val="009159B9"/>
    <w:pPr>
      <w:shd w:val="clear" w:color="auto" w:fill="FFFFFF"/>
      <w:spacing w:before="300"/>
    </w:pPr>
    <w:rPr>
      <w:rFonts w:eastAsiaTheme="minorEastAsia"/>
    </w:rPr>
  </w:style>
  <w:style w:type="paragraph" w:customStyle="1" w:styleId="bp3-toast-message">
    <w:name w:val="bp3-toast-messag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oast-container">
    <w:name w:val="bp3-toast-contain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ooltip-indicator">
    <w:name w:val="bp3-tooltip-indicator"/>
    <w:basedOn w:val="Normal"/>
    <w:rsid w:val="009159B9"/>
    <w:pPr>
      <w:pBdr>
        <w:bottom w:val="dotted" w:sz="6" w:space="0" w:color="auto"/>
      </w:pBdr>
      <w:spacing w:before="100" w:beforeAutospacing="1" w:after="100" w:afterAutospacing="1"/>
    </w:pPr>
    <w:rPr>
      <w:rFonts w:eastAsiaTheme="minorEastAsia"/>
    </w:rPr>
  </w:style>
  <w:style w:type="paragraph" w:customStyle="1" w:styleId="bp3-tree-node-list">
    <w:name w:val="bp3-tree-node-list"/>
    <w:basedOn w:val="Normal"/>
    <w:rsid w:val="009159B9"/>
    <w:rPr>
      <w:rFonts w:eastAsiaTheme="minorEastAsia"/>
    </w:rPr>
  </w:style>
  <w:style w:type="paragraph" w:customStyle="1" w:styleId="bp3-tree-root">
    <w:name w:val="bp3-tree-roo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0">
    <w:name w:val="bp3-tree-node-content-0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">
    <w:name w:val="bp3-tree-node-content-1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2">
    <w:name w:val="bp3-tree-node-content-2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3">
    <w:name w:val="bp3-tree-node-content-3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4">
    <w:name w:val="bp3-tree-node-content-4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5">
    <w:name w:val="bp3-tree-node-content-5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6">
    <w:name w:val="bp3-tree-node-content-6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7">
    <w:name w:val="bp3-tree-node-content-7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8">
    <w:name w:val="bp3-tree-node-content-8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9">
    <w:name w:val="bp3-tree-node-content-9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0">
    <w:name w:val="bp3-tree-node-content-10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1">
    <w:name w:val="bp3-tree-node-content-11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2">
    <w:name w:val="bp3-tree-node-content-12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3">
    <w:name w:val="bp3-tree-node-content-13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4">
    <w:name w:val="bp3-tree-node-content-14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5">
    <w:name w:val="bp3-tree-node-content-15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6">
    <w:name w:val="bp3-tree-node-content-16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7">
    <w:name w:val="bp3-tree-node-content-17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8">
    <w:name w:val="bp3-tree-node-content-18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19">
    <w:name w:val="bp3-tree-node-content-19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-20">
    <w:name w:val="bp3-tree-node-content-20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ontent">
    <w:name w:val="bp3-tree-node-cont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caret">
    <w:name w:val="bp3-tree-node-caret"/>
    <w:basedOn w:val="Normal"/>
    <w:rsid w:val="009159B9"/>
    <w:pPr>
      <w:spacing w:before="100" w:beforeAutospacing="1" w:after="100" w:afterAutospacing="1"/>
    </w:pPr>
    <w:rPr>
      <w:rFonts w:eastAsiaTheme="minorEastAsia"/>
      <w:color w:val="5C7080"/>
    </w:rPr>
  </w:style>
  <w:style w:type="paragraph" w:customStyle="1" w:styleId="bp3-tree-node-icon">
    <w:name w:val="bp3-tree-node-icon"/>
    <w:basedOn w:val="Normal"/>
    <w:rsid w:val="009159B9"/>
    <w:pPr>
      <w:spacing w:before="100" w:beforeAutospacing="1" w:after="100" w:afterAutospacing="1"/>
      <w:ind w:right="105"/>
    </w:pPr>
    <w:rPr>
      <w:rFonts w:eastAsiaTheme="minorEastAsia"/>
    </w:rPr>
  </w:style>
  <w:style w:type="paragraph" w:customStyle="1" w:styleId="bp3-tree-node-label">
    <w:name w:val="bp3-tree-node-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ree-node-secondary-label">
    <w:name w:val="bp3-tree-node-secondary-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omnibar">
    <w:name w:val="bp3-omniba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</w:rPr>
  </w:style>
  <w:style w:type="paragraph" w:customStyle="1" w:styleId="jp-icon">
    <w:name w:val="jp-ic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materialicon">
    <w:name w:val="jp-materialic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con-cover">
    <w:name w:val="jp-icon-cov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ragicon">
    <w:name w:val="jp-dragicon"/>
    <w:basedOn w:val="Normal"/>
    <w:rsid w:val="009159B9"/>
    <w:pPr>
      <w:spacing w:before="100" w:beforeAutospacing="1" w:after="100" w:afterAutospacing="1"/>
      <w:ind w:right="60"/>
    </w:pPr>
    <w:rPr>
      <w:rFonts w:eastAsiaTheme="minorEastAsia"/>
    </w:rPr>
  </w:style>
  <w:style w:type="paragraph" w:customStyle="1" w:styleId="jp-switch">
    <w:name w:val="jp-switch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switch-label">
    <w:name w:val="jp-switch-label"/>
    <w:basedOn w:val="Normal"/>
    <w:rsid w:val="009159B9"/>
    <w:pPr>
      <w:spacing w:before="100" w:beforeAutospacing="1" w:after="100" w:afterAutospacing="1"/>
      <w:ind w:right="75"/>
    </w:pPr>
    <w:rPr>
      <w:rFonts w:eastAsiaTheme="minorEastAsia"/>
    </w:rPr>
  </w:style>
  <w:style w:type="paragraph" w:customStyle="1" w:styleId="jp-switch-track">
    <w:name w:val="jp-switch-track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button">
    <w:name w:val="jp-butt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bpicon">
    <w:name w:val="jp-bpicon"/>
    <w:basedOn w:val="Normal"/>
    <w:rsid w:val="009159B9"/>
    <w:pPr>
      <w:spacing w:before="100" w:beforeAutospacing="1" w:after="100" w:afterAutospacing="1"/>
      <w:textAlignment w:val="center"/>
    </w:pPr>
    <w:rPr>
      <w:rFonts w:eastAsiaTheme="minorEastAsia"/>
    </w:rPr>
  </w:style>
  <w:style w:type="paragraph" w:customStyle="1" w:styleId="jp-inputgroupaction">
    <w:name w:val="jp-inputgroupacti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ollapse-header">
    <w:name w:val="jp-collapse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ollapse-contents">
    <w:name w:val="jp-collapse-content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">
    <w:name w:val="lm-commandpalett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modalcommandpalette">
    <w:name w:val="jp-modalcommandpalette"/>
    <w:basedOn w:val="Normal"/>
    <w:rsid w:val="009159B9"/>
    <w:rPr>
      <w:rFonts w:eastAsiaTheme="minorEastAsia"/>
    </w:rPr>
  </w:style>
  <w:style w:type="paragraph" w:customStyle="1" w:styleId="lm-commandpalette-search">
    <w:name w:val="lm-commandpalette-search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wrapper">
    <w:name w:val="lm-commandpalette-wrapp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searchicongroup">
    <w:name w:val="jp-searchicongroup"/>
    <w:basedOn w:val="Normal"/>
    <w:rsid w:val="009159B9"/>
    <w:pPr>
      <w:spacing w:before="100" w:beforeAutospacing="1" w:after="100" w:afterAutospacing="1"/>
    </w:pPr>
    <w:rPr>
      <w:rFonts w:eastAsiaTheme="minorEastAsia"/>
      <w:color w:val="FFFFFF"/>
    </w:rPr>
  </w:style>
  <w:style w:type="paragraph" w:customStyle="1" w:styleId="lm-commandpalette-input">
    <w:name w:val="lm-commandpalette-inpu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item">
    <w:name w:val="lm-commandpalette-item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itemcaption">
    <w:name w:val="lm-commandpalette-itemcaption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lm-commandpalette-emptymessage">
    <w:name w:val="lm-commandpalette-emptymessage"/>
    <w:basedOn w:val="Normal"/>
    <w:rsid w:val="009159B9"/>
    <w:pPr>
      <w:spacing w:before="360" w:after="100" w:afterAutospacing="1"/>
      <w:jc w:val="center"/>
    </w:pPr>
    <w:rPr>
      <w:rFonts w:eastAsiaTheme="minorEastAsia"/>
    </w:rPr>
  </w:style>
  <w:style w:type="paragraph" w:customStyle="1" w:styleId="jp-dialog">
    <w:name w:val="jp-dialog"/>
    <w:basedOn w:val="Normal"/>
    <w:rsid w:val="009159B9"/>
    <w:rPr>
      <w:rFonts w:eastAsiaTheme="minorEastAsia"/>
    </w:rPr>
  </w:style>
  <w:style w:type="paragraph" w:customStyle="1" w:styleId="jp-dialog-content">
    <w:name w:val="jp-dialog-cont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ialog-header">
    <w:name w:val="jp-dialog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ialog-footer">
    <w:name w:val="jp-dialog-footer"/>
    <w:basedOn w:val="Normal"/>
    <w:rsid w:val="009159B9"/>
    <w:pPr>
      <w:spacing w:before="100" w:beforeAutospacing="1" w:after="100" w:afterAutospacing="1"/>
      <w:ind w:left="-180" w:right="-180"/>
    </w:pPr>
    <w:rPr>
      <w:rFonts w:eastAsiaTheme="minorEastAsia"/>
    </w:rPr>
  </w:style>
  <w:style w:type="paragraph" w:customStyle="1" w:styleId="jp-dialog-title">
    <w:name w:val="jp-dialog-titl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frame">
    <w:name w:val="jp-ifram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nput-boolean-dialog">
    <w:name w:val="jp-input-boolean-dialo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spinner">
    <w:name w:val="jp-spinn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spinnercontent">
    <w:name w:val="jp-spinnercontent"/>
    <w:basedOn w:val="Normal"/>
    <w:rsid w:val="009159B9"/>
    <w:pPr>
      <w:spacing w:before="750" w:after="750"/>
      <w:ind w:firstLine="25072"/>
    </w:pPr>
    <w:rPr>
      <w:rFonts w:eastAsiaTheme="minorEastAsia"/>
      <w:sz w:val="15"/>
      <w:szCs w:val="15"/>
    </w:rPr>
  </w:style>
  <w:style w:type="paragraph" w:customStyle="1" w:styleId="jp-filedialog-checkbox">
    <w:name w:val="jp-filedialog-checkbox"/>
    <w:basedOn w:val="Normal"/>
    <w:rsid w:val="009159B9"/>
    <w:pPr>
      <w:spacing w:before="525" w:after="100" w:afterAutospacing="1"/>
    </w:pPr>
    <w:rPr>
      <w:rFonts w:eastAsiaTheme="minorEastAsia"/>
    </w:rPr>
  </w:style>
  <w:style w:type="paragraph" w:customStyle="1" w:styleId="jp-select-wrapper">
    <w:name w:val="jp-select-wrapper"/>
    <w:basedOn w:val="Normal"/>
    <w:rsid w:val="009159B9"/>
    <w:pPr>
      <w:spacing w:before="100" w:beforeAutospacing="1" w:after="180"/>
    </w:pPr>
    <w:rPr>
      <w:rFonts w:eastAsiaTheme="minorEastAsia"/>
    </w:rPr>
  </w:style>
  <w:style w:type="paragraph" w:customStyle="1" w:styleId="jp-toolbar">
    <w:name w:val="jp-toolba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jsoneditor">
    <w:name w:val="jp-jsonedito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jsoneditor-host">
    <w:name w:val="jp-jsoneditor-hos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jsoneditor-header">
    <w:name w:val="jp-jsoneditor-hea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jsoneditor-commitbutton">
    <w:name w:val="jp-jsoneditor-commitbutt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">
    <w:name w:val="codemirror"/>
    <w:basedOn w:val="Normal"/>
    <w:rsid w:val="009159B9"/>
    <w:pPr>
      <w:shd w:val="clear" w:color="auto" w:fill="FFFFFF"/>
      <w:spacing w:before="100" w:beforeAutospacing="1" w:after="100" w:afterAutospacing="1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codemirror-lines">
    <w:name w:val="codemirror-line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scrollbar-filler">
    <w:name w:val="codemirror-scrollbar-fille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  <w:vanish/>
    </w:rPr>
  </w:style>
  <w:style w:type="paragraph" w:customStyle="1" w:styleId="codemirror-gutter-filler">
    <w:name w:val="codemirror-gutter-filler"/>
    <w:basedOn w:val="Normal"/>
    <w:rsid w:val="009159B9"/>
    <w:pPr>
      <w:shd w:val="clear" w:color="auto" w:fill="FFFFFF"/>
      <w:spacing w:before="100" w:beforeAutospacing="1" w:after="100" w:afterAutospacing="1"/>
    </w:pPr>
    <w:rPr>
      <w:rFonts w:eastAsiaTheme="minorEastAsia"/>
      <w:vanish/>
    </w:rPr>
  </w:style>
  <w:style w:type="paragraph" w:customStyle="1" w:styleId="codemirror-gutters">
    <w:name w:val="codemirror-gutters"/>
    <w:basedOn w:val="Normal"/>
    <w:rsid w:val="009159B9"/>
    <w:pPr>
      <w:pBdr>
        <w:right w:val="single" w:sz="6" w:space="0" w:color="DDDDDD"/>
      </w:pBdr>
      <w:shd w:val="clear" w:color="auto" w:fill="F7F7F7"/>
      <w:spacing w:before="100" w:beforeAutospacing="1" w:after="100" w:afterAutospacing="1"/>
    </w:pPr>
    <w:rPr>
      <w:rFonts w:eastAsiaTheme="minorEastAsia"/>
    </w:rPr>
  </w:style>
  <w:style w:type="paragraph" w:customStyle="1" w:styleId="codemirror-linenumber">
    <w:name w:val="codemirror-linenumber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  <w:color w:val="999999"/>
    </w:rPr>
  </w:style>
  <w:style w:type="paragraph" w:customStyle="1" w:styleId="codemirror-guttermarker">
    <w:name w:val="codemirror-guttermarker"/>
    <w:basedOn w:val="Normal"/>
    <w:rsid w:val="009159B9"/>
    <w:pPr>
      <w:spacing w:before="100" w:beforeAutospacing="1" w:after="100" w:afterAutospacing="1"/>
    </w:pPr>
    <w:rPr>
      <w:rFonts w:eastAsiaTheme="minorEastAsia"/>
      <w:color w:val="000000"/>
    </w:rPr>
  </w:style>
  <w:style w:type="paragraph" w:customStyle="1" w:styleId="codemirror-guttermarker-subtle">
    <w:name w:val="codemirror-guttermarker-subtle"/>
    <w:basedOn w:val="Normal"/>
    <w:rsid w:val="009159B9"/>
    <w:pPr>
      <w:spacing w:before="100" w:beforeAutospacing="1" w:after="100" w:afterAutospacing="1"/>
    </w:pPr>
    <w:rPr>
      <w:rFonts w:eastAsiaTheme="minorEastAsia"/>
      <w:color w:val="999999"/>
    </w:rPr>
  </w:style>
  <w:style w:type="paragraph" w:customStyle="1" w:styleId="codemirror-cursor">
    <w:name w:val="codemirror-cursor"/>
    <w:basedOn w:val="Normal"/>
    <w:rsid w:val="009159B9"/>
    <w:pPr>
      <w:pBdr>
        <w:left w:val="single" w:sz="6" w:space="0" w:color="000000"/>
      </w:pBdr>
      <w:spacing w:before="100" w:beforeAutospacing="1" w:after="100" w:afterAutospacing="1"/>
    </w:pPr>
    <w:rPr>
      <w:rFonts w:eastAsiaTheme="minorEastAsia"/>
    </w:rPr>
  </w:style>
  <w:style w:type="paragraph" w:customStyle="1" w:styleId="cm-animate-fat-cursor">
    <w:name w:val="cm-animate-fat-cursor"/>
    <w:basedOn w:val="Normal"/>
    <w:rsid w:val="009159B9"/>
    <w:pPr>
      <w:shd w:val="clear" w:color="auto" w:fill="77EE77"/>
      <w:spacing w:before="100" w:beforeAutospacing="1" w:after="100" w:afterAutospacing="1"/>
    </w:pPr>
    <w:rPr>
      <w:rFonts w:eastAsiaTheme="minorEastAsia"/>
    </w:rPr>
  </w:style>
  <w:style w:type="paragraph" w:customStyle="1" w:styleId="codemirror-ruler">
    <w:name w:val="codemirror-ruler"/>
    <w:basedOn w:val="Normal"/>
    <w:rsid w:val="009159B9"/>
    <w:pPr>
      <w:pBdr>
        <w:left w:val="single" w:sz="6" w:space="0" w:color="CCCCCC"/>
      </w:pBdr>
      <w:spacing w:before="100" w:beforeAutospacing="1" w:after="100" w:afterAutospacing="1"/>
    </w:pPr>
    <w:rPr>
      <w:rFonts w:eastAsiaTheme="minorEastAsia"/>
    </w:rPr>
  </w:style>
  <w:style w:type="paragraph" w:customStyle="1" w:styleId="cm-negative">
    <w:name w:val="cm-negative"/>
    <w:basedOn w:val="Normal"/>
    <w:rsid w:val="009159B9"/>
    <w:pPr>
      <w:spacing w:before="100" w:beforeAutospacing="1" w:after="100" w:afterAutospacing="1"/>
    </w:pPr>
    <w:rPr>
      <w:rFonts w:eastAsiaTheme="minorEastAsia"/>
      <w:color w:val="DD4444"/>
    </w:rPr>
  </w:style>
  <w:style w:type="paragraph" w:customStyle="1" w:styleId="cm-positive">
    <w:name w:val="cm-positive"/>
    <w:basedOn w:val="Normal"/>
    <w:rsid w:val="009159B9"/>
    <w:pPr>
      <w:spacing w:before="100" w:beforeAutospacing="1" w:after="100" w:afterAutospacing="1"/>
    </w:pPr>
    <w:rPr>
      <w:rFonts w:eastAsiaTheme="minorEastAsia"/>
      <w:color w:val="229922"/>
    </w:rPr>
  </w:style>
  <w:style w:type="paragraph" w:customStyle="1" w:styleId="cm-header">
    <w:name w:val="cm-header"/>
    <w:basedOn w:val="Normal"/>
    <w:rsid w:val="009159B9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cm-strong">
    <w:name w:val="cm-strong"/>
    <w:basedOn w:val="Normal"/>
    <w:rsid w:val="009159B9"/>
    <w:pPr>
      <w:spacing w:before="100" w:beforeAutospacing="1" w:after="100" w:afterAutospacing="1"/>
    </w:pPr>
    <w:rPr>
      <w:rFonts w:eastAsiaTheme="minorEastAsia"/>
      <w:b/>
      <w:bCs/>
    </w:rPr>
  </w:style>
  <w:style w:type="paragraph" w:customStyle="1" w:styleId="cm-em">
    <w:name w:val="cm-em"/>
    <w:basedOn w:val="Normal"/>
    <w:rsid w:val="009159B9"/>
    <w:pPr>
      <w:spacing w:before="100" w:beforeAutospacing="1" w:after="100" w:afterAutospacing="1"/>
    </w:pPr>
    <w:rPr>
      <w:rFonts w:eastAsiaTheme="minorEastAsia"/>
      <w:i/>
      <w:iCs/>
    </w:rPr>
  </w:style>
  <w:style w:type="paragraph" w:customStyle="1" w:styleId="cm-link">
    <w:name w:val="cm-link"/>
    <w:basedOn w:val="Normal"/>
    <w:rsid w:val="009159B9"/>
    <w:pPr>
      <w:spacing w:before="100" w:beforeAutospacing="1" w:after="100" w:afterAutospacing="1"/>
    </w:pPr>
    <w:rPr>
      <w:rFonts w:eastAsiaTheme="minorEastAsia"/>
      <w:u w:val="single"/>
    </w:rPr>
  </w:style>
  <w:style w:type="paragraph" w:customStyle="1" w:styleId="cm-strikethrough">
    <w:name w:val="cm-strikethrough"/>
    <w:basedOn w:val="Normal"/>
    <w:rsid w:val="009159B9"/>
    <w:pPr>
      <w:spacing w:before="100" w:beforeAutospacing="1" w:after="100" w:afterAutospacing="1"/>
    </w:pPr>
    <w:rPr>
      <w:rFonts w:eastAsiaTheme="minorEastAsia"/>
      <w:strike/>
    </w:rPr>
  </w:style>
  <w:style w:type="paragraph" w:customStyle="1" w:styleId="cm-invalidchar">
    <w:name w:val="cm-invalidchar"/>
    <w:basedOn w:val="Normal"/>
    <w:rsid w:val="009159B9"/>
    <w:pPr>
      <w:spacing w:before="100" w:beforeAutospacing="1" w:after="100" w:afterAutospacing="1"/>
    </w:pPr>
    <w:rPr>
      <w:rFonts w:eastAsiaTheme="minorEastAsia"/>
      <w:color w:val="FF0000"/>
    </w:rPr>
  </w:style>
  <w:style w:type="paragraph" w:customStyle="1" w:styleId="codemirror-composing">
    <w:name w:val="codemirror-composing"/>
    <w:basedOn w:val="Normal"/>
    <w:rsid w:val="009159B9"/>
    <w:pPr>
      <w:pBdr>
        <w:bottom w:val="single" w:sz="12" w:space="0" w:color="auto"/>
      </w:pBdr>
      <w:spacing w:before="100" w:beforeAutospacing="1" w:after="100" w:afterAutospacing="1"/>
    </w:pPr>
    <w:rPr>
      <w:rFonts w:eastAsiaTheme="minorEastAsia"/>
    </w:rPr>
  </w:style>
  <w:style w:type="paragraph" w:customStyle="1" w:styleId="codemirror-activeline-background">
    <w:name w:val="codemirror-activeline-background"/>
    <w:basedOn w:val="Normal"/>
    <w:rsid w:val="009159B9"/>
    <w:pPr>
      <w:shd w:val="clear" w:color="auto" w:fill="E8F2FF"/>
      <w:spacing w:before="100" w:beforeAutospacing="1" w:after="100" w:afterAutospacing="1"/>
    </w:pPr>
    <w:rPr>
      <w:rFonts w:eastAsiaTheme="minorEastAsia"/>
    </w:rPr>
  </w:style>
  <w:style w:type="paragraph" w:customStyle="1" w:styleId="codemirror-scroll">
    <w:name w:val="codemirror-scroll"/>
    <w:basedOn w:val="Normal"/>
    <w:rsid w:val="009159B9"/>
    <w:pPr>
      <w:spacing w:before="100" w:beforeAutospacing="1"/>
      <w:ind w:right="-750"/>
    </w:pPr>
    <w:rPr>
      <w:rFonts w:eastAsiaTheme="minorEastAsia"/>
    </w:rPr>
  </w:style>
  <w:style w:type="paragraph" w:customStyle="1" w:styleId="codemirror-vscrollbar">
    <w:name w:val="codemirror-vscrollbar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codemirror-hscrollbar">
    <w:name w:val="codemirror-hscrollbar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codemirror-gutter">
    <w:name w:val="codemirror-gutter"/>
    <w:basedOn w:val="Normal"/>
    <w:rsid w:val="009159B9"/>
    <w:pPr>
      <w:spacing w:before="100" w:beforeAutospacing="1"/>
      <w:textAlignment w:val="top"/>
    </w:pPr>
    <w:rPr>
      <w:rFonts w:eastAsiaTheme="minorEastAsia"/>
    </w:rPr>
  </w:style>
  <w:style w:type="paragraph" w:customStyle="1" w:styleId="codemirror-linewidget">
    <w:name w:val="codemirror-linewidge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measure">
    <w:name w:val="codemirror-measur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selected">
    <w:name w:val="codemirror-selected"/>
    <w:basedOn w:val="Normal"/>
    <w:rsid w:val="009159B9"/>
    <w:pPr>
      <w:shd w:val="clear" w:color="auto" w:fill="D9D9D9"/>
      <w:spacing w:before="100" w:beforeAutospacing="1" w:after="100" w:afterAutospacing="1"/>
    </w:pPr>
    <w:rPr>
      <w:rFonts w:eastAsiaTheme="minorEastAsia"/>
    </w:rPr>
  </w:style>
  <w:style w:type="paragraph" w:customStyle="1" w:styleId="cm-searching">
    <w:name w:val="cm-searching"/>
    <w:basedOn w:val="Normal"/>
    <w:rsid w:val="009159B9"/>
    <w:pPr>
      <w:shd w:val="clear" w:color="auto" w:fill="FFFFAA"/>
      <w:spacing w:before="100" w:beforeAutospacing="1" w:after="100" w:afterAutospacing="1"/>
    </w:pPr>
    <w:rPr>
      <w:rFonts w:eastAsiaTheme="minorEastAsia"/>
    </w:rPr>
  </w:style>
  <w:style w:type="paragraph" w:customStyle="1" w:styleId="cm-force-border">
    <w:name w:val="cm-force-bor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dialog">
    <w:name w:val="codemirror-dialo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dialog-top">
    <w:name w:val="codemirror-dialog-top"/>
    <w:basedOn w:val="Normal"/>
    <w:rsid w:val="009159B9"/>
    <w:pPr>
      <w:pBdr>
        <w:bottom w:val="single" w:sz="6" w:space="0" w:color="EEEEEE"/>
      </w:pBdr>
      <w:spacing w:before="100" w:beforeAutospacing="1" w:after="100" w:afterAutospacing="1"/>
    </w:pPr>
    <w:rPr>
      <w:rFonts w:eastAsiaTheme="minorEastAsia"/>
    </w:rPr>
  </w:style>
  <w:style w:type="paragraph" w:customStyle="1" w:styleId="codemirror-dialog-bottom">
    <w:name w:val="codemirror-dialog-bottom"/>
    <w:basedOn w:val="Normal"/>
    <w:rsid w:val="009159B9"/>
    <w:pPr>
      <w:pBdr>
        <w:top w:val="single" w:sz="6" w:space="0" w:color="EEEEEE"/>
      </w:pBdr>
      <w:spacing w:before="100" w:beforeAutospacing="1" w:after="100" w:afterAutospacing="1"/>
    </w:pPr>
    <w:rPr>
      <w:rFonts w:eastAsiaTheme="minorEastAsia"/>
    </w:rPr>
  </w:style>
  <w:style w:type="paragraph" w:customStyle="1" w:styleId="codemirror-foldmarker">
    <w:name w:val="codemirror-foldmarker"/>
    <w:basedOn w:val="Normal"/>
    <w:rsid w:val="009159B9"/>
    <w:pPr>
      <w:spacing w:before="100" w:beforeAutospacing="1" w:after="100" w:afterAutospacing="1" w:line="0" w:lineRule="auto"/>
    </w:pPr>
    <w:rPr>
      <w:rFonts w:ascii="Arial" w:eastAsiaTheme="minorEastAsia" w:hAnsi="Arial" w:cs="Arial"/>
      <w:color w:val="0000FF"/>
    </w:rPr>
  </w:style>
  <w:style w:type="paragraph" w:customStyle="1" w:styleId="codemirror-foldgutter">
    <w:name w:val="codemirror-foldgutt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ollaboratorcursor">
    <w:name w:val="jp-collaboratorcursor"/>
    <w:basedOn w:val="Normal"/>
    <w:rsid w:val="009159B9"/>
    <w:pPr>
      <w:pBdr>
        <w:bottom w:val="single" w:sz="18" w:space="0" w:color="auto"/>
      </w:pBdr>
      <w:spacing w:before="100" w:beforeAutospacing="1" w:after="100" w:afterAutospacing="1"/>
      <w:ind w:left="-75" w:right="-75"/>
    </w:pPr>
    <w:rPr>
      <w:rFonts w:eastAsiaTheme="minorEastAsia"/>
    </w:rPr>
  </w:style>
  <w:style w:type="paragraph" w:customStyle="1" w:styleId="jp-collaboratorcursor-hover">
    <w:name w:val="jp-collaboratorcursor-hover"/>
    <w:basedOn w:val="Normal"/>
    <w:rsid w:val="009159B9"/>
    <w:pPr>
      <w:spacing w:before="100" w:beforeAutospacing="1" w:after="100" w:afterAutospacing="1"/>
      <w:jc w:val="center"/>
    </w:pPr>
    <w:rPr>
      <w:rFonts w:eastAsiaTheme="minorEastAsia"/>
      <w:color w:val="FFFFFF"/>
    </w:rPr>
  </w:style>
  <w:style w:type="paragraph" w:customStyle="1" w:styleId="jp-renderedtext">
    <w:name w:val="jp-renderedtext"/>
    <w:basedOn w:val="Normal"/>
    <w:rsid w:val="009159B9"/>
    <w:pPr>
      <w:spacing w:before="100" w:beforeAutospacing="1" w:after="100" w:afterAutospacing="1"/>
    </w:pPr>
    <w:rPr>
      <w:rFonts w:ascii="var(--jp-code-font-family)" w:eastAsiaTheme="minorEastAsia" w:hAnsi="var(--jp-code-font-family)"/>
    </w:rPr>
  </w:style>
  <w:style w:type="paragraph" w:customStyle="1" w:styleId="jp-renderedhtmlcommon">
    <w:name w:val="jp-renderedhtmlcommon"/>
    <w:basedOn w:val="Normal"/>
    <w:rsid w:val="009159B9"/>
    <w:pPr>
      <w:spacing w:before="100" w:beforeAutospacing="1" w:after="100" w:afterAutospacing="1"/>
    </w:pPr>
    <w:rPr>
      <w:rFonts w:ascii="var(--jp-content-font-family)" w:eastAsiaTheme="minorEastAsia" w:hAnsi="var(--jp-content-font-family)"/>
    </w:rPr>
  </w:style>
  <w:style w:type="paragraph" w:customStyle="1" w:styleId="jp-breadcrumbs">
    <w:name w:val="jp-breadcrumbs"/>
    <w:basedOn w:val="Normal"/>
    <w:rsid w:val="009159B9"/>
    <w:pPr>
      <w:spacing w:before="120" w:after="120"/>
      <w:ind w:left="180" w:right="180"/>
    </w:pPr>
    <w:rPr>
      <w:rFonts w:eastAsiaTheme="minorEastAsia"/>
    </w:rPr>
  </w:style>
  <w:style w:type="paragraph" w:customStyle="1" w:styleId="jp-breadcrumbs-item">
    <w:name w:val="jp-breadcrumbs-item"/>
    <w:basedOn w:val="Normal"/>
    <w:rsid w:val="009159B9"/>
    <w:pPr>
      <w:ind w:left="30" w:right="30"/>
    </w:pPr>
    <w:rPr>
      <w:rFonts w:eastAsiaTheme="minorEastAsia"/>
    </w:rPr>
  </w:style>
  <w:style w:type="paragraph" w:customStyle="1" w:styleId="jp-lastmodified-hidden">
    <w:name w:val="jp-lastmodified-hidden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jp-filebrowser-filterbox">
    <w:name w:val="jp-filebrowser-filterbox"/>
    <w:basedOn w:val="Normal"/>
    <w:rsid w:val="009159B9"/>
    <w:pPr>
      <w:spacing w:before="120"/>
      <w:ind w:left="180" w:right="180"/>
    </w:pPr>
    <w:rPr>
      <w:rFonts w:eastAsiaTheme="minorEastAsia"/>
    </w:rPr>
  </w:style>
  <w:style w:type="paragraph" w:customStyle="1" w:styleId="jp-dirlisting-headeritem">
    <w:name w:val="jp-dirlisting-headeritem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d-narrow">
    <w:name w:val="jp-id-narrow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  <w:vanish/>
    </w:rPr>
  </w:style>
  <w:style w:type="paragraph" w:customStyle="1" w:styleId="jp-dirlisting-content">
    <w:name w:val="jp-dirlisting-content"/>
    <w:basedOn w:val="Normal"/>
    <w:rsid w:val="009159B9"/>
    <w:rPr>
      <w:rFonts w:eastAsiaTheme="minorEastAsia"/>
    </w:rPr>
  </w:style>
  <w:style w:type="paragraph" w:customStyle="1" w:styleId="jp-dirlisting-item">
    <w:name w:val="jp-dirlisting-item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irlisting-itemicon">
    <w:name w:val="jp-dirlisting-itemicon"/>
    <w:basedOn w:val="Normal"/>
    <w:rsid w:val="009159B9"/>
    <w:pPr>
      <w:spacing w:before="100" w:beforeAutospacing="1" w:after="100" w:afterAutospacing="1"/>
      <w:ind w:right="60"/>
    </w:pPr>
    <w:rPr>
      <w:rFonts w:eastAsiaTheme="minorEastAsia"/>
    </w:rPr>
  </w:style>
  <w:style w:type="paragraph" w:customStyle="1" w:styleId="jp-dirlisting-itemtext">
    <w:name w:val="jp-dirlisting-itemtex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irlisting-itemmodified">
    <w:name w:val="jp-dirlisting-itemmodified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jp-dirlisting-editor">
    <w:name w:val="jp-dirlisting-edito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irlisting-deadspace">
    <w:name w:val="jp-dirlisting-deadspace"/>
    <w:basedOn w:val="Normal"/>
    <w:rsid w:val="009159B9"/>
    <w:rPr>
      <w:rFonts w:eastAsiaTheme="minorEastAsia"/>
    </w:rPr>
  </w:style>
  <w:style w:type="paragraph" w:customStyle="1" w:styleId="jp-outputprompt">
    <w:name w:val="jp-outputprompt"/>
    <w:basedOn w:val="Normal"/>
    <w:rsid w:val="009159B9"/>
    <w:pPr>
      <w:spacing w:before="100" w:beforeAutospacing="1" w:after="100" w:afterAutospacing="1"/>
      <w:jc w:val="right"/>
      <w:textAlignment w:val="top"/>
    </w:pPr>
    <w:rPr>
      <w:rFonts w:eastAsiaTheme="minorEastAsia"/>
    </w:rPr>
  </w:style>
  <w:style w:type="paragraph" w:customStyle="1" w:styleId="jp-stdin-prompt">
    <w:name w:val="jp-stdin-prompt"/>
    <w:basedOn w:val="Normal"/>
    <w:rsid w:val="009159B9"/>
    <w:pPr>
      <w:spacing w:before="100" w:beforeAutospacing="1" w:after="100" w:afterAutospacing="1"/>
      <w:textAlignment w:val="baseline"/>
    </w:pPr>
    <w:rPr>
      <w:rFonts w:eastAsiaTheme="minorEastAsia"/>
    </w:rPr>
  </w:style>
  <w:style w:type="paragraph" w:customStyle="1" w:styleId="jp-stdin-input">
    <w:name w:val="jp-stdin-input"/>
    <w:basedOn w:val="Normal"/>
    <w:rsid w:val="009159B9"/>
    <w:pPr>
      <w:ind w:left="60" w:right="60"/>
      <w:textAlignment w:val="baseline"/>
    </w:pPr>
    <w:rPr>
      <w:rFonts w:ascii="var(--jp-code-font-family)" w:eastAsiaTheme="minorEastAsia" w:hAnsi="var(--jp-code-font-family)"/>
    </w:rPr>
  </w:style>
  <w:style w:type="paragraph" w:customStyle="1" w:styleId="jp-collapser">
    <w:name w:val="jp-collapser"/>
    <w:basedOn w:val="Normal"/>
    <w:rsid w:val="009159B9"/>
    <w:rPr>
      <w:rFonts w:eastAsiaTheme="minorEastAsia"/>
      <w:vanish/>
    </w:rPr>
  </w:style>
  <w:style w:type="paragraph" w:customStyle="1" w:styleId="jp-collapser-child">
    <w:name w:val="jp-collapser-chil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ellheader">
    <w:name w:val="jp-cellheader"/>
    <w:basedOn w:val="Normal"/>
    <w:rsid w:val="009159B9"/>
    <w:rPr>
      <w:rFonts w:eastAsiaTheme="minorEastAsia"/>
    </w:rPr>
  </w:style>
  <w:style w:type="paragraph" w:customStyle="1" w:styleId="jp-cellfooter">
    <w:name w:val="jp-cellfooter"/>
    <w:basedOn w:val="Normal"/>
    <w:rsid w:val="009159B9"/>
    <w:rPr>
      <w:rFonts w:eastAsiaTheme="minorEastAsia"/>
    </w:rPr>
  </w:style>
  <w:style w:type="paragraph" w:customStyle="1" w:styleId="jp-inputprompt">
    <w:name w:val="jp-inputprompt"/>
    <w:basedOn w:val="Normal"/>
    <w:rsid w:val="009159B9"/>
    <w:pPr>
      <w:spacing w:before="100" w:beforeAutospacing="1" w:after="100" w:afterAutospacing="1"/>
      <w:jc w:val="right"/>
    </w:pPr>
    <w:rPr>
      <w:rFonts w:eastAsiaTheme="minorEastAsia"/>
    </w:rPr>
  </w:style>
  <w:style w:type="paragraph" w:customStyle="1" w:styleId="jp-placeholder-content">
    <w:name w:val="jp-placeholder-cont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ell">
    <w:name w:val="jp-cell"/>
    <w:basedOn w:val="Normal"/>
    <w:rsid w:val="009159B9"/>
    <w:rPr>
      <w:rFonts w:eastAsiaTheme="minorEastAsia"/>
    </w:rPr>
  </w:style>
  <w:style w:type="paragraph" w:customStyle="1" w:styleId="jp-cell-inputwrapper">
    <w:name w:val="jp-cell-inputwrapper"/>
    <w:basedOn w:val="Normal"/>
    <w:rsid w:val="009159B9"/>
    <w:rPr>
      <w:rFonts w:eastAsiaTheme="minorEastAsia"/>
    </w:rPr>
  </w:style>
  <w:style w:type="paragraph" w:customStyle="1" w:styleId="jp-cell-outputwrapper">
    <w:name w:val="jp-cell-outputwrapper"/>
    <w:basedOn w:val="Normal"/>
    <w:rsid w:val="009159B9"/>
    <w:rPr>
      <w:rFonts w:eastAsiaTheme="minorEastAsia"/>
    </w:rPr>
  </w:style>
  <w:style w:type="paragraph" w:customStyle="1" w:styleId="jp-markdownoutput">
    <w:name w:val="jp-markdownoutput"/>
    <w:basedOn w:val="Normal"/>
    <w:rsid w:val="009159B9"/>
    <w:rPr>
      <w:rFonts w:eastAsiaTheme="minorEastAsia"/>
    </w:rPr>
  </w:style>
  <w:style w:type="paragraph" w:customStyle="1" w:styleId="jp-collapseheadingbutton">
    <w:name w:val="jp-collapseheadingbutton"/>
    <w:basedOn w:val="Normal"/>
    <w:rsid w:val="009159B9"/>
    <w:pPr>
      <w:spacing w:before="100" w:beforeAutospacing="1" w:after="100" w:afterAutospacing="1"/>
    </w:pPr>
    <w:rPr>
      <w:rFonts w:eastAsiaTheme="minorEastAsia"/>
      <w:vanish/>
    </w:rPr>
  </w:style>
  <w:style w:type="paragraph" w:customStyle="1" w:styleId="jp-notebookpanel-toolbar">
    <w:name w:val="jp-notebookpanel-toolba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notebookpanel">
    <w:name w:val="jp-notebookpan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ragimage">
    <w:name w:val="jp-dragimag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ragimage-multipleback">
    <w:name w:val="jp-dragimage-multipleback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notebooktools">
    <w:name w:val="jp-notebooktool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notebooktools-tool">
    <w:name w:val="jp-notebooktools-too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activecelltool">
    <w:name w:val="jp-activecelltoo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metadataeditortool">
    <w:name w:val="jp-metadataeditortoo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ell-placeholder">
    <w:name w:val="jp-cell-placehold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ell-placeholder-wrapper">
    <w:name w:val="jp-cell-placeholder-wrapper"/>
    <w:basedOn w:val="Normal"/>
    <w:rsid w:val="009159B9"/>
    <w:pPr>
      <w:pBdr>
        <w:top w:val="single" w:sz="6" w:space="0" w:color="E5E6E9"/>
        <w:left w:val="single" w:sz="6" w:space="0" w:color="DFE0E4"/>
        <w:bottom w:val="single" w:sz="6" w:space="0" w:color="D0D1D5"/>
        <w:right w:val="single" w:sz="6" w:space="0" w:color="DFE0E4"/>
      </w:pBdr>
      <w:shd w:val="clear" w:color="auto" w:fill="FFFFFF"/>
      <w:spacing w:before="150" w:after="150"/>
      <w:ind w:left="225" w:right="225"/>
    </w:pPr>
    <w:rPr>
      <w:rFonts w:eastAsiaTheme="minorEastAsia"/>
    </w:rPr>
  </w:style>
  <w:style w:type="paragraph" w:customStyle="1" w:styleId="jp-cell-placeholder-wrapper-inner">
    <w:name w:val="jp-cell-placeholder-wrapper-inn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ell-placeholder-wrapper-body">
    <w:name w:val="jp-cell-placeholder-wrapper-body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highlight">
    <w:name w:val="highlight"/>
    <w:basedOn w:val="Normal"/>
    <w:rsid w:val="009159B9"/>
    <w:pPr>
      <w:spacing w:before="96" w:after="96"/>
      <w:ind w:left="96" w:right="96"/>
    </w:pPr>
    <w:rPr>
      <w:rFonts w:eastAsiaTheme="minorEastAsia"/>
    </w:rPr>
  </w:style>
  <w:style w:type="paragraph" w:customStyle="1" w:styleId="jp-outputarea-child">
    <w:name w:val="jp-outputarea-chil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outputarea-output">
    <w:name w:val="jp-outputarea-outpu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">
    <w:name w:val="c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">
    <w:name w:val="k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o">
    <w:name w:val="o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h">
    <w:name w:val="ch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">
    <w:name w:val="cm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p">
    <w:name w:val="cp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pf">
    <w:name w:val="cpf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1">
    <w:name w:val="c1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s">
    <w:name w:val="c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c">
    <w:name w:val="kc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d">
    <w:name w:val="k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n">
    <w:name w:val="k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p">
    <w:name w:val="kp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r">
    <w:name w:val="k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kt">
    <w:name w:val="k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ow">
    <w:name w:val="ow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icon-standard">
    <w:name w:val="bp3-icon-standar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icon-large">
    <w:name w:val="bp3-icon-larg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opover-target">
    <w:name w:val="bp3-popover-targe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multistep-dialog-left-panel">
    <w:name w:val="bp3-multistep-dialog-left-pan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control-indicator">
    <w:name w:val="bp3-control-indicato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form-helper-text">
    <w:name w:val="bp3-form-helper-tex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menu-item-label">
    <w:name w:val="bp3-menu-item-labe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opover-arrow">
    <w:name w:val="bp3-popover-arrow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opover-content">
    <w:name w:val="bp3-popover-cont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rogress-meter">
    <w:name w:val="bp3-progress-met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ab-indicator">
    <w:name w:val="bp3-tab-indicato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ag-input-icon">
    <w:name w:val="bp3-tag-input-ic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tag-input-values">
    <w:name w:val="bp3-tag-input-values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button-group">
    <w:name w:val="bp3-button-group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lm-commandpalette-itemicon">
    <w:name w:val="lm-commandpalette-itemic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quote">
    <w:name w:val="cm-quot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keyword">
    <w:name w:val="cm-keywor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atom">
    <w:name w:val="cm-atom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number">
    <w:name w:val="cm-numb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def">
    <w:name w:val="cm-def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variable-2">
    <w:name w:val="cm-variable-2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variable-3">
    <w:name w:val="cm-variable-3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type">
    <w:name w:val="cm-typ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comment">
    <w:name w:val="cm-comm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string">
    <w:name w:val="cm-strin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string-2">
    <w:name w:val="cm-string-2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meta">
    <w:name w:val="cm-meta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qualifier">
    <w:name w:val="cm-qualifi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builtin">
    <w:name w:val="cm-builti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bracket">
    <w:name w:val="cm-bracke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tag">
    <w:name w:val="cm-ta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attribute">
    <w:name w:val="cm-attribut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hr">
    <w:name w:val="cm-h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m-error">
    <w:name w:val="cm-erro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remote-caret">
    <w:name w:val="remote-care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lert">
    <w:name w:val="aler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new-name-title">
    <w:name w:val="jp-new-name-titl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d-modified">
    <w:name w:val="jp-id-modifie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outputarea">
    <w:name w:val="jp-outputarea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morehorizicon">
    <w:name w:val="jp-morehorizicon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ragimage-content">
    <w:name w:val="jp-dragimage-conten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dragimage-prompt">
    <w:name w:val="jp-dragimage-promp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inputarea-prompt">
    <w:name w:val="jp-inputarea-promp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collapse">
    <w:name w:val="jp-collaps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Normal1">
    <w:name w:val="Normal1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special">
    <w:name w:val="special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bp3-popover-wrapper">
    <w:name w:val="bp3-popover-wrapp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ack-fg">
    <w:name w:val="ansi-black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red-fg">
    <w:name w:val="ansi-red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green-fg">
    <w:name w:val="ansi-green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yellow-fg">
    <w:name w:val="ansi-yellow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ue-fg">
    <w:name w:val="ansi-blu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magenta-fg">
    <w:name w:val="ansi-magenta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cyan-fg">
    <w:name w:val="ansi-cyan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white-fg">
    <w:name w:val="ansi-whit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ack-bg">
    <w:name w:val="ansi-black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red-bg">
    <w:name w:val="ansi-red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green-bg">
    <w:name w:val="ansi-green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yellow-bg">
    <w:name w:val="ansi-yellow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ue-bg">
    <w:name w:val="ansi-blu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magenta-bg">
    <w:name w:val="ansi-magenta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cyan-bg">
    <w:name w:val="ansi-cyan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white-bg">
    <w:name w:val="ansi-whit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ack-intense-fg">
    <w:name w:val="ansi-black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red-intense-fg">
    <w:name w:val="ansi-red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green-intense-fg">
    <w:name w:val="ansi-green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yellow-intense-fg">
    <w:name w:val="ansi-yellow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ue-intense-fg">
    <w:name w:val="ansi-blue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magenta-intense-fg">
    <w:name w:val="ansi-magenta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cyan-intense-fg">
    <w:name w:val="ansi-cyan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white-intense-fg">
    <w:name w:val="ansi-white-intense-f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ack-intense-bg">
    <w:name w:val="ansi-black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red-intense-bg">
    <w:name w:val="ansi-red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green-intense-bg">
    <w:name w:val="ansi-green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yellow-intense-bg">
    <w:name w:val="ansi-yellow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lue-intense-bg">
    <w:name w:val="ansi-blue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magenta-intense-bg">
    <w:name w:val="ansi-magenta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cyan-intense-bg">
    <w:name w:val="ansi-cyan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white-intense-bg">
    <w:name w:val="ansi-white-intense-bg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bold">
    <w:name w:val="ansi-bold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ansi-underline">
    <w:name w:val="ansi-underline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jp-outputarea-prompt">
    <w:name w:val="jp-outputarea-prompt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paragraph" w:customStyle="1" w:styleId="codemirror-gutter-wrapper">
    <w:name w:val="codemirror-gutter-wrapper"/>
    <w:basedOn w:val="Normal"/>
    <w:rsid w:val="009159B9"/>
    <w:pPr>
      <w:spacing w:before="100" w:beforeAutospacing="1" w:after="100" w:afterAutospacing="1"/>
    </w:pPr>
    <w:rPr>
      <w:rFonts w:eastAsiaTheme="minorEastAsia"/>
    </w:rPr>
  </w:style>
  <w:style w:type="character" w:customStyle="1" w:styleId="linenos">
    <w:name w:val="linenos"/>
    <w:basedOn w:val="DefaultParagraphFont"/>
    <w:rsid w:val="009159B9"/>
    <w:rPr>
      <w:shd w:val="clear" w:color="auto" w:fill="auto"/>
    </w:rPr>
  </w:style>
  <w:style w:type="character" w:customStyle="1" w:styleId="bp3-icon-standard1">
    <w:name w:val="bp3-icon-standard1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">
    <w:name w:val="bp3-icon-large1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odemirror-selectedtext">
    <w:name w:val="codemirror-selectedtext"/>
    <w:basedOn w:val="DefaultParagraphFont"/>
    <w:rsid w:val="009159B9"/>
  </w:style>
  <w:style w:type="character" w:customStyle="1" w:styleId="cm-keyword1">
    <w:name w:val="cm-keyword1"/>
    <w:basedOn w:val="DefaultParagraphFont"/>
    <w:rsid w:val="009159B9"/>
  </w:style>
  <w:style w:type="character" w:customStyle="1" w:styleId="cm-operator">
    <w:name w:val="cm-operator"/>
    <w:basedOn w:val="DefaultParagraphFont"/>
    <w:rsid w:val="009159B9"/>
  </w:style>
  <w:style w:type="character" w:customStyle="1" w:styleId="cm-comment1">
    <w:name w:val="cm-comment1"/>
    <w:basedOn w:val="DefaultParagraphFont"/>
    <w:rsid w:val="009159B9"/>
  </w:style>
  <w:style w:type="character" w:customStyle="1" w:styleId="cm-hr1">
    <w:name w:val="cm-hr1"/>
    <w:basedOn w:val="DefaultParagraphFont"/>
    <w:rsid w:val="009159B9"/>
  </w:style>
  <w:style w:type="character" w:customStyle="1" w:styleId="cm-tab">
    <w:name w:val="cm-tab"/>
    <w:basedOn w:val="DefaultParagraphFont"/>
    <w:rsid w:val="009159B9"/>
  </w:style>
  <w:style w:type="character" w:customStyle="1" w:styleId="codemirror-matchingbracket">
    <w:name w:val="codemirror-matchingbracket"/>
    <w:basedOn w:val="DefaultParagraphFont"/>
    <w:rsid w:val="009159B9"/>
  </w:style>
  <w:style w:type="character" w:customStyle="1" w:styleId="codemirror-nonmatchingbracket">
    <w:name w:val="codemirror-nonmatchingbracket"/>
    <w:basedOn w:val="DefaultParagraphFont"/>
    <w:rsid w:val="009159B9"/>
  </w:style>
  <w:style w:type="paragraph" w:customStyle="1" w:styleId="normal10">
    <w:name w:val="normal1"/>
    <w:basedOn w:val="Normal"/>
    <w:rsid w:val="009159B9"/>
    <w:pPr>
      <w:spacing w:after="150"/>
    </w:pPr>
    <w:rPr>
      <w:rFonts w:eastAsiaTheme="minorEastAsia"/>
    </w:rPr>
  </w:style>
  <w:style w:type="paragraph" w:customStyle="1" w:styleId="special1">
    <w:name w:val="special1"/>
    <w:basedOn w:val="Normal"/>
    <w:rsid w:val="009159B9"/>
    <w:pPr>
      <w:shd w:val="clear" w:color="auto" w:fill="FFFFC0"/>
      <w:spacing w:after="150"/>
    </w:pPr>
    <w:rPr>
      <w:rFonts w:eastAsiaTheme="minorEastAsia"/>
      <w:color w:val="000000"/>
    </w:rPr>
  </w:style>
  <w:style w:type="paragraph" w:customStyle="1" w:styleId="c2">
    <w:name w:val="c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1">
    <w:name w:val="k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1">
    <w:name w:val="o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ch1">
    <w:name w:val="ch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m1">
    <w:name w:val="cm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1">
    <w:name w:val="cp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f1">
    <w:name w:val="cpf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11">
    <w:name w:val="c1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s1">
    <w:name w:val="cs1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c1">
    <w:name w:val="kc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d1">
    <w:name w:val="kd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n1">
    <w:name w:val="kn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p1">
    <w:name w:val="kp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r1">
    <w:name w:val="kr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t1">
    <w:name w:val="kt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w1">
    <w:name w:val="ow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lm-scrollbar-thumb1">
    <w:name w:val="lm-scrollbar-thumb1"/>
    <w:basedOn w:val="Normal"/>
    <w:rsid w:val="009159B9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scrollbar-thumb2">
    <w:name w:val="lm-scrollbar-thumb2"/>
    <w:basedOn w:val="Normal"/>
    <w:rsid w:val="009159B9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tabbar-tabinput1">
    <w:name w:val="lm-tabbar-tabinput1"/>
    <w:basedOn w:val="Normal"/>
    <w:rsid w:val="009159B9"/>
    <w:pPr>
      <w:spacing w:after="150"/>
    </w:pPr>
    <w:rPr>
      <w:rFonts w:eastAsiaTheme="minorEastAsia"/>
    </w:rPr>
  </w:style>
  <w:style w:type="paragraph" w:customStyle="1" w:styleId="bp3-heading1">
    <w:name w:val="bp3-heading1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text-muted1">
    <w:name w:val="bp3-text-muted1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code1">
    <w:name w:val="bp3-code1"/>
    <w:basedOn w:val="Normal"/>
    <w:rsid w:val="009159B9"/>
    <w:pPr>
      <w:spacing w:after="15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1">
    <w:name w:val="bp3-code-block1"/>
    <w:basedOn w:val="Normal"/>
    <w:rsid w:val="009159B9"/>
    <w:pPr>
      <w:wordWrap w:val="0"/>
      <w:spacing w:before="150" w:after="15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1">
    <w:name w:val="bp3-icon1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2">
    <w:name w:val="bp3-icon2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-standard2">
    <w:name w:val="bp3-icon-standard2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standard3">
    <w:name w:val="bp3-icon-standard3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2">
    <w:name w:val="bp3-icon-large2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3">
    <w:name w:val="bp3-icon-large3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key1">
    <w:name w:val="bp3-key1"/>
    <w:basedOn w:val="Normal"/>
    <w:rsid w:val="009159B9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/>
      <w:color w:val="A7B6C2"/>
      <w:sz w:val="18"/>
      <w:szCs w:val="18"/>
    </w:rPr>
  </w:style>
  <w:style w:type="paragraph" w:customStyle="1" w:styleId="bp3-icon3">
    <w:name w:val="bp3-icon3"/>
    <w:basedOn w:val="Normal"/>
    <w:rsid w:val="009159B9"/>
    <w:pPr>
      <w:spacing w:after="150"/>
      <w:ind w:right="300"/>
      <w:textAlignment w:val="bottom"/>
    </w:pPr>
    <w:rPr>
      <w:rFonts w:eastAsiaTheme="minorEastAsia"/>
      <w:sz w:val="60"/>
      <w:szCs w:val="60"/>
    </w:rPr>
  </w:style>
  <w:style w:type="paragraph" w:customStyle="1" w:styleId="bp3-button1">
    <w:name w:val="bp3-button1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icon4">
    <w:name w:val="bp3-icon4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nput1">
    <w:name w:val="bp3-input1"/>
    <w:basedOn w:val="Normal"/>
    <w:rsid w:val="009159B9"/>
    <w:pPr>
      <w:shd w:val="clear" w:color="auto" w:fill="FFFFFF"/>
      <w:spacing w:after="150" w:line="450" w:lineRule="atLeast"/>
      <w:textAlignment w:val="baseline"/>
    </w:pPr>
    <w:rPr>
      <w:rFonts w:eastAsiaTheme="minorEastAsia"/>
      <w:color w:val="182026"/>
      <w:sz w:val="21"/>
      <w:szCs w:val="21"/>
    </w:rPr>
  </w:style>
  <w:style w:type="paragraph" w:customStyle="1" w:styleId="bp3-breadcrumb1">
    <w:name w:val="bp3-breadcrumb1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breadcrumbs-collapsed1">
    <w:name w:val="bp3-breadcrumbs-collapsed1"/>
    <w:basedOn w:val="Normal"/>
    <w:rsid w:val="009159B9"/>
    <w:pPr>
      <w:shd w:val="clear" w:color="auto" w:fill="CED9E0"/>
      <w:spacing w:after="150"/>
      <w:ind w:right="30"/>
      <w:textAlignment w:val="bottom"/>
    </w:pPr>
    <w:rPr>
      <w:rFonts w:eastAsiaTheme="minorEastAsia"/>
      <w:color w:val="A7B6C2"/>
    </w:rPr>
  </w:style>
  <w:style w:type="paragraph" w:customStyle="1" w:styleId="bp3-breadcrumb-current1">
    <w:name w:val="bp3-breadcrumb-current1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breadcrumbs-collapsed2">
    <w:name w:val="bp3-breadcrumbs-collapsed2"/>
    <w:basedOn w:val="Normal"/>
    <w:rsid w:val="009159B9"/>
    <w:pPr>
      <w:shd w:val="clear" w:color="auto" w:fill="BFCCD6"/>
      <w:spacing w:after="150"/>
      <w:ind w:right="30"/>
      <w:textAlignment w:val="bottom"/>
    </w:pPr>
    <w:rPr>
      <w:rFonts w:eastAsiaTheme="minorEastAsia"/>
      <w:color w:val="F5F8FA"/>
    </w:rPr>
  </w:style>
  <w:style w:type="paragraph" w:customStyle="1" w:styleId="bp3-icon5">
    <w:name w:val="bp3-icon5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4">
    <w:name w:val="bp3-icon-standard4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4">
    <w:name w:val="bp3-icon-large4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heading2">
    <w:name w:val="bp3-heading2"/>
    <w:basedOn w:val="Normal"/>
    <w:rsid w:val="009159B9"/>
    <w:pPr>
      <w:spacing w:after="75" w:line="300" w:lineRule="atLeast"/>
    </w:pPr>
    <w:rPr>
      <w:rFonts w:eastAsiaTheme="minorEastAsia"/>
      <w:b/>
      <w:bCs/>
      <w:color w:val="182026"/>
    </w:rPr>
  </w:style>
  <w:style w:type="paragraph" w:customStyle="1" w:styleId="bp3-callout1">
    <w:name w:val="bp3-callout1"/>
    <w:basedOn w:val="Normal"/>
    <w:rsid w:val="009159B9"/>
    <w:pPr>
      <w:spacing w:before="300" w:after="300"/>
    </w:pPr>
    <w:rPr>
      <w:rFonts w:eastAsiaTheme="minorEastAsia"/>
      <w:sz w:val="21"/>
      <w:szCs w:val="21"/>
    </w:rPr>
  </w:style>
  <w:style w:type="paragraph" w:customStyle="1" w:styleId="bp3-popover-target1">
    <w:name w:val="bp3-popover-target1"/>
    <w:basedOn w:val="Normal"/>
    <w:rsid w:val="009159B9"/>
    <w:pPr>
      <w:spacing w:after="150"/>
    </w:pPr>
    <w:rPr>
      <w:rFonts w:eastAsiaTheme="minorEastAsia"/>
    </w:rPr>
  </w:style>
  <w:style w:type="paragraph" w:customStyle="1" w:styleId="bp3-icon-large5">
    <w:name w:val="bp3-icon-large5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6">
    <w:name w:val="bp3-icon6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3">
    <w:name w:val="bp3-heading3"/>
    <w:basedOn w:val="Normal"/>
    <w:rsid w:val="009159B9"/>
    <w:rPr>
      <w:rFonts w:eastAsiaTheme="minorEastAsia"/>
      <w:b/>
      <w:bCs/>
      <w:color w:val="182026"/>
    </w:rPr>
  </w:style>
  <w:style w:type="paragraph" w:customStyle="1" w:styleId="bp3-dialog-header1">
    <w:name w:val="bp3-dialog-header1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icon-large6">
    <w:name w:val="bp3-icon-large6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7">
    <w:name w:val="bp3-icon7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button2">
    <w:name w:val="bp3-button2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multistep-dialog-left-panel1">
    <w:name w:val="bp3-multistep-dialog-left-panel1"/>
    <w:basedOn w:val="Normal"/>
    <w:rsid w:val="009159B9"/>
    <w:pPr>
      <w:shd w:val="clear" w:color="auto" w:fill="202B33"/>
      <w:spacing w:after="150"/>
    </w:pPr>
    <w:rPr>
      <w:rFonts w:eastAsiaTheme="minorEastAsia"/>
    </w:rPr>
  </w:style>
  <w:style w:type="paragraph" w:customStyle="1" w:styleId="bp3-multistep-dialog-right-panel1">
    <w:name w:val="bp3-multistep-dialog-right-panel1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multistep-dialog-footer1">
    <w:name w:val="bp3-multistep-dialog-footer1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dialog-step-container1">
    <w:name w:val="bp3-dialog-step-container1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dialog-step1">
    <w:name w:val="bp3-dialog-step1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2">
    <w:name w:val="bp3-dialog-step2"/>
    <w:basedOn w:val="Normal"/>
    <w:rsid w:val="009159B9"/>
    <w:pPr>
      <w:shd w:val="clear" w:color="auto" w:fill="FFFFFF"/>
      <w:spacing w:before="60" w:after="60"/>
      <w:ind w:left="60" w:right="60"/>
    </w:pPr>
    <w:rPr>
      <w:rFonts w:eastAsiaTheme="minorEastAsia"/>
    </w:rPr>
  </w:style>
  <w:style w:type="paragraph" w:customStyle="1" w:styleId="bp3-dialog-step3">
    <w:name w:val="bp3-dialog-step3"/>
    <w:basedOn w:val="Normal"/>
    <w:rsid w:val="009159B9"/>
    <w:pPr>
      <w:shd w:val="clear" w:color="auto" w:fill="30404D"/>
      <w:spacing w:before="60" w:after="60"/>
      <w:ind w:left="60" w:right="60"/>
    </w:pPr>
    <w:rPr>
      <w:rFonts w:eastAsiaTheme="minorEastAsia"/>
    </w:rPr>
  </w:style>
  <w:style w:type="paragraph" w:customStyle="1" w:styleId="bp3-dialog-step4">
    <w:name w:val="bp3-dialog-step4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-icon1">
    <w:name w:val="bp3-dialog-step-icon1"/>
    <w:basedOn w:val="Normal"/>
    <w:rsid w:val="009159B9"/>
    <w:pPr>
      <w:shd w:val="clear" w:color="auto" w:fill="8A9BA8"/>
      <w:spacing w:after="150"/>
    </w:pPr>
    <w:rPr>
      <w:rFonts w:eastAsiaTheme="minorEastAsia"/>
      <w:color w:val="FFFFFF"/>
    </w:rPr>
  </w:style>
  <w:style w:type="paragraph" w:customStyle="1" w:styleId="bp3-icon-large7">
    <w:name w:val="bp3-icon-large7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8">
    <w:name w:val="bp3-icon8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4">
    <w:name w:val="bp3-heading4"/>
    <w:basedOn w:val="Normal"/>
    <w:rsid w:val="009159B9"/>
    <w:rPr>
      <w:rFonts w:eastAsiaTheme="minorEastAsia"/>
      <w:b/>
      <w:bCs/>
      <w:color w:val="182026"/>
    </w:rPr>
  </w:style>
  <w:style w:type="paragraph" w:customStyle="1" w:styleId="bp3-icon-large8">
    <w:name w:val="bp3-icon-large8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9">
    <w:name w:val="bp3-icon9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control-indicator1">
    <w:name w:val="bp3-control-indicator1"/>
    <w:basedOn w:val="Normal"/>
    <w:rsid w:val="009159B9"/>
    <w:pPr>
      <w:shd w:val="clear" w:color="auto" w:fill="F5F8FA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2">
    <w:name w:val="bp3-control-indicator2"/>
    <w:basedOn w:val="Normal"/>
    <w:rsid w:val="009159B9"/>
    <w:pPr>
      <w:shd w:val="clear" w:color="auto" w:fill="EBF1F5"/>
      <w:spacing w:after="150"/>
      <w:ind w:right="150"/>
      <w:textAlignment w:val="center"/>
    </w:pPr>
    <w:rPr>
      <w:rFonts w:eastAsiaTheme="minorEastAsia"/>
    </w:rPr>
  </w:style>
  <w:style w:type="paragraph" w:customStyle="1" w:styleId="bp3-control1">
    <w:name w:val="bp3-control1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control-indicator3">
    <w:name w:val="bp3-control-indicator3"/>
    <w:basedOn w:val="Normal"/>
    <w:rsid w:val="009159B9"/>
    <w:pPr>
      <w:shd w:val="clear" w:color="auto" w:fill="394B59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4">
    <w:name w:val="bp3-control-indicator4"/>
    <w:basedOn w:val="Normal"/>
    <w:rsid w:val="009159B9"/>
    <w:pPr>
      <w:shd w:val="clear" w:color="auto" w:fill="30404D"/>
      <w:spacing w:after="150"/>
      <w:ind w:right="150"/>
      <w:textAlignment w:val="center"/>
    </w:pPr>
    <w:rPr>
      <w:rFonts w:eastAsiaTheme="minorEastAsia"/>
    </w:rPr>
  </w:style>
  <w:style w:type="paragraph" w:customStyle="1" w:styleId="bp3-file-upload-input1">
    <w:name w:val="bp3-file-upload-input1"/>
    <w:basedOn w:val="Normal"/>
    <w:rsid w:val="009159B9"/>
    <w:pPr>
      <w:shd w:val="clear" w:color="auto" w:fill="FFFFFF"/>
      <w:spacing w:after="150" w:line="600" w:lineRule="atLeast"/>
      <w:textAlignment w:val="center"/>
    </w:pPr>
    <w:rPr>
      <w:rFonts w:eastAsiaTheme="minorEastAsia"/>
      <w:color w:val="182026"/>
    </w:rPr>
  </w:style>
  <w:style w:type="paragraph" w:customStyle="1" w:styleId="bp3-file-upload-input2">
    <w:name w:val="bp3-file-upload-input2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control2">
    <w:name w:val="bp3-control2"/>
    <w:basedOn w:val="Normal"/>
    <w:rsid w:val="009159B9"/>
    <w:pPr>
      <w:spacing w:before="105" w:after="150"/>
    </w:pPr>
    <w:rPr>
      <w:rFonts w:eastAsiaTheme="minorEastAsia"/>
    </w:rPr>
  </w:style>
  <w:style w:type="paragraph" w:customStyle="1" w:styleId="bp3-form-helper-text1">
    <w:name w:val="bp3-form-helper-text1"/>
    <w:basedOn w:val="Normal"/>
    <w:rsid w:val="009159B9"/>
    <w:pPr>
      <w:spacing w:before="75" w:after="150"/>
    </w:pPr>
    <w:rPr>
      <w:rFonts w:eastAsiaTheme="minorEastAsia"/>
      <w:color w:val="5C7080"/>
      <w:sz w:val="18"/>
      <w:szCs w:val="18"/>
    </w:rPr>
  </w:style>
  <w:style w:type="paragraph" w:customStyle="1" w:styleId="bp3-form-helper-text2">
    <w:name w:val="bp3-form-helper-text2"/>
    <w:basedOn w:val="Normal"/>
    <w:rsid w:val="009159B9"/>
    <w:pPr>
      <w:spacing w:before="75" w:after="150"/>
    </w:pPr>
    <w:rPr>
      <w:rFonts w:eastAsiaTheme="minorEastAsia"/>
      <w:color w:val="A7B6C2"/>
      <w:sz w:val="18"/>
      <w:szCs w:val="18"/>
    </w:rPr>
  </w:style>
  <w:style w:type="paragraph" w:customStyle="1" w:styleId="bp3-input2">
    <w:name w:val="bp3-input2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button3">
    <w:name w:val="bp3-button3"/>
    <w:basedOn w:val="Normal"/>
    <w:rsid w:val="009159B9"/>
    <w:pPr>
      <w:spacing w:before="45" w:after="45"/>
      <w:ind w:left="45" w:right="45"/>
      <w:textAlignment w:val="center"/>
    </w:pPr>
    <w:rPr>
      <w:rFonts w:eastAsiaTheme="minorEastAsia"/>
      <w:sz w:val="21"/>
      <w:szCs w:val="21"/>
    </w:rPr>
  </w:style>
  <w:style w:type="paragraph" w:customStyle="1" w:styleId="bp3-tag1">
    <w:name w:val="bp3-tag1"/>
    <w:basedOn w:val="Normal"/>
    <w:rsid w:val="009159B9"/>
    <w:pPr>
      <w:shd w:val="clear" w:color="auto" w:fill="5C7080"/>
      <w:spacing w:before="75" w:after="75" w:line="240" w:lineRule="atLeast"/>
      <w:ind w:left="75" w:right="75"/>
    </w:pPr>
    <w:rPr>
      <w:rFonts w:eastAsiaTheme="minorEastAsia"/>
      <w:color w:val="F5F8FA"/>
      <w:sz w:val="18"/>
      <w:szCs w:val="18"/>
    </w:rPr>
  </w:style>
  <w:style w:type="paragraph" w:customStyle="1" w:styleId="bp3-icon10">
    <w:name w:val="bp3-icon10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nput3">
    <w:name w:val="bp3-input3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html-select1">
    <w:name w:val="bp3-html-select1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input4">
    <w:name w:val="bp3-input4"/>
    <w:basedOn w:val="Normal"/>
    <w:rsid w:val="009159B9"/>
    <w:pPr>
      <w:shd w:val="clear" w:color="auto" w:fill="FFFFFF"/>
      <w:spacing w:before="75"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select1">
    <w:name w:val="bp3-select1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slider1">
    <w:name w:val="bp3-slider1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popover-wrapper1">
    <w:name w:val="bp3-popover-wrapper1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button-group1">
    <w:name w:val="bp3-button-group1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icon11">
    <w:name w:val="bp3-icon11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12">
    <w:name w:val="bp3-icon12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13">
    <w:name w:val="bp3-icon13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14">
    <w:name w:val="bp3-icon14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15">
    <w:name w:val="bp3-icon15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16">
    <w:name w:val="bp3-icon16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17">
    <w:name w:val="bp3-icon17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icon18">
    <w:name w:val="bp3-icon18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dialog-body1">
    <w:name w:val="bp3-dialog-body1"/>
    <w:basedOn w:val="Normal"/>
    <w:rsid w:val="009159B9"/>
    <w:pPr>
      <w:spacing w:line="270" w:lineRule="atLeast"/>
    </w:pPr>
    <w:rPr>
      <w:rFonts w:eastAsiaTheme="minorEastAsia"/>
    </w:rPr>
  </w:style>
  <w:style w:type="paragraph" w:customStyle="1" w:styleId="bp3-heading5">
    <w:name w:val="bp3-heading5"/>
    <w:basedOn w:val="Normal"/>
    <w:rsid w:val="009159B9"/>
    <w:pPr>
      <w:spacing w:after="300"/>
    </w:pPr>
    <w:rPr>
      <w:rFonts w:eastAsiaTheme="minorEastAsia"/>
      <w:b/>
      <w:bCs/>
      <w:color w:val="182026"/>
    </w:rPr>
  </w:style>
  <w:style w:type="paragraph" w:customStyle="1" w:styleId="bp3-popover-target2">
    <w:name w:val="bp3-popover-target2"/>
    <w:basedOn w:val="Normal"/>
    <w:rsid w:val="009159B9"/>
    <w:pPr>
      <w:spacing w:after="150"/>
    </w:pPr>
    <w:rPr>
      <w:rFonts w:eastAsiaTheme="minorEastAsia"/>
    </w:rPr>
  </w:style>
  <w:style w:type="paragraph" w:customStyle="1" w:styleId="bp3-menu-item-label1">
    <w:name w:val="bp3-menu-item-label1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menu-item1">
    <w:name w:val="bp3-menu-item1"/>
    <w:basedOn w:val="Normal"/>
    <w:rsid w:val="009159B9"/>
    <w:pPr>
      <w:spacing w:after="150" w:line="330" w:lineRule="atLeast"/>
    </w:pPr>
    <w:rPr>
      <w:rFonts w:eastAsiaTheme="minorEastAsia"/>
    </w:rPr>
  </w:style>
  <w:style w:type="paragraph" w:customStyle="1" w:styleId="bp3-icon19">
    <w:name w:val="bp3-icon19"/>
    <w:basedOn w:val="Normal"/>
    <w:rsid w:val="009159B9"/>
    <w:pPr>
      <w:spacing w:before="45" w:after="150"/>
      <w:textAlignment w:val="bottom"/>
    </w:pPr>
    <w:rPr>
      <w:rFonts w:eastAsiaTheme="minorEastAsia"/>
    </w:rPr>
  </w:style>
  <w:style w:type="paragraph" w:customStyle="1" w:styleId="bp3-menu1">
    <w:name w:val="bp3-menu1"/>
    <w:basedOn w:val="Normal"/>
    <w:rsid w:val="009159B9"/>
    <w:pPr>
      <w:shd w:val="clear" w:color="auto" w:fill="30404D"/>
    </w:pPr>
    <w:rPr>
      <w:rFonts w:eastAsiaTheme="minorEastAsia"/>
      <w:color w:val="F5F8FA"/>
    </w:rPr>
  </w:style>
  <w:style w:type="paragraph" w:customStyle="1" w:styleId="bp3-menu-item-label2">
    <w:name w:val="bp3-menu-item-label2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menu2">
    <w:name w:val="bp3-menu2"/>
    <w:basedOn w:val="Normal"/>
    <w:rsid w:val="009159B9"/>
    <w:pPr>
      <w:shd w:val="clear" w:color="auto" w:fill="FFFFFF"/>
      <w:spacing w:before="75"/>
    </w:pPr>
    <w:rPr>
      <w:rFonts w:eastAsiaTheme="minorEastAsia"/>
      <w:color w:val="182026"/>
    </w:rPr>
  </w:style>
  <w:style w:type="paragraph" w:customStyle="1" w:styleId="bp3-heading6">
    <w:name w:val="bp3-heading6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-view1">
    <w:name w:val="bp3-panel-stack-view1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heading7">
    <w:name w:val="bp3-heading7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2-view1">
    <w:name w:val="bp3-panel-stack2-view1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popover-arrow1">
    <w:name w:val="bp3-popover-arrow1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1">
    <w:name w:val="bp3-popover-content1"/>
    <w:basedOn w:val="Normal"/>
    <w:rsid w:val="009159B9"/>
    <w:pPr>
      <w:shd w:val="clear" w:color="auto" w:fill="FFFFFF"/>
      <w:spacing w:after="150"/>
    </w:pPr>
    <w:rPr>
      <w:rFonts w:eastAsiaTheme="minorEastAsia"/>
    </w:rPr>
  </w:style>
  <w:style w:type="paragraph" w:customStyle="1" w:styleId="bp3-popover-arrow2">
    <w:name w:val="bp3-popover-arrow2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bp3-progress-meter1">
    <w:name w:val="bp3-progress-meter1"/>
    <w:basedOn w:val="Normal"/>
    <w:rsid w:val="009159B9"/>
    <w:pPr>
      <w:spacing w:after="150"/>
    </w:pPr>
    <w:rPr>
      <w:rFonts w:eastAsiaTheme="minorEastAsia"/>
    </w:rPr>
  </w:style>
  <w:style w:type="paragraph" w:customStyle="1" w:styleId="bp3-progress-meter2">
    <w:name w:val="bp3-progress-meter2"/>
    <w:basedOn w:val="Normal"/>
    <w:rsid w:val="009159B9"/>
    <w:pPr>
      <w:shd w:val="clear" w:color="auto" w:fill="8A9BA8"/>
      <w:spacing w:after="150"/>
    </w:pPr>
    <w:rPr>
      <w:rFonts w:eastAsiaTheme="minorEastAsia"/>
    </w:rPr>
  </w:style>
  <w:style w:type="paragraph" w:customStyle="1" w:styleId="bp3-slider-handle1">
    <w:name w:val="bp3-slider-handle1"/>
    <w:basedOn w:val="Normal"/>
    <w:rsid w:val="009159B9"/>
    <w:pPr>
      <w:shd w:val="clear" w:color="auto" w:fill="BFCCD6"/>
      <w:spacing w:after="150"/>
    </w:pPr>
    <w:rPr>
      <w:rFonts w:eastAsiaTheme="minorEastAsia"/>
      <w:color w:val="182026"/>
    </w:rPr>
  </w:style>
  <w:style w:type="paragraph" w:customStyle="1" w:styleId="bp3-slider-handle2">
    <w:name w:val="bp3-slider-handle2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3">
    <w:name w:val="bp3-slider-handle3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4">
    <w:name w:val="bp3-slider-handle4"/>
    <w:basedOn w:val="Normal"/>
    <w:rsid w:val="009159B9"/>
    <w:pPr>
      <w:shd w:val="clear" w:color="auto" w:fill="5C7080"/>
      <w:spacing w:after="150"/>
    </w:pPr>
    <w:rPr>
      <w:rFonts w:eastAsiaTheme="minorEastAsia"/>
      <w:color w:val="F5F8FA"/>
    </w:rPr>
  </w:style>
  <w:style w:type="paragraph" w:customStyle="1" w:styleId="bp3-slider-label1">
    <w:name w:val="bp3-slider-label1"/>
    <w:basedOn w:val="Normal"/>
    <w:rsid w:val="009159B9"/>
    <w:pPr>
      <w:shd w:val="clear" w:color="auto" w:fill="394B59"/>
      <w:spacing w:after="150"/>
      <w:ind w:left="120"/>
      <w:textAlignment w:val="top"/>
    </w:pPr>
    <w:rPr>
      <w:rFonts w:eastAsiaTheme="minorEastAsia"/>
      <w:color w:val="F5F8FA"/>
      <w:sz w:val="18"/>
      <w:szCs w:val="18"/>
    </w:rPr>
  </w:style>
  <w:style w:type="paragraph" w:customStyle="1" w:styleId="bp3-slider-label2">
    <w:name w:val="bp3-slider-label2"/>
    <w:basedOn w:val="Normal"/>
    <w:rsid w:val="009159B9"/>
    <w:pPr>
      <w:shd w:val="clear" w:color="auto" w:fill="E1E8ED"/>
      <w:spacing w:after="150"/>
      <w:ind w:left="120"/>
      <w:textAlignment w:val="top"/>
    </w:pPr>
    <w:rPr>
      <w:rFonts w:eastAsiaTheme="minorEastAsia"/>
      <w:color w:val="394B59"/>
      <w:sz w:val="18"/>
      <w:szCs w:val="18"/>
    </w:rPr>
  </w:style>
  <w:style w:type="paragraph" w:customStyle="1" w:styleId="bp3-tab-indicator1">
    <w:name w:val="bp3-tab-indicator1"/>
    <w:basedOn w:val="Normal"/>
    <w:rsid w:val="009159B9"/>
    <w:pPr>
      <w:shd w:val="clear" w:color="auto" w:fill="106BA3"/>
      <w:spacing w:after="150"/>
    </w:pPr>
    <w:rPr>
      <w:rFonts w:eastAsiaTheme="minorEastAsia"/>
    </w:rPr>
  </w:style>
  <w:style w:type="paragraph" w:customStyle="1" w:styleId="bp3-tab1">
    <w:name w:val="bp3-tab1"/>
    <w:basedOn w:val="Normal"/>
    <w:rsid w:val="009159B9"/>
    <w:pPr>
      <w:spacing w:after="150" w:line="450" w:lineRule="atLeast"/>
      <w:textAlignment w:val="top"/>
    </w:pPr>
    <w:rPr>
      <w:rFonts w:eastAsiaTheme="minorEastAsia"/>
      <w:color w:val="F5F8FA"/>
      <w:sz w:val="21"/>
      <w:szCs w:val="21"/>
    </w:rPr>
  </w:style>
  <w:style w:type="paragraph" w:customStyle="1" w:styleId="bp3-tab-indicator2">
    <w:name w:val="bp3-tab-indicator2"/>
    <w:basedOn w:val="Normal"/>
    <w:rsid w:val="009159B9"/>
    <w:pPr>
      <w:shd w:val="clear" w:color="auto" w:fill="48AFF0"/>
      <w:spacing w:after="150"/>
    </w:pPr>
    <w:rPr>
      <w:rFonts w:eastAsiaTheme="minorEastAsia"/>
    </w:rPr>
  </w:style>
  <w:style w:type="paragraph" w:customStyle="1" w:styleId="bp3-tag2">
    <w:name w:val="bp3-tag2"/>
    <w:basedOn w:val="Normal"/>
    <w:rsid w:val="009159B9"/>
    <w:pPr>
      <w:shd w:val="clear" w:color="auto" w:fill="BFCCD6"/>
      <w:spacing w:after="150" w:line="240" w:lineRule="atLeast"/>
    </w:pPr>
    <w:rPr>
      <w:rFonts w:eastAsiaTheme="minorEastAsia"/>
      <w:color w:val="182026"/>
      <w:sz w:val="18"/>
      <w:szCs w:val="18"/>
    </w:rPr>
  </w:style>
  <w:style w:type="paragraph" w:customStyle="1" w:styleId="bp3-tag-remove1">
    <w:name w:val="bp3-tag-remove1"/>
    <w:basedOn w:val="Normal"/>
    <w:rsid w:val="009159B9"/>
    <w:pPr>
      <w:ind w:right="-150"/>
    </w:pPr>
    <w:rPr>
      <w:rFonts w:eastAsiaTheme="minorEastAsia"/>
    </w:rPr>
  </w:style>
  <w:style w:type="paragraph" w:customStyle="1" w:styleId="bp3-tag-input-icon1">
    <w:name w:val="bp3-tag-input-icon1"/>
    <w:basedOn w:val="Normal"/>
    <w:rsid w:val="009159B9"/>
    <w:pPr>
      <w:spacing w:before="105" w:after="150"/>
      <w:ind w:left="30" w:right="105"/>
    </w:pPr>
    <w:rPr>
      <w:rFonts w:eastAsiaTheme="minorEastAsia"/>
      <w:color w:val="5C7080"/>
    </w:rPr>
  </w:style>
  <w:style w:type="paragraph" w:customStyle="1" w:styleId="bp3-tag-input-values1">
    <w:name w:val="bp3-tag-input-values1"/>
    <w:basedOn w:val="Normal"/>
    <w:rsid w:val="009159B9"/>
    <w:pPr>
      <w:spacing w:before="75" w:after="150"/>
      <w:ind w:right="105"/>
    </w:pPr>
    <w:rPr>
      <w:rFonts w:eastAsiaTheme="minorEastAsia"/>
    </w:rPr>
  </w:style>
  <w:style w:type="paragraph" w:customStyle="1" w:styleId="bp3-input-ghost1">
    <w:name w:val="bp3-input-ghost1"/>
    <w:basedOn w:val="Normal"/>
    <w:rsid w:val="009159B9"/>
    <w:pPr>
      <w:spacing w:after="150" w:line="300" w:lineRule="atLeast"/>
    </w:pPr>
    <w:rPr>
      <w:rFonts w:eastAsiaTheme="minorEastAsia"/>
    </w:rPr>
  </w:style>
  <w:style w:type="paragraph" w:customStyle="1" w:styleId="bp3-button4">
    <w:name w:val="bp3-button4"/>
    <w:basedOn w:val="Normal"/>
    <w:rsid w:val="009159B9"/>
    <w:pPr>
      <w:spacing w:before="45" w:after="45"/>
      <w:ind w:right="45"/>
      <w:textAlignment w:val="center"/>
    </w:pPr>
    <w:rPr>
      <w:rFonts w:eastAsiaTheme="minorEastAsia"/>
      <w:sz w:val="21"/>
      <w:szCs w:val="21"/>
    </w:rPr>
  </w:style>
  <w:style w:type="paragraph" w:customStyle="1" w:styleId="bp3-spinner1">
    <w:name w:val="bp3-spinner1"/>
    <w:basedOn w:val="Normal"/>
    <w:rsid w:val="009159B9"/>
    <w:pPr>
      <w:spacing w:before="45" w:after="45"/>
      <w:ind w:right="45"/>
      <w:textAlignment w:val="center"/>
    </w:pPr>
    <w:rPr>
      <w:rFonts w:eastAsiaTheme="minorEastAsia"/>
    </w:rPr>
  </w:style>
  <w:style w:type="paragraph" w:customStyle="1" w:styleId="bp3-button-group2">
    <w:name w:val="bp3-button-group2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arrow3">
    <w:name w:val="bp3-popover-arrow3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2">
    <w:name w:val="bp3-popover-content2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icon20">
    <w:name w:val="bp3-icon20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5">
    <w:name w:val="bp3-icon-standard5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9">
    <w:name w:val="bp3-icon-large9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tree-node-caret1">
    <w:name w:val="bp3-tree-node-caret1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tree-node-caret2">
    <w:name w:val="bp3-tree-node-caret2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icon21">
    <w:name w:val="bp3-icon21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-standard6">
    <w:name w:val="bp3-icon-standard6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con-large10">
    <w:name w:val="bp3-icon-large10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nput5">
    <w:name w:val="bp3-input5"/>
    <w:basedOn w:val="Normal"/>
    <w:rsid w:val="009159B9"/>
    <w:pPr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menu3">
    <w:name w:val="bp3-menu3"/>
    <w:basedOn w:val="Normal"/>
    <w:rsid w:val="009159B9"/>
    <w:rPr>
      <w:rFonts w:eastAsiaTheme="minorEastAsia"/>
      <w:color w:val="182026"/>
    </w:rPr>
  </w:style>
  <w:style w:type="paragraph" w:customStyle="1" w:styleId="bp3-popover-content3">
    <w:name w:val="bp3-popover-content3"/>
    <w:basedOn w:val="Normal"/>
    <w:rsid w:val="009159B9"/>
    <w:pPr>
      <w:spacing w:after="150"/>
    </w:pPr>
    <w:rPr>
      <w:rFonts w:eastAsiaTheme="minorEastAsia"/>
    </w:rPr>
  </w:style>
  <w:style w:type="paragraph" w:customStyle="1" w:styleId="bp3-input-group1">
    <w:name w:val="bp3-input-group1"/>
    <w:basedOn w:val="Normal"/>
    <w:rsid w:val="009159B9"/>
    <w:rPr>
      <w:rFonts w:eastAsiaTheme="minorEastAsia"/>
    </w:rPr>
  </w:style>
  <w:style w:type="paragraph" w:customStyle="1" w:styleId="bp3-menu4">
    <w:name w:val="bp3-menu4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bp3-menu5">
    <w:name w:val="bp3-menu5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lm-commandpalette-header1">
    <w:name w:val="lm-commandpalette-header1"/>
    <w:basedOn w:val="Normal"/>
    <w:rsid w:val="009159B9"/>
    <w:pPr>
      <w:spacing w:before="120" w:after="150"/>
    </w:pPr>
    <w:rPr>
      <w:rFonts w:eastAsiaTheme="minorEastAsia"/>
      <w:b/>
      <w:bCs/>
      <w:caps/>
      <w:vanish/>
      <w:spacing w:val="15"/>
    </w:rPr>
  </w:style>
  <w:style w:type="paragraph" w:customStyle="1" w:styleId="lm-commandpalette-item1">
    <w:name w:val="lm-commandpalette-item1"/>
    <w:basedOn w:val="Normal"/>
    <w:rsid w:val="009159B9"/>
    <w:pPr>
      <w:spacing w:after="150"/>
      <w:ind w:left="60" w:right="60"/>
    </w:pPr>
    <w:rPr>
      <w:rFonts w:eastAsiaTheme="minorEastAsia"/>
    </w:rPr>
  </w:style>
  <w:style w:type="paragraph" w:customStyle="1" w:styleId="lm-commandpalette-itemicon1">
    <w:name w:val="lm-commandpalette-itemicon1"/>
    <w:basedOn w:val="Normal"/>
    <w:rsid w:val="009159B9"/>
    <w:pPr>
      <w:ind w:right="60"/>
    </w:pPr>
    <w:rPr>
      <w:rFonts w:eastAsiaTheme="minorEastAsia"/>
    </w:rPr>
  </w:style>
  <w:style w:type="paragraph" w:customStyle="1" w:styleId="codemirror-cursor1">
    <w:name w:val="codemirror-cursor1"/>
    <w:basedOn w:val="Normal"/>
    <w:rsid w:val="009159B9"/>
    <w:pPr>
      <w:shd w:val="clear" w:color="auto" w:fill="77EE77"/>
      <w:spacing w:after="150"/>
    </w:pPr>
    <w:rPr>
      <w:rFonts w:eastAsiaTheme="minorEastAsia"/>
    </w:rPr>
  </w:style>
  <w:style w:type="paragraph" w:customStyle="1" w:styleId="cm-header1">
    <w:name w:val="cm-header1"/>
    <w:basedOn w:val="Normal"/>
    <w:rsid w:val="009159B9"/>
    <w:pPr>
      <w:spacing w:after="150"/>
    </w:pPr>
    <w:rPr>
      <w:rFonts w:eastAsiaTheme="minorEastAsia"/>
      <w:b/>
      <w:bCs/>
      <w:color w:val="0000FF"/>
    </w:rPr>
  </w:style>
  <w:style w:type="paragraph" w:customStyle="1" w:styleId="cm-quote1">
    <w:name w:val="cm-quote1"/>
    <w:basedOn w:val="Normal"/>
    <w:rsid w:val="009159B9"/>
    <w:pPr>
      <w:spacing w:after="150"/>
    </w:pPr>
    <w:rPr>
      <w:rFonts w:eastAsiaTheme="minorEastAsia"/>
      <w:color w:val="009900"/>
    </w:rPr>
  </w:style>
  <w:style w:type="paragraph" w:customStyle="1" w:styleId="cm-keyword2">
    <w:name w:val="cm-keyword2"/>
    <w:basedOn w:val="Normal"/>
    <w:rsid w:val="009159B9"/>
    <w:pPr>
      <w:spacing w:after="150"/>
    </w:pPr>
    <w:rPr>
      <w:rFonts w:eastAsiaTheme="minorEastAsia"/>
      <w:color w:val="770088"/>
    </w:rPr>
  </w:style>
  <w:style w:type="paragraph" w:customStyle="1" w:styleId="cm-atom1">
    <w:name w:val="cm-atom1"/>
    <w:basedOn w:val="Normal"/>
    <w:rsid w:val="009159B9"/>
    <w:pPr>
      <w:spacing w:after="150"/>
    </w:pPr>
    <w:rPr>
      <w:rFonts w:eastAsiaTheme="minorEastAsia"/>
      <w:color w:val="221199"/>
    </w:rPr>
  </w:style>
  <w:style w:type="paragraph" w:customStyle="1" w:styleId="cm-number1">
    <w:name w:val="cm-number1"/>
    <w:basedOn w:val="Normal"/>
    <w:rsid w:val="009159B9"/>
    <w:pPr>
      <w:spacing w:after="150"/>
    </w:pPr>
    <w:rPr>
      <w:rFonts w:eastAsiaTheme="minorEastAsia"/>
      <w:color w:val="116644"/>
    </w:rPr>
  </w:style>
  <w:style w:type="paragraph" w:customStyle="1" w:styleId="cm-def1">
    <w:name w:val="cm-def1"/>
    <w:basedOn w:val="Normal"/>
    <w:rsid w:val="009159B9"/>
    <w:pPr>
      <w:spacing w:after="150"/>
    </w:pPr>
    <w:rPr>
      <w:rFonts w:eastAsiaTheme="minorEastAsia"/>
      <w:color w:val="0000FF"/>
    </w:rPr>
  </w:style>
  <w:style w:type="paragraph" w:customStyle="1" w:styleId="cm-variable-21">
    <w:name w:val="cm-variable-21"/>
    <w:basedOn w:val="Normal"/>
    <w:rsid w:val="009159B9"/>
    <w:pPr>
      <w:spacing w:after="150"/>
    </w:pPr>
    <w:rPr>
      <w:rFonts w:eastAsiaTheme="minorEastAsia"/>
      <w:color w:val="0055AA"/>
    </w:rPr>
  </w:style>
  <w:style w:type="paragraph" w:customStyle="1" w:styleId="cm-variable-31">
    <w:name w:val="cm-variable-31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type1">
    <w:name w:val="cm-type1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comment2">
    <w:name w:val="cm-comment2"/>
    <w:basedOn w:val="Normal"/>
    <w:rsid w:val="009159B9"/>
    <w:pPr>
      <w:spacing w:after="150"/>
    </w:pPr>
    <w:rPr>
      <w:rFonts w:eastAsiaTheme="minorEastAsia"/>
      <w:color w:val="AA5500"/>
    </w:rPr>
  </w:style>
  <w:style w:type="paragraph" w:customStyle="1" w:styleId="cm-string1">
    <w:name w:val="cm-string1"/>
    <w:basedOn w:val="Normal"/>
    <w:rsid w:val="009159B9"/>
    <w:pPr>
      <w:spacing w:after="150"/>
    </w:pPr>
    <w:rPr>
      <w:rFonts w:eastAsiaTheme="minorEastAsia"/>
      <w:color w:val="AA1111"/>
    </w:rPr>
  </w:style>
  <w:style w:type="paragraph" w:customStyle="1" w:styleId="cm-string-21">
    <w:name w:val="cm-string-21"/>
    <w:basedOn w:val="Normal"/>
    <w:rsid w:val="009159B9"/>
    <w:pPr>
      <w:spacing w:after="150"/>
    </w:pPr>
    <w:rPr>
      <w:rFonts w:eastAsiaTheme="minorEastAsia"/>
      <w:color w:val="FF5500"/>
    </w:rPr>
  </w:style>
  <w:style w:type="paragraph" w:customStyle="1" w:styleId="cm-meta1">
    <w:name w:val="cm-meta1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qualifier1">
    <w:name w:val="cm-qualifier1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builtin1">
    <w:name w:val="cm-builtin1"/>
    <w:basedOn w:val="Normal"/>
    <w:rsid w:val="009159B9"/>
    <w:pPr>
      <w:spacing w:after="150"/>
    </w:pPr>
    <w:rPr>
      <w:rFonts w:eastAsiaTheme="minorEastAsia"/>
      <w:color w:val="3300AA"/>
    </w:rPr>
  </w:style>
  <w:style w:type="paragraph" w:customStyle="1" w:styleId="cm-bracket1">
    <w:name w:val="cm-bracket1"/>
    <w:basedOn w:val="Normal"/>
    <w:rsid w:val="009159B9"/>
    <w:pPr>
      <w:spacing w:after="150"/>
    </w:pPr>
    <w:rPr>
      <w:rFonts w:eastAsiaTheme="minorEastAsia"/>
      <w:color w:val="999977"/>
    </w:rPr>
  </w:style>
  <w:style w:type="paragraph" w:customStyle="1" w:styleId="cm-tag1">
    <w:name w:val="cm-tag1"/>
    <w:basedOn w:val="Normal"/>
    <w:rsid w:val="009159B9"/>
    <w:pPr>
      <w:spacing w:after="150"/>
    </w:pPr>
    <w:rPr>
      <w:rFonts w:eastAsiaTheme="minorEastAsia"/>
      <w:color w:val="117700"/>
    </w:rPr>
  </w:style>
  <w:style w:type="paragraph" w:customStyle="1" w:styleId="cm-attribute1">
    <w:name w:val="cm-attribute1"/>
    <w:basedOn w:val="Normal"/>
    <w:rsid w:val="009159B9"/>
    <w:pPr>
      <w:spacing w:after="150"/>
    </w:pPr>
    <w:rPr>
      <w:rFonts w:eastAsiaTheme="minorEastAsia"/>
      <w:color w:val="0000CC"/>
    </w:rPr>
  </w:style>
  <w:style w:type="paragraph" w:customStyle="1" w:styleId="cm-hr2">
    <w:name w:val="cm-hr2"/>
    <w:basedOn w:val="Normal"/>
    <w:rsid w:val="009159B9"/>
    <w:pPr>
      <w:spacing w:after="150"/>
    </w:pPr>
    <w:rPr>
      <w:rFonts w:eastAsiaTheme="minorEastAsia"/>
      <w:color w:val="999999"/>
    </w:rPr>
  </w:style>
  <w:style w:type="paragraph" w:customStyle="1" w:styleId="cm-link1">
    <w:name w:val="cm-link1"/>
    <w:basedOn w:val="Normal"/>
    <w:rsid w:val="009159B9"/>
    <w:pPr>
      <w:spacing w:after="150"/>
    </w:pPr>
    <w:rPr>
      <w:rFonts w:eastAsiaTheme="minorEastAsia"/>
      <w:color w:val="0000CC"/>
      <w:u w:val="single"/>
    </w:rPr>
  </w:style>
  <w:style w:type="paragraph" w:customStyle="1" w:styleId="cm-error1">
    <w:name w:val="cm-error1"/>
    <w:basedOn w:val="Normal"/>
    <w:rsid w:val="009159B9"/>
    <w:pPr>
      <w:spacing w:after="150"/>
    </w:pPr>
    <w:rPr>
      <w:rFonts w:eastAsiaTheme="minorEastAsia"/>
      <w:color w:val="FF0000"/>
    </w:rPr>
  </w:style>
  <w:style w:type="character" w:customStyle="1" w:styleId="codemirror-matchingbracket1">
    <w:name w:val="codemirror-matchingbracket1"/>
    <w:basedOn w:val="DefaultParagraphFont"/>
    <w:rsid w:val="009159B9"/>
    <w:rPr>
      <w:color w:val="00BB00"/>
    </w:rPr>
  </w:style>
  <w:style w:type="character" w:customStyle="1" w:styleId="codemirror-nonmatchingbracket1">
    <w:name w:val="codemirror-nonmatchingbracket1"/>
    <w:basedOn w:val="DefaultParagraphFont"/>
    <w:rsid w:val="009159B9"/>
    <w:rPr>
      <w:color w:val="AA2222"/>
    </w:rPr>
  </w:style>
  <w:style w:type="paragraph" w:customStyle="1" w:styleId="codemirror-selected1">
    <w:name w:val="codemirror-selected1"/>
    <w:basedOn w:val="Normal"/>
    <w:rsid w:val="009159B9"/>
    <w:pPr>
      <w:shd w:val="clear" w:color="auto" w:fill="D7D4F0"/>
      <w:spacing w:after="150"/>
    </w:pPr>
    <w:rPr>
      <w:rFonts w:eastAsiaTheme="minorEastAsia"/>
    </w:rPr>
  </w:style>
  <w:style w:type="character" w:customStyle="1" w:styleId="cm-keyword3">
    <w:name w:val="cm-keyword3"/>
    <w:basedOn w:val="DefaultParagraphFont"/>
    <w:rsid w:val="009159B9"/>
    <w:rPr>
      <w:b/>
      <w:bCs/>
    </w:rPr>
  </w:style>
  <w:style w:type="character" w:customStyle="1" w:styleId="cm-operator1">
    <w:name w:val="cm-operator1"/>
    <w:basedOn w:val="DefaultParagraphFont"/>
    <w:rsid w:val="009159B9"/>
    <w:rPr>
      <w:b/>
      <w:bCs/>
    </w:rPr>
  </w:style>
  <w:style w:type="character" w:customStyle="1" w:styleId="cm-comment3">
    <w:name w:val="cm-comment3"/>
    <w:basedOn w:val="DefaultParagraphFont"/>
    <w:rsid w:val="009159B9"/>
    <w:rPr>
      <w:i/>
      <w:iCs/>
    </w:rPr>
  </w:style>
  <w:style w:type="character" w:customStyle="1" w:styleId="cm-hr3">
    <w:name w:val="cm-hr3"/>
    <w:basedOn w:val="DefaultParagraphFont"/>
    <w:rsid w:val="009159B9"/>
    <w:rPr>
      <w:color w:val="999999"/>
    </w:rPr>
  </w:style>
  <w:style w:type="character" w:customStyle="1" w:styleId="cm-tab1">
    <w:name w:val="cm-tab1"/>
    <w:basedOn w:val="DefaultParagraphFont"/>
    <w:rsid w:val="009159B9"/>
  </w:style>
  <w:style w:type="paragraph" w:customStyle="1" w:styleId="remote-caret1">
    <w:name w:val="remote-caret1"/>
    <w:basedOn w:val="Normal"/>
    <w:rsid w:val="009159B9"/>
    <w:pPr>
      <w:pBdr>
        <w:left w:val="single" w:sz="12" w:space="0" w:color="000000"/>
      </w:pBdr>
      <w:spacing w:after="150"/>
      <w:ind w:left="-15" w:right="-15"/>
    </w:pPr>
    <w:rPr>
      <w:rFonts w:eastAsiaTheme="minorEastAsia"/>
    </w:rPr>
  </w:style>
  <w:style w:type="paragraph" w:customStyle="1" w:styleId="ansi-black-fg1">
    <w:name w:val="ansi-black-fg1"/>
    <w:basedOn w:val="Normal"/>
    <w:rsid w:val="009159B9"/>
    <w:pPr>
      <w:spacing w:after="150"/>
    </w:pPr>
    <w:rPr>
      <w:rFonts w:eastAsiaTheme="minorEastAsia"/>
      <w:color w:val="3E424D"/>
    </w:rPr>
  </w:style>
  <w:style w:type="paragraph" w:customStyle="1" w:styleId="ansi-red-fg1">
    <w:name w:val="ansi-red-fg1"/>
    <w:basedOn w:val="Normal"/>
    <w:rsid w:val="009159B9"/>
    <w:pPr>
      <w:spacing w:after="150"/>
    </w:pPr>
    <w:rPr>
      <w:rFonts w:eastAsiaTheme="minorEastAsia"/>
      <w:color w:val="E75C58"/>
    </w:rPr>
  </w:style>
  <w:style w:type="paragraph" w:customStyle="1" w:styleId="ansi-green-fg1">
    <w:name w:val="ansi-green-fg1"/>
    <w:basedOn w:val="Normal"/>
    <w:rsid w:val="009159B9"/>
    <w:pPr>
      <w:spacing w:after="150"/>
    </w:pPr>
    <w:rPr>
      <w:rFonts w:eastAsiaTheme="minorEastAsia"/>
      <w:color w:val="00A250"/>
    </w:rPr>
  </w:style>
  <w:style w:type="paragraph" w:customStyle="1" w:styleId="ansi-yellow-fg1">
    <w:name w:val="ansi-yellow-fg1"/>
    <w:basedOn w:val="Normal"/>
    <w:rsid w:val="009159B9"/>
    <w:pPr>
      <w:spacing w:after="150"/>
    </w:pPr>
    <w:rPr>
      <w:rFonts w:eastAsiaTheme="minorEastAsia"/>
      <w:color w:val="DDB62B"/>
    </w:rPr>
  </w:style>
  <w:style w:type="paragraph" w:customStyle="1" w:styleId="ansi-blue-fg1">
    <w:name w:val="ansi-blue-fg1"/>
    <w:basedOn w:val="Normal"/>
    <w:rsid w:val="009159B9"/>
    <w:pPr>
      <w:spacing w:after="150"/>
    </w:pPr>
    <w:rPr>
      <w:rFonts w:eastAsiaTheme="minorEastAsia"/>
      <w:color w:val="208FFB"/>
    </w:rPr>
  </w:style>
  <w:style w:type="paragraph" w:customStyle="1" w:styleId="ansi-magenta-fg1">
    <w:name w:val="ansi-magenta-fg1"/>
    <w:basedOn w:val="Normal"/>
    <w:rsid w:val="009159B9"/>
    <w:pPr>
      <w:spacing w:after="150"/>
    </w:pPr>
    <w:rPr>
      <w:rFonts w:eastAsiaTheme="minorEastAsia"/>
      <w:color w:val="D160C4"/>
    </w:rPr>
  </w:style>
  <w:style w:type="paragraph" w:customStyle="1" w:styleId="ansi-cyan-fg1">
    <w:name w:val="ansi-cyan-fg1"/>
    <w:basedOn w:val="Normal"/>
    <w:rsid w:val="009159B9"/>
    <w:pPr>
      <w:spacing w:after="150"/>
    </w:pPr>
    <w:rPr>
      <w:rFonts w:eastAsiaTheme="minorEastAsia"/>
      <w:color w:val="60C6C8"/>
    </w:rPr>
  </w:style>
  <w:style w:type="paragraph" w:customStyle="1" w:styleId="ansi-white-fg1">
    <w:name w:val="ansi-white-fg1"/>
    <w:basedOn w:val="Normal"/>
    <w:rsid w:val="009159B9"/>
    <w:pPr>
      <w:spacing w:after="150"/>
    </w:pPr>
    <w:rPr>
      <w:rFonts w:eastAsiaTheme="minorEastAsia"/>
      <w:color w:val="C5C1B4"/>
    </w:rPr>
  </w:style>
  <w:style w:type="paragraph" w:customStyle="1" w:styleId="ansi-black-bg1">
    <w:name w:val="ansi-black-bg1"/>
    <w:basedOn w:val="Normal"/>
    <w:rsid w:val="009159B9"/>
    <w:pPr>
      <w:shd w:val="clear" w:color="auto" w:fill="3E424D"/>
      <w:spacing w:after="150"/>
    </w:pPr>
    <w:rPr>
      <w:rFonts w:eastAsiaTheme="minorEastAsia"/>
    </w:rPr>
  </w:style>
  <w:style w:type="paragraph" w:customStyle="1" w:styleId="ansi-red-bg1">
    <w:name w:val="ansi-red-bg1"/>
    <w:basedOn w:val="Normal"/>
    <w:rsid w:val="009159B9"/>
    <w:pPr>
      <w:shd w:val="clear" w:color="auto" w:fill="E75C58"/>
      <w:spacing w:after="150"/>
    </w:pPr>
    <w:rPr>
      <w:rFonts w:eastAsiaTheme="minorEastAsia"/>
    </w:rPr>
  </w:style>
  <w:style w:type="paragraph" w:customStyle="1" w:styleId="ansi-green-bg1">
    <w:name w:val="ansi-green-bg1"/>
    <w:basedOn w:val="Normal"/>
    <w:rsid w:val="009159B9"/>
    <w:pPr>
      <w:shd w:val="clear" w:color="auto" w:fill="00A250"/>
      <w:spacing w:after="150"/>
    </w:pPr>
    <w:rPr>
      <w:rFonts w:eastAsiaTheme="minorEastAsia"/>
    </w:rPr>
  </w:style>
  <w:style w:type="paragraph" w:customStyle="1" w:styleId="ansi-yellow-bg1">
    <w:name w:val="ansi-yellow-bg1"/>
    <w:basedOn w:val="Normal"/>
    <w:rsid w:val="009159B9"/>
    <w:pPr>
      <w:shd w:val="clear" w:color="auto" w:fill="DDB62B"/>
      <w:spacing w:after="150"/>
    </w:pPr>
    <w:rPr>
      <w:rFonts w:eastAsiaTheme="minorEastAsia"/>
    </w:rPr>
  </w:style>
  <w:style w:type="paragraph" w:customStyle="1" w:styleId="ansi-blue-bg1">
    <w:name w:val="ansi-blue-bg1"/>
    <w:basedOn w:val="Normal"/>
    <w:rsid w:val="009159B9"/>
    <w:pPr>
      <w:shd w:val="clear" w:color="auto" w:fill="208FFB"/>
      <w:spacing w:after="150"/>
    </w:pPr>
    <w:rPr>
      <w:rFonts w:eastAsiaTheme="minorEastAsia"/>
    </w:rPr>
  </w:style>
  <w:style w:type="paragraph" w:customStyle="1" w:styleId="ansi-magenta-bg1">
    <w:name w:val="ansi-magenta-bg1"/>
    <w:basedOn w:val="Normal"/>
    <w:rsid w:val="009159B9"/>
    <w:pPr>
      <w:shd w:val="clear" w:color="auto" w:fill="D160C4"/>
      <w:spacing w:after="150"/>
    </w:pPr>
    <w:rPr>
      <w:rFonts w:eastAsiaTheme="minorEastAsia"/>
    </w:rPr>
  </w:style>
  <w:style w:type="paragraph" w:customStyle="1" w:styleId="ansi-cyan-bg1">
    <w:name w:val="ansi-cyan-bg1"/>
    <w:basedOn w:val="Normal"/>
    <w:rsid w:val="009159B9"/>
    <w:pPr>
      <w:shd w:val="clear" w:color="auto" w:fill="60C6C8"/>
      <w:spacing w:after="150"/>
    </w:pPr>
    <w:rPr>
      <w:rFonts w:eastAsiaTheme="minorEastAsia"/>
    </w:rPr>
  </w:style>
  <w:style w:type="paragraph" w:customStyle="1" w:styleId="ansi-white-bg1">
    <w:name w:val="ansi-white-bg1"/>
    <w:basedOn w:val="Normal"/>
    <w:rsid w:val="009159B9"/>
    <w:pPr>
      <w:shd w:val="clear" w:color="auto" w:fill="C5C1B4"/>
      <w:spacing w:after="150"/>
    </w:pPr>
    <w:rPr>
      <w:rFonts w:eastAsiaTheme="minorEastAsia"/>
    </w:rPr>
  </w:style>
  <w:style w:type="paragraph" w:customStyle="1" w:styleId="ansi-black-intense-fg1">
    <w:name w:val="ansi-black-intense-fg1"/>
    <w:basedOn w:val="Normal"/>
    <w:rsid w:val="009159B9"/>
    <w:pPr>
      <w:spacing w:after="150"/>
    </w:pPr>
    <w:rPr>
      <w:rFonts w:eastAsiaTheme="minorEastAsia"/>
      <w:color w:val="282C36"/>
    </w:rPr>
  </w:style>
  <w:style w:type="paragraph" w:customStyle="1" w:styleId="ansi-red-intense-fg1">
    <w:name w:val="ansi-red-intense-fg1"/>
    <w:basedOn w:val="Normal"/>
    <w:rsid w:val="009159B9"/>
    <w:pPr>
      <w:spacing w:after="150"/>
    </w:pPr>
    <w:rPr>
      <w:rFonts w:eastAsiaTheme="minorEastAsia"/>
      <w:color w:val="B22B31"/>
    </w:rPr>
  </w:style>
  <w:style w:type="paragraph" w:customStyle="1" w:styleId="ansi-green-intense-fg1">
    <w:name w:val="ansi-green-intense-fg1"/>
    <w:basedOn w:val="Normal"/>
    <w:rsid w:val="009159B9"/>
    <w:pPr>
      <w:spacing w:after="150"/>
    </w:pPr>
    <w:rPr>
      <w:rFonts w:eastAsiaTheme="minorEastAsia"/>
      <w:color w:val="007427"/>
    </w:rPr>
  </w:style>
  <w:style w:type="paragraph" w:customStyle="1" w:styleId="ansi-yellow-intense-fg1">
    <w:name w:val="ansi-yellow-intense-fg1"/>
    <w:basedOn w:val="Normal"/>
    <w:rsid w:val="009159B9"/>
    <w:pPr>
      <w:spacing w:after="150"/>
    </w:pPr>
    <w:rPr>
      <w:rFonts w:eastAsiaTheme="minorEastAsia"/>
      <w:color w:val="B27D12"/>
    </w:rPr>
  </w:style>
  <w:style w:type="paragraph" w:customStyle="1" w:styleId="ansi-blue-intense-fg1">
    <w:name w:val="ansi-blue-intense-fg1"/>
    <w:basedOn w:val="Normal"/>
    <w:rsid w:val="009159B9"/>
    <w:pPr>
      <w:spacing w:after="150"/>
    </w:pPr>
    <w:rPr>
      <w:rFonts w:eastAsiaTheme="minorEastAsia"/>
      <w:color w:val="0065CA"/>
    </w:rPr>
  </w:style>
  <w:style w:type="paragraph" w:customStyle="1" w:styleId="ansi-magenta-intense-fg1">
    <w:name w:val="ansi-magenta-intense-fg1"/>
    <w:basedOn w:val="Normal"/>
    <w:rsid w:val="009159B9"/>
    <w:pPr>
      <w:spacing w:after="150"/>
    </w:pPr>
    <w:rPr>
      <w:rFonts w:eastAsiaTheme="minorEastAsia"/>
      <w:color w:val="A03196"/>
    </w:rPr>
  </w:style>
  <w:style w:type="paragraph" w:customStyle="1" w:styleId="ansi-cyan-intense-fg1">
    <w:name w:val="ansi-cyan-intense-fg1"/>
    <w:basedOn w:val="Normal"/>
    <w:rsid w:val="009159B9"/>
    <w:pPr>
      <w:spacing w:after="150"/>
    </w:pPr>
    <w:rPr>
      <w:rFonts w:eastAsiaTheme="minorEastAsia"/>
      <w:color w:val="258F8F"/>
    </w:rPr>
  </w:style>
  <w:style w:type="paragraph" w:customStyle="1" w:styleId="ansi-white-intense-fg1">
    <w:name w:val="ansi-white-intense-fg1"/>
    <w:basedOn w:val="Normal"/>
    <w:rsid w:val="009159B9"/>
    <w:pPr>
      <w:spacing w:after="150"/>
    </w:pPr>
    <w:rPr>
      <w:rFonts w:eastAsiaTheme="minorEastAsia"/>
      <w:color w:val="A1A6B2"/>
    </w:rPr>
  </w:style>
  <w:style w:type="paragraph" w:customStyle="1" w:styleId="ansi-black-intense-bg1">
    <w:name w:val="ansi-black-intense-bg1"/>
    <w:basedOn w:val="Normal"/>
    <w:rsid w:val="009159B9"/>
    <w:pPr>
      <w:shd w:val="clear" w:color="auto" w:fill="282C36"/>
      <w:spacing w:after="150"/>
    </w:pPr>
    <w:rPr>
      <w:rFonts w:eastAsiaTheme="minorEastAsia"/>
    </w:rPr>
  </w:style>
  <w:style w:type="paragraph" w:customStyle="1" w:styleId="ansi-red-intense-bg1">
    <w:name w:val="ansi-red-intense-bg1"/>
    <w:basedOn w:val="Normal"/>
    <w:rsid w:val="009159B9"/>
    <w:pPr>
      <w:shd w:val="clear" w:color="auto" w:fill="B22B31"/>
      <w:spacing w:after="150"/>
    </w:pPr>
    <w:rPr>
      <w:rFonts w:eastAsiaTheme="minorEastAsia"/>
    </w:rPr>
  </w:style>
  <w:style w:type="paragraph" w:customStyle="1" w:styleId="ansi-green-intense-bg1">
    <w:name w:val="ansi-green-intense-bg1"/>
    <w:basedOn w:val="Normal"/>
    <w:rsid w:val="009159B9"/>
    <w:pPr>
      <w:shd w:val="clear" w:color="auto" w:fill="007427"/>
      <w:spacing w:after="150"/>
    </w:pPr>
    <w:rPr>
      <w:rFonts w:eastAsiaTheme="minorEastAsia"/>
    </w:rPr>
  </w:style>
  <w:style w:type="paragraph" w:customStyle="1" w:styleId="ansi-yellow-intense-bg1">
    <w:name w:val="ansi-yellow-intense-bg1"/>
    <w:basedOn w:val="Normal"/>
    <w:rsid w:val="009159B9"/>
    <w:pPr>
      <w:shd w:val="clear" w:color="auto" w:fill="B27D12"/>
      <w:spacing w:after="150"/>
    </w:pPr>
    <w:rPr>
      <w:rFonts w:eastAsiaTheme="minorEastAsia"/>
    </w:rPr>
  </w:style>
  <w:style w:type="paragraph" w:customStyle="1" w:styleId="ansi-blue-intense-bg1">
    <w:name w:val="ansi-blue-intense-bg1"/>
    <w:basedOn w:val="Normal"/>
    <w:rsid w:val="009159B9"/>
    <w:pPr>
      <w:shd w:val="clear" w:color="auto" w:fill="0065CA"/>
      <w:spacing w:after="150"/>
    </w:pPr>
    <w:rPr>
      <w:rFonts w:eastAsiaTheme="minorEastAsia"/>
    </w:rPr>
  </w:style>
  <w:style w:type="paragraph" w:customStyle="1" w:styleId="ansi-magenta-intense-bg1">
    <w:name w:val="ansi-magenta-intense-bg1"/>
    <w:basedOn w:val="Normal"/>
    <w:rsid w:val="009159B9"/>
    <w:pPr>
      <w:shd w:val="clear" w:color="auto" w:fill="A03196"/>
      <w:spacing w:after="150"/>
    </w:pPr>
    <w:rPr>
      <w:rFonts w:eastAsiaTheme="minorEastAsia"/>
    </w:rPr>
  </w:style>
  <w:style w:type="paragraph" w:customStyle="1" w:styleId="ansi-cyan-intense-bg1">
    <w:name w:val="ansi-cyan-intense-bg1"/>
    <w:basedOn w:val="Normal"/>
    <w:rsid w:val="009159B9"/>
    <w:pPr>
      <w:shd w:val="clear" w:color="auto" w:fill="258F8F"/>
      <w:spacing w:after="150"/>
    </w:pPr>
    <w:rPr>
      <w:rFonts w:eastAsiaTheme="minorEastAsia"/>
    </w:rPr>
  </w:style>
  <w:style w:type="paragraph" w:customStyle="1" w:styleId="ansi-white-intense-bg1">
    <w:name w:val="ansi-white-intense-bg1"/>
    <w:basedOn w:val="Normal"/>
    <w:rsid w:val="009159B9"/>
    <w:pPr>
      <w:shd w:val="clear" w:color="auto" w:fill="A1A6B2"/>
      <w:spacing w:after="150"/>
    </w:pPr>
    <w:rPr>
      <w:rFonts w:eastAsiaTheme="minorEastAsia"/>
    </w:rPr>
  </w:style>
  <w:style w:type="paragraph" w:customStyle="1" w:styleId="ansi-bold1">
    <w:name w:val="ansi-bold1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ansi-underline1">
    <w:name w:val="ansi-underline1"/>
    <w:basedOn w:val="Normal"/>
    <w:rsid w:val="009159B9"/>
    <w:pPr>
      <w:spacing w:after="150"/>
    </w:pPr>
    <w:rPr>
      <w:rFonts w:eastAsiaTheme="minorEastAsia"/>
      <w:u w:val="single"/>
    </w:rPr>
  </w:style>
  <w:style w:type="paragraph" w:customStyle="1" w:styleId="alert1">
    <w:name w:val="alert1"/>
    <w:basedOn w:val="Normal"/>
    <w:rsid w:val="009159B9"/>
    <w:pPr>
      <w:spacing w:after="240"/>
    </w:pPr>
    <w:rPr>
      <w:rFonts w:eastAsiaTheme="minorEastAsia"/>
    </w:rPr>
  </w:style>
  <w:style w:type="paragraph" w:customStyle="1" w:styleId="jp-new-name-title1">
    <w:name w:val="jp-new-name-title1"/>
    <w:basedOn w:val="Normal"/>
    <w:rsid w:val="009159B9"/>
    <w:pPr>
      <w:spacing w:before="180" w:after="150"/>
    </w:pPr>
    <w:rPr>
      <w:rFonts w:eastAsiaTheme="minorEastAsia"/>
    </w:rPr>
  </w:style>
  <w:style w:type="paragraph" w:customStyle="1" w:styleId="jp-id-narrow1">
    <w:name w:val="jp-id-narrow1"/>
    <w:basedOn w:val="Normal"/>
    <w:rsid w:val="009159B9"/>
    <w:pPr>
      <w:spacing w:after="150"/>
      <w:jc w:val="right"/>
    </w:pPr>
    <w:rPr>
      <w:rFonts w:eastAsiaTheme="minorEastAsia"/>
    </w:rPr>
  </w:style>
  <w:style w:type="paragraph" w:customStyle="1" w:styleId="jp-id-modified1">
    <w:name w:val="jp-id-modified1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dirlisting-itemmodified1">
    <w:name w:val="jp-dirlisting-itemmodified1"/>
    <w:basedOn w:val="Normal"/>
    <w:rsid w:val="009159B9"/>
    <w:pPr>
      <w:spacing w:after="150"/>
      <w:jc w:val="right"/>
    </w:pPr>
    <w:rPr>
      <w:rFonts w:eastAsiaTheme="minorEastAsia"/>
      <w:vanish/>
    </w:rPr>
  </w:style>
  <w:style w:type="paragraph" w:customStyle="1" w:styleId="jp-outputarea-prompt1">
    <w:name w:val="jp-outputarea-prompt1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outputarea1">
    <w:name w:val="jp-outputarea1"/>
    <w:basedOn w:val="Normal"/>
    <w:rsid w:val="009159B9"/>
    <w:pPr>
      <w:spacing w:after="150"/>
    </w:pPr>
    <w:rPr>
      <w:rFonts w:eastAsiaTheme="minorEastAsia"/>
    </w:rPr>
  </w:style>
  <w:style w:type="paragraph" w:customStyle="1" w:styleId="jp-morehorizicon1">
    <w:name w:val="jp-morehorizicon1"/>
    <w:basedOn w:val="Normal"/>
    <w:rsid w:val="009159B9"/>
    <w:pPr>
      <w:spacing w:after="150"/>
    </w:pPr>
    <w:rPr>
      <w:rFonts w:eastAsiaTheme="minorEastAsia"/>
    </w:rPr>
  </w:style>
  <w:style w:type="paragraph" w:customStyle="1" w:styleId="jp-dragimage-content1">
    <w:name w:val="jp-dragimage-content1"/>
    <w:basedOn w:val="Normal"/>
    <w:rsid w:val="009159B9"/>
    <w:pPr>
      <w:spacing w:before="60" w:after="60"/>
      <w:ind w:right="60"/>
    </w:pPr>
    <w:rPr>
      <w:rFonts w:ascii="var(--jp-code-font-family)" w:eastAsiaTheme="minorEastAsia" w:hAnsi="var(--jp-code-font-family)"/>
    </w:rPr>
  </w:style>
  <w:style w:type="paragraph" w:customStyle="1" w:styleId="jp-dragimage-prompt1">
    <w:name w:val="jp-dragimage-prompt1"/>
    <w:basedOn w:val="Normal"/>
    <w:rsid w:val="009159B9"/>
    <w:pPr>
      <w:spacing w:after="150"/>
    </w:pPr>
    <w:rPr>
      <w:rFonts w:eastAsiaTheme="minorEastAsia"/>
    </w:rPr>
  </w:style>
  <w:style w:type="paragraph" w:customStyle="1" w:styleId="jp-inputarea-prompt1">
    <w:name w:val="jp-inputarea-prompt1"/>
    <w:basedOn w:val="Normal"/>
    <w:rsid w:val="009159B9"/>
    <w:pPr>
      <w:spacing w:after="150"/>
    </w:pPr>
    <w:rPr>
      <w:rFonts w:eastAsiaTheme="minorEastAsia"/>
    </w:rPr>
  </w:style>
  <w:style w:type="paragraph" w:customStyle="1" w:styleId="codemirror1">
    <w:name w:val="codemirror1"/>
    <w:basedOn w:val="Normal"/>
    <w:rsid w:val="009159B9"/>
    <w:pPr>
      <w:spacing w:after="15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1">
    <w:name w:val="jp-select-wrapper1"/>
    <w:basedOn w:val="Normal"/>
    <w:rsid w:val="009159B9"/>
    <w:pPr>
      <w:spacing w:before="60"/>
    </w:pPr>
    <w:rPr>
      <w:rFonts w:eastAsiaTheme="minorEastAsia"/>
    </w:rPr>
  </w:style>
  <w:style w:type="paragraph" w:customStyle="1" w:styleId="jp-collapse1">
    <w:name w:val="jp-collapse1"/>
    <w:basedOn w:val="Normal"/>
    <w:rsid w:val="009159B9"/>
    <w:pPr>
      <w:spacing w:before="240" w:after="150"/>
    </w:pPr>
    <w:rPr>
      <w:rFonts w:eastAsiaTheme="minorEastAsia"/>
    </w:rPr>
  </w:style>
  <w:style w:type="character" w:customStyle="1" w:styleId="c12">
    <w:name w:val="c12"/>
    <w:basedOn w:val="DefaultParagraphFont"/>
    <w:rsid w:val="009159B9"/>
  </w:style>
  <w:style w:type="character" w:customStyle="1" w:styleId="kn2">
    <w:name w:val="kn2"/>
    <w:basedOn w:val="DefaultParagraphFont"/>
    <w:rsid w:val="009159B9"/>
  </w:style>
  <w:style w:type="character" w:customStyle="1" w:styleId="nn">
    <w:name w:val="nn"/>
    <w:basedOn w:val="DefaultParagraphFont"/>
    <w:rsid w:val="009159B9"/>
  </w:style>
  <w:style w:type="character" w:customStyle="1" w:styleId="k2">
    <w:name w:val="k2"/>
    <w:basedOn w:val="DefaultParagraphFont"/>
    <w:rsid w:val="009159B9"/>
  </w:style>
  <w:style w:type="character" w:customStyle="1" w:styleId="n">
    <w:name w:val="n"/>
    <w:basedOn w:val="DefaultParagraphFont"/>
    <w:rsid w:val="009159B9"/>
  </w:style>
  <w:style w:type="character" w:customStyle="1" w:styleId="p">
    <w:name w:val="p"/>
    <w:basedOn w:val="DefaultParagraphFont"/>
    <w:rsid w:val="009159B9"/>
  </w:style>
  <w:style w:type="character" w:customStyle="1" w:styleId="o2">
    <w:name w:val="o2"/>
    <w:basedOn w:val="DefaultParagraphFont"/>
    <w:rsid w:val="009159B9"/>
  </w:style>
  <w:style w:type="character" w:customStyle="1" w:styleId="s1">
    <w:name w:val="s1"/>
    <w:basedOn w:val="DefaultParagraphFont"/>
    <w:rsid w:val="009159B9"/>
  </w:style>
  <w:style w:type="character" w:customStyle="1" w:styleId="mi">
    <w:name w:val="mi"/>
    <w:basedOn w:val="DefaultParagraphFont"/>
    <w:rsid w:val="009159B9"/>
  </w:style>
  <w:style w:type="character" w:customStyle="1" w:styleId="bp3-icon-standard7">
    <w:name w:val="bp3-icon-standard7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11">
    <w:name w:val="bp3-icon-large11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4">
    <w:name w:val="cm-keyword4"/>
    <w:basedOn w:val="DefaultParagraphFont"/>
    <w:rsid w:val="009159B9"/>
  </w:style>
  <w:style w:type="character" w:customStyle="1" w:styleId="cm-comment4">
    <w:name w:val="cm-comment4"/>
    <w:basedOn w:val="DefaultParagraphFont"/>
    <w:rsid w:val="009159B9"/>
  </w:style>
  <w:style w:type="character" w:customStyle="1" w:styleId="cm-hr4">
    <w:name w:val="cm-hr4"/>
    <w:basedOn w:val="DefaultParagraphFont"/>
    <w:rsid w:val="009159B9"/>
  </w:style>
  <w:style w:type="paragraph" w:customStyle="1" w:styleId="normal2">
    <w:name w:val="normal2"/>
    <w:basedOn w:val="Normal"/>
    <w:rsid w:val="009159B9"/>
    <w:pPr>
      <w:spacing w:after="150"/>
    </w:pPr>
    <w:rPr>
      <w:rFonts w:eastAsiaTheme="minorEastAsia"/>
    </w:rPr>
  </w:style>
  <w:style w:type="paragraph" w:customStyle="1" w:styleId="special2">
    <w:name w:val="special2"/>
    <w:basedOn w:val="Normal"/>
    <w:rsid w:val="009159B9"/>
    <w:pPr>
      <w:shd w:val="clear" w:color="auto" w:fill="FFFFC0"/>
      <w:spacing w:after="150"/>
    </w:pPr>
    <w:rPr>
      <w:rFonts w:eastAsiaTheme="minorEastAsia"/>
      <w:color w:val="000000"/>
    </w:rPr>
  </w:style>
  <w:style w:type="paragraph" w:customStyle="1" w:styleId="c3">
    <w:name w:val="c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3">
    <w:name w:val="k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3">
    <w:name w:val="o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ch2">
    <w:name w:val="ch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m2">
    <w:name w:val="cm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2">
    <w:name w:val="cp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f2">
    <w:name w:val="cpf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13">
    <w:name w:val="c1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s2">
    <w:name w:val="cs2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c2">
    <w:name w:val="kc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d2">
    <w:name w:val="kd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n3">
    <w:name w:val="kn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p2">
    <w:name w:val="kp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r2">
    <w:name w:val="kr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t2">
    <w:name w:val="kt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w2">
    <w:name w:val="ow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lm-scrollbar-thumb3">
    <w:name w:val="lm-scrollbar-thumb3"/>
    <w:basedOn w:val="Normal"/>
    <w:rsid w:val="009159B9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scrollbar-thumb4">
    <w:name w:val="lm-scrollbar-thumb4"/>
    <w:basedOn w:val="Normal"/>
    <w:rsid w:val="009159B9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tabbar-tabinput2">
    <w:name w:val="lm-tabbar-tabinput2"/>
    <w:basedOn w:val="Normal"/>
    <w:rsid w:val="009159B9"/>
    <w:pPr>
      <w:spacing w:after="150"/>
    </w:pPr>
    <w:rPr>
      <w:rFonts w:eastAsiaTheme="minorEastAsia"/>
    </w:rPr>
  </w:style>
  <w:style w:type="paragraph" w:customStyle="1" w:styleId="bp3-heading8">
    <w:name w:val="bp3-heading8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text-muted2">
    <w:name w:val="bp3-text-muted2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code2">
    <w:name w:val="bp3-code2"/>
    <w:basedOn w:val="Normal"/>
    <w:rsid w:val="009159B9"/>
    <w:pPr>
      <w:spacing w:after="15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2">
    <w:name w:val="bp3-code-block2"/>
    <w:basedOn w:val="Normal"/>
    <w:rsid w:val="009159B9"/>
    <w:pPr>
      <w:wordWrap w:val="0"/>
      <w:spacing w:before="150" w:after="15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22">
    <w:name w:val="bp3-icon22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23">
    <w:name w:val="bp3-icon23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-standard8">
    <w:name w:val="bp3-icon-standard8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standard9">
    <w:name w:val="bp3-icon-standard9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12">
    <w:name w:val="bp3-icon-large12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13">
    <w:name w:val="bp3-icon-large13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key2">
    <w:name w:val="bp3-key2"/>
    <w:basedOn w:val="Normal"/>
    <w:rsid w:val="009159B9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/>
      <w:color w:val="A7B6C2"/>
      <w:sz w:val="18"/>
      <w:szCs w:val="18"/>
    </w:rPr>
  </w:style>
  <w:style w:type="paragraph" w:customStyle="1" w:styleId="bp3-icon24">
    <w:name w:val="bp3-icon24"/>
    <w:basedOn w:val="Normal"/>
    <w:rsid w:val="009159B9"/>
    <w:pPr>
      <w:spacing w:after="150"/>
      <w:ind w:right="300"/>
      <w:textAlignment w:val="bottom"/>
    </w:pPr>
    <w:rPr>
      <w:rFonts w:eastAsiaTheme="minorEastAsia"/>
      <w:sz w:val="60"/>
      <w:szCs w:val="60"/>
    </w:rPr>
  </w:style>
  <w:style w:type="paragraph" w:customStyle="1" w:styleId="bp3-button5">
    <w:name w:val="bp3-button5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icon25">
    <w:name w:val="bp3-icon25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nput6">
    <w:name w:val="bp3-input6"/>
    <w:basedOn w:val="Normal"/>
    <w:rsid w:val="009159B9"/>
    <w:pPr>
      <w:shd w:val="clear" w:color="auto" w:fill="FFFFFF"/>
      <w:spacing w:after="150" w:line="450" w:lineRule="atLeast"/>
      <w:textAlignment w:val="baseline"/>
    </w:pPr>
    <w:rPr>
      <w:rFonts w:eastAsiaTheme="minorEastAsia"/>
      <w:color w:val="182026"/>
      <w:sz w:val="21"/>
      <w:szCs w:val="21"/>
    </w:rPr>
  </w:style>
  <w:style w:type="paragraph" w:customStyle="1" w:styleId="bp3-breadcrumb2">
    <w:name w:val="bp3-breadcrumb2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breadcrumbs-collapsed3">
    <w:name w:val="bp3-breadcrumbs-collapsed3"/>
    <w:basedOn w:val="Normal"/>
    <w:rsid w:val="009159B9"/>
    <w:pPr>
      <w:shd w:val="clear" w:color="auto" w:fill="CED9E0"/>
      <w:spacing w:after="150"/>
      <w:ind w:right="30"/>
      <w:textAlignment w:val="bottom"/>
    </w:pPr>
    <w:rPr>
      <w:rFonts w:eastAsiaTheme="minorEastAsia"/>
      <w:color w:val="A7B6C2"/>
    </w:rPr>
  </w:style>
  <w:style w:type="paragraph" w:customStyle="1" w:styleId="bp3-breadcrumb-current2">
    <w:name w:val="bp3-breadcrumb-current2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breadcrumbs-collapsed4">
    <w:name w:val="bp3-breadcrumbs-collapsed4"/>
    <w:basedOn w:val="Normal"/>
    <w:rsid w:val="009159B9"/>
    <w:pPr>
      <w:shd w:val="clear" w:color="auto" w:fill="BFCCD6"/>
      <w:spacing w:after="150"/>
      <w:ind w:right="30"/>
      <w:textAlignment w:val="bottom"/>
    </w:pPr>
    <w:rPr>
      <w:rFonts w:eastAsiaTheme="minorEastAsia"/>
      <w:color w:val="F5F8FA"/>
    </w:rPr>
  </w:style>
  <w:style w:type="paragraph" w:customStyle="1" w:styleId="bp3-icon26">
    <w:name w:val="bp3-icon26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10">
    <w:name w:val="bp3-icon-standard10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14">
    <w:name w:val="bp3-icon-large14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heading9">
    <w:name w:val="bp3-heading9"/>
    <w:basedOn w:val="Normal"/>
    <w:rsid w:val="009159B9"/>
    <w:pPr>
      <w:spacing w:after="75" w:line="300" w:lineRule="atLeast"/>
    </w:pPr>
    <w:rPr>
      <w:rFonts w:eastAsiaTheme="minorEastAsia"/>
      <w:b/>
      <w:bCs/>
      <w:color w:val="182026"/>
    </w:rPr>
  </w:style>
  <w:style w:type="paragraph" w:customStyle="1" w:styleId="bp3-callout2">
    <w:name w:val="bp3-callout2"/>
    <w:basedOn w:val="Normal"/>
    <w:rsid w:val="009159B9"/>
    <w:pPr>
      <w:spacing w:before="300" w:after="300"/>
    </w:pPr>
    <w:rPr>
      <w:rFonts w:eastAsiaTheme="minorEastAsia"/>
      <w:sz w:val="21"/>
      <w:szCs w:val="21"/>
    </w:rPr>
  </w:style>
  <w:style w:type="paragraph" w:customStyle="1" w:styleId="bp3-popover-target3">
    <w:name w:val="bp3-popover-target3"/>
    <w:basedOn w:val="Normal"/>
    <w:rsid w:val="009159B9"/>
    <w:pPr>
      <w:spacing w:after="150"/>
    </w:pPr>
    <w:rPr>
      <w:rFonts w:eastAsiaTheme="minorEastAsia"/>
    </w:rPr>
  </w:style>
  <w:style w:type="paragraph" w:customStyle="1" w:styleId="bp3-icon-large15">
    <w:name w:val="bp3-icon-large15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27">
    <w:name w:val="bp3-icon27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10">
    <w:name w:val="bp3-heading10"/>
    <w:basedOn w:val="Normal"/>
    <w:rsid w:val="009159B9"/>
    <w:rPr>
      <w:rFonts w:eastAsiaTheme="minorEastAsia"/>
      <w:b/>
      <w:bCs/>
      <w:color w:val="182026"/>
    </w:rPr>
  </w:style>
  <w:style w:type="paragraph" w:customStyle="1" w:styleId="bp3-dialog-header2">
    <w:name w:val="bp3-dialog-header2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icon-large16">
    <w:name w:val="bp3-icon-large16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28">
    <w:name w:val="bp3-icon28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button6">
    <w:name w:val="bp3-button6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multistep-dialog-left-panel2">
    <w:name w:val="bp3-multistep-dialog-left-panel2"/>
    <w:basedOn w:val="Normal"/>
    <w:rsid w:val="009159B9"/>
    <w:pPr>
      <w:shd w:val="clear" w:color="auto" w:fill="202B33"/>
      <w:spacing w:after="150"/>
    </w:pPr>
    <w:rPr>
      <w:rFonts w:eastAsiaTheme="minorEastAsia"/>
    </w:rPr>
  </w:style>
  <w:style w:type="paragraph" w:customStyle="1" w:styleId="bp3-multistep-dialog-right-panel2">
    <w:name w:val="bp3-multistep-dialog-right-panel2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multistep-dialog-footer2">
    <w:name w:val="bp3-multistep-dialog-footer2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dialog-step-container2">
    <w:name w:val="bp3-dialog-step-container2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dialog-step5">
    <w:name w:val="bp3-dialog-step5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6">
    <w:name w:val="bp3-dialog-step6"/>
    <w:basedOn w:val="Normal"/>
    <w:rsid w:val="009159B9"/>
    <w:pPr>
      <w:shd w:val="clear" w:color="auto" w:fill="FFFFFF"/>
      <w:spacing w:before="60" w:after="60"/>
      <w:ind w:left="60" w:right="60"/>
    </w:pPr>
    <w:rPr>
      <w:rFonts w:eastAsiaTheme="minorEastAsia"/>
    </w:rPr>
  </w:style>
  <w:style w:type="paragraph" w:customStyle="1" w:styleId="bp3-dialog-step7">
    <w:name w:val="bp3-dialog-step7"/>
    <w:basedOn w:val="Normal"/>
    <w:rsid w:val="009159B9"/>
    <w:pPr>
      <w:shd w:val="clear" w:color="auto" w:fill="30404D"/>
      <w:spacing w:before="60" w:after="60"/>
      <w:ind w:left="60" w:right="60"/>
    </w:pPr>
    <w:rPr>
      <w:rFonts w:eastAsiaTheme="minorEastAsia"/>
    </w:rPr>
  </w:style>
  <w:style w:type="paragraph" w:customStyle="1" w:styleId="bp3-dialog-step8">
    <w:name w:val="bp3-dialog-step8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-icon2">
    <w:name w:val="bp3-dialog-step-icon2"/>
    <w:basedOn w:val="Normal"/>
    <w:rsid w:val="009159B9"/>
    <w:pPr>
      <w:shd w:val="clear" w:color="auto" w:fill="8A9BA8"/>
      <w:spacing w:after="150"/>
    </w:pPr>
    <w:rPr>
      <w:rFonts w:eastAsiaTheme="minorEastAsia"/>
      <w:color w:val="FFFFFF"/>
    </w:rPr>
  </w:style>
  <w:style w:type="paragraph" w:customStyle="1" w:styleId="bp3-icon-large17">
    <w:name w:val="bp3-icon-large17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29">
    <w:name w:val="bp3-icon29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11">
    <w:name w:val="bp3-heading11"/>
    <w:basedOn w:val="Normal"/>
    <w:rsid w:val="009159B9"/>
    <w:rPr>
      <w:rFonts w:eastAsiaTheme="minorEastAsia"/>
      <w:b/>
      <w:bCs/>
      <w:color w:val="182026"/>
    </w:rPr>
  </w:style>
  <w:style w:type="paragraph" w:customStyle="1" w:styleId="bp3-icon-large18">
    <w:name w:val="bp3-icon-large18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30">
    <w:name w:val="bp3-icon30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control-indicator5">
    <w:name w:val="bp3-control-indicator5"/>
    <w:basedOn w:val="Normal"/>
    <w:rsid w:val="009159B9"/>
    <w:pPr>
      <w:shd w:val="clear" w:color="auto" w:fill="F5F8FA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6">
    <w:name w:val="bp3-control-indicator6"/>
    <w:basedOn w:val="Normal"/>
    <w:rsid w:val="009159B9"/>
    <w:pPr>
      <w:shd w:val="clear" w:color="auto" w:fill="EBF1F5"/>
      <w:spacing w:after="150"/>
      <w:ind w:right="150"/>
      <w:textAlignment w:val="center"/>
    </w:pPr>
    <w:rPr>
      <w:rFonts w:eastAsiaTheme="minorEastAsia"/>
    </w:rPr>
  </w:style>
  <w:style w:type="paragraph" w:customStyle="1" w:styleId="bp3-control3">
    <w:name w:val="bp3-control3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control-indicator7">
    <w:name w:val="bp3-control-indicator7"/>
    <w:basedOn w:val="Normal"/>
    <w:rsid w:val="009159B9"/>
    <w:pPr>
      <w:shd w:val="clear" w:color="auto" w:fill="394B59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8">
    <w:name w:val="bp3-control-indicator8"/>
    <w:basedOn w:val="Normal"/>
    <w:rsid w:val="009159B9"/>
    <w:pPr>
      <w:shd w:val="clear" w:color="auto" w:fill="30404D"/>
      <w:spacing w:after="150"/>
      <w:ind w:right="150"/>
      <w:textAlignment w:val="center"/>
    </w:pPr>
    <w:rPr>
      <w:rFonts w:eastAsiaTheme="minorEastAsia"/>
    </w:rPr>
  </w:style>
  <w:style w:type="paragraph" w:customStyle="1" w:styleId="bp3-file-upload-input3">
    <w:name w:val="bp3-file-upload-input3"/>
    <w:basedOn w:val="Normal"/>
    <w:rsid w:val="009159B9"/>
    <w:pPr>
      <w:shd w:val="clear" w:color="auto" w:fill="FFFFFF"/>
      <w:spacing w:after="150" w:line="600" w:lineRule="atLeast"/>
      <w:textAlignment w:val="center"/>
    </w:pPr>
    <w:rPr>
      <w:rFonts w:eastAsiaTheme="minorEastAsia"/>
      <w:color w:val="182026"/>
    </w:rPr>
  </w:style>
  <w:style w:type="paragraph" w:customStyle="1" w:styleId="bp3-file-upload-input4">
    <w:name w:val="bp3-file-upload-input4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control4">
    <w:name w:val="bp3-control4"/>
    <w:basedOn w:val="Normal"/>
    <w:rsid w:val="009159B9"/>
    <w:pPr>
      <w:spacing w:before="105" w:after="150"/>
    </w:pPr>
    <w:rPr>
      <w:rFonts w:eastAsiaTheme="minorEastAsia"/>
    </w:rPr>
  </w:style>
  <w:style w:type="paragraph" w:customStyle="1" w:styleId="bp3-form-helper-text3">
    <w:name w:val="bp3-form-helper-text3"/>
    <w:basedOn w:val="Normal"/>
    <w:rsid w:val="009159B9"/>
    <w:pPr>
      <w:spacing w:before="75" w:after="150"/>
    </w:pPr>
    <w:rPr>
      <w:rFonts w:eastAsiaTheme="minorEastAsia"/>
      <w:color w:val="5C7080"/>
      <w:sz w:val="18"/>
      <w:szCs w:val="18"/>
    </w:rPr>
  </w:style>
  <w:style w:type="paragraph" w:customStyle="1" w:styleId="bp3-form-helper-text4">
    <w:name w:val="bp3-form-helper-text4"/>
    <w:basedOn w:val="Normal"/>
    <w:rsid w:val="009159B9"/>
    <w:pPr>
      <w:spacing w:before="75" w:after="150"/>
    </w:pPr>
    <w:rPr>
      <w:rFonts w:eastAsiaTheme="minorEastAsia"/>
      <w:color w:val="A7B6C2"/>
      <w:sz w:val="18"/>
      <w:szCs w:val="18"/>
    </w:rPr>
  </w:style>
  <w:style w:type="paragraph" w:customStyle="1" w:styleId="bp3-input7">
    <w:name w:val="bp3-input7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button7">
    <w:name w:val="bp3-button7"/>
    <w:basedOn w:val="Normal"/>
    <w:rsid w:val="009159B9"/>
    <w:pPr>
      <w:spacing w:before="45" w:after="45"/>
      <w:ind w:left="45" w:right="45"/>
      <w:textAlignment w:val="center"/>
    </w:pPr>
    <w:rPr>
      <w:rFonts w:eastAsiaTheme="minorEastAsia"/>
      <w:sz w:val="21"/>
      <w:szCs w:val="21"/>
    </w:rPr>
  </w:style>
  <w:style w:type="paragraph" w:customStyle="1" w:styleId="bp3-tag3">
    <w:name w:val="bp3-tag3"/>
    <w:basedOn w:val="Normal"/>
    <w:rsid w:val="009159B9"/>
    <w:pPr>
      <w:shd w:val="clear" w:color="auto" w:fill="5C7080"/>
      <w:spacing w:before="75" w:after="75" w:line="240" w:lineRule="atLeast"/>
      <w:ind w:left="75" w:right="75"/>
    </w:pPr>
    <w:rPr>
      <w:rFonts w:eastAsiaTheme="minorEastAsia"/>
      <w:color w:val="F5F8FA"/>
      <w:sz w:val="18"/>
      <w:szCs w:val="18"/>
    </w:rPr>
  </w:style>
  <w:style w:type="paragraph" w:customStyle="1" w:styleId="bp3-icon31">
    <w:name w:val="bp3-icon31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nput8">
    <w:name w:val="bp3-input8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html-select2">
    <w:name w:val="bp3-html-select2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input9">
    <w:name w:val="bp3-input9"/>
    <w:basedOn w:val="Normal"/>
    <w:rsid w:val="009159B9"/>
    <w:pPr>
      <w:shd w:val="clear" w:color="auto" w:fill="FFFFFF"/>
      <w:spacing w:before="75"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select2">
    <w:name w:val="bp3-select2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slider2">
    <w:name w:val="bp3-slider2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popover-wrapper2">
    <w:name w:val="bp3-popover-wrapper2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button-group3">
    <w:name w:val="bp3-button-group3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icon32">
    <w:name w:val="bp3-icon32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33">
    <w:name w:val="bp3-icon33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34">
    <w:name w:val="bp3-icon34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35">
    <w:name w:val="bp3-icon35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36">
    <w:name w:val="bp3-icon36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37">
    <w:name w:val="bp3-icon37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38">
    <w:name w:val="bp3-icon38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icon39">
    <w:name w:val="bp3-icon39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dialog-body2">
    <w:name w:val="bp3-dialog-body2"/>
    <w:basedOn w:val="Normal"/>
    <w:rsid w:val="009159B9"/>
    <w:pPr>
      <w:spacing w:line="270" w:lineRule="atLeast"/>
    </w:pPr>
    <w:rPr>
      <w:rFonts w:eastAsiaTheme="minorEastAsia"/>
    </w:rPr>
  </w:style>
  <w:style w:type="paragraph" w:customStyle="1" w:styleId="bp3-heading12">
    <w:name w:val="bp3-heading12"/>
    <w:basedOn w:val="Normal"/>
    <w:rsid w:val="009159B9"/>
    <w:pPr>
      <w:spacing w:after="300"/>
    </w:pPr>
    <w:rPr>
      <w:rFonts w:eastAsiaTheme="minorEastAsia"/>
      <w:b/>
      <w:bCs/>
      <w:color w:val="182026"/>
    </w:rPr>
  </w:style>
  <w:style w:type="paragraph" w:customStyle="1" w:styleId="bp3-popover-target4">
    <w:name w:val="bp3-popover-target4"/>
    <w:basedOn w:val="Normal"/>
    <w:rsid w:val="009159B9"/>
    <w:pPr>
      <w:spacing w:after="150"/>
    </w:pPr>
    <w:rPr>
      <w:rFonts w:eastAsiaTheme="minorEastAsia"/>
    </w:rPr>
  </w:style>
  <w:style w:type="paragraph" w:customStyle="1" w:styleId="bp3-menu-item-label3">
    <w:name w:val="bp3-menu-item-label3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menu-item2">
    <w:name w:val="bp3-menu-item2"/>
    <w:basedOn w:val="Normal"/>
    <w:rsid w:val="009159B9"/>
    <w:pPr>
      <w:spacing w:after="150" w:line="330" w:lineRule="atLeast"/>
    </w:pPr>
    <w:rPr>
      <w:rFonts w:eastAsiaTheme="minorEastAsia"/>
    </w:rPr>
  </w:style>
  <w:style w:type="paragraph" w:customStyle="1" w:styleId="bp3-icon40">
    <w:name w:val="bp3-icon40"/>
    <w:basedOn w:val="Normal"/>
    <w:rsid w:val="009159B9"/>
    <w:pPr>
      <w:spacing w:before="45" w:after="150"/>
      <w:textAlignment w:val="bottom"/>
    </w:pPr>
    <w:rPr>
      <w:rFonts w:eastAsiaTheme="minorEastAsia"/>
    </w:rPr>
  </w:style>
  <w:style w:type="paragraph" w:customStyle="1" w:styleId="bp3-menu6">
    <w:name w:val="bp3-menu6"/>
    <w:basedOn w:val="Normal"/>
    <w:rsid w:val="009159B9"/>
    <w:pPr>
      <w:shd w:val="clear" w:color="auto" w:fill="30404D"/>
    </w:pPr>
    <w:rPr>
      <w:rFonts w:eastAsiaTheme="minorEastAsia"/>
      <w:color w:val="F5F8FA"/>
    </w:rPr>
  </w:style>
  <w:style w:type="paragraph" w:customStyle="1" w:styleId="bp3-menu-item-label4">
    <w:name w:val="bp3-menu-item-label4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menu7">
    <w:name w:val="bp3-menu7"/>
    <w:basedOn w:val="Normal"/>
    <w:rsid w:val="009159B9"/>
    <w:pPr>
      <w:shd w:val="clear" w:color="auto" w:fill="FFFFFF"/>
      <w:spacing w:before="75"/>
    </w:pPr>
    <w:rPr>
      <w:rFonts w:eastAsiaTheme="minorEastAsia"/>
      <w:color w:val="182026"/>
    </w:rPr>
  </w:style>
  <w:style w:type="paragraph" w:customStyle="1" w:styleId="bp3-heading13">
    <w:name w:val="bp3-heading13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-view2">
    <w:name w:val="bp3-panel-stack-view2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heading14">
    <w:name w:val="bp3-heading14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2-view2">
    <w:name w:val="bp3-panel-stack2-view2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popover-arrow4">
    <w:name w:val="bp3-popover-arrow4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4">
    <w:name w:val="bp3-popover-content4"/>
    <w:basedOn w:val="Normal"/>
    <w:rsid w:val="009159B9"/>
    <w:pPr>
      <w:shd w:val="clear" w:color="auto" w:fill="FFFFFF"/>
      <w:spacing w:after="150"/>
    </w:pPr>
    <w:rPr>
      <w:rFonts w:eastAsiaTheme="minorEastAsia"/>
    </w:rPr>
  </w:style>
  <w:style w:type="paragraph" w:customStyle="1" w:styleId="bp3-popover-arrow5">
    <w:name w:val="bp3-popover-arrow5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bp3-progress-meter3">
    <w:name w:val="bp3-progress-meter3"/>
    <w:basedOn w:val="Normal"/>
    <w:rsid w:val="009159B9"/>
    <w:pPr>
      <w:spacing w:after="150"/>
    </w:pPr>
    <w:rPr>
      <w:rFonts w:eastAsiaTheme="minorEastAsia"/>
    </w:rPr>
  </w:style>
  <w:style w:type="paragraph" w:customStyle="1" w:styleId="bp3-progress-meter4">
    <w:name w:val="bp3-progress-meter4"/>
    <w:basedOn w:val="Normal"/>
    <w:rsid w:val="009159B9"/>
    <w:pPr>
      <w:shd w:val="clear" w:color="auto" w:fill="8A9BA8"/>
      <w:spacing w:after="150"/>
    </w:pPr>
    <w:rPr>
      <w:rFonts w:eastAsiaTheme="minorEastAsia"/>
    </w:rPr>
  </w:style>
  <w:style w:type="paragraph" w:customStyle="1" w:styleId="bp3-slider-handle5">
    <w:name w:val="bp3-slider-handle5"/>
    <w:basedOn w:val="Normal"/>
    <w:rsid w:val="009159B9"/>
    <w:pPr>
      <w:shd w:val="clear" w:color="auto" w:fill="BFCCD6"/>
      <w:spacing w:after="150"/>
    </w:pPr>
    <w:rPr>
      <w:rFonts w:eastAsiaTheme="minorEastAsia"/>
      <w:color w:val="182026"/>
    </w:rPr>
  </w:style>
  <w:style w:type="paragraph" w:customStyle="1" w:styleId="bp3-slider-handle6">
    <w:name w:val="bp3-slider-handle6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7">
    <w:name w:val="bp3-slider-handle7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8">
    <w:name w:val="bp3-slider-handle8"/>
    <w:basedOn w:val="Normal"/>
    <w:rsid w:val="009159B9"/>
    <w:pPr>
      <w:shd w:val="clear" w:color="auto" w:fill="5C7080"/>
      <w:spacing w:after="150"/>
    </w:pPr>
    <w:rPr>
      <w:rFonts w:eastAsiaTheme="minorEastAsia"/>
      <w:color w:val="F5F8FA"/>
    </w:rPr>
  </w:style>
  <w:style w:type="paragraph" w:customStyle="1" w:styleId="bp3-slider-label3">
    <w:name w:val="bp3-slider-label3"/>
    <w:basedOn w:val="Normal"/>
    <w:rsid w:val="009159B9"/>
    <w:pPr>
      <w:shd w:val="clear" w:color="auto" w:fill="394B59"/>
      <w:spacing w:after="150"/>
      <w:ind w:left="120"/>
      <w:textAlignment w:val="top"/>
    </w:pPr>
    <w:rPr>
      <w:rFonts w:eastAsiaTheme="minorEastAsia"/>
      <w:color w:val="F5F8FA"/>
      <w:sz w:val="18"/>
      <w:szCs w:val="18"/>
    </w:rPr>
  </w:style>
  <w:style w:type="paragraph" w:customStyle="1" w:styleId="bp3-slider-label4">
    <w:name w:val="bp3-slider-label4"/>
    <w:basedOn w:val="Normal"/>
    <w:rsid w:val="009159B9"/>
    <w:pPr>
      <w:shd w:val="clear" w:color="auto" w:fill="E1E8ED"/>
      <w:spacing w:after="150"/>
      <w:ind w:left="120"/>
      <w:textAlignment w:val="top"/>
    </w:pPr>
    <w:rPr>
      <w:rFonts w:eastAsiaTheme="minorEastAsia"/>
      <w:color w:val="394B59"/>
      <w:sz w:val="18"/>
      <w:szCs w:val="18"/>
    </w:rPr>
  </w:style>
  <w:style w:type="paragraph" w:customStyle="1" w:styleId="bp3-tab-indicator3">
    <w:name w:val="bp3-tab-indicator3"/>
    <w:basedOn w:val="Normal"/>
    <w:rsid w:val="009159B9"/>
    <w:pPr>
      <w:shd w:val="clear" w:color="auto" w:fill="106BA3"/>
      <w:spacing w:after="150"/>
    </w:pPr>
    <w:rPr>
      <w:rFonts w:eastAsiaTheme="minorEastAsia"/>
    </w:rPr>
  </w:style>
  <w:style w:type="paragraph" w:customStyle="1" w:styleId="bp3-tab2">
    <w:name w:val="bp3-tab2"/>
    <w:basedOn w:val="Normal"/>
    <w:rsid w:val="009159B9"/>
    <w:pPr>
      <w:spacing w:after="150" w:line="450" w:lineRule="atLeast"/>
      <w:textAlignment w:val="top"/>
    </w:pPr>
    <w:rPr>
      <w:rFonts w:eastAsiaTheme="minorEastAsia"/>
      <w:color w:val="F5F8FA"/>
      <w:sz w:val="21"/>
      <w:szCs w:val="21"/>
    </w:rPr>
  </w:style>
  <w:style w:type="paragraph" w:customStyle="1" w:styleId="bp3-tab-indicator4">
    <w:name w:val="bp3-tab-indicator4"/>
    <w:basedOn w:val="Normal"/>
    <w:rsid w:val="009159B9"/>
    <w:pPr>
      <w:shd w:val="clear" w:color="auto" w:fill="48AFF0"/>
      <w:spacing w:after="150"/>
    </w:pPr>
    <w:rPr>
      <w:rFonts w:eastAsiaTheme="minorEastAsia"/>
    </w:rPr>
  </w:style>
  <w:style w:type="paragraph" w:customStyle="1" w:styleId="bp3-tag4">
    <w:name w:val="bp3-tag4"/>
    <w:basedOn w:val="Normal"/>
    <w:rsid w:val="009159B9"/>
    <w:pPr>
      <w:shd w:val="clear" w:color="auto" w:fill="BFCCD6"/>
      <w:spacing w:after="150" w:line="240" w:lineRule="atLeast"/>
    </w:pPr>
    <w:rPr>
      <w:rFonts w:eastAsiaTheme="minorEastAsia"/>
      <w:color w:val="182026"/>
      <w:sz w:val="18"/>
      <w:szCs w:val="18"/>
    </w:rPr>
  </w:style>
  <w:style w:type="paragraph" w:customStyle="1" w:styleId="bp3-tag-remove2">
    <w:name w:val="bp3-tag-remove2"/>
    <w:basedOn w:val="Normal"/>
    <w:rsid w:val="009159B9"/>
    <w:pPr>
      <w:ind w:right="-150"/>
    </w:pPr>
    <w:rPr>
      <w:rFonts w:eastAsiaTheme="minorEastAsia"/>
    </w:rPr>
  </w:style>
  <w:style w:type="paragraph" w:customStyle="1" w:styleId="bp3-tag-input-icon2">
    <w:name w:val="bp3-tag-input-icon2"/>
    <w:basedOn w:val="Normal"/>
    <w:rsid w:val="009159B9"/>
    <w:pPr>
      <w:spacing w:before="105" w:after="150"/>
      <w:ind w:left="30" w:right="105"/>
    </w:pPr>
    <w:rPr>
      <w:rFonts w:eastAsiaTheme="minorEastAsia"/>
      <w:color w:val="5C7080"/>
    </w:rPr>
  </w:style>
  <w:style w:type="paragraph" w:customStyle="1" w:styleId="bp3-tag-input-values2">
    <w:name w:val="bp3-tag-input-values2"/>
    <w:basedOn w:val="Normal"/>
    <w:rsid w:val="009159B9"/>
    <w:pPr>
      <w:spacing w:before="75" w:after="150"/>
      <w:ind w:right="105"/>
    </w:pPr>
    <w:rPr>
      <w:rFonts w:eastAsiaTheme="minorEastAsia"/>
    </w:rPr>
  </w:style>
  <w:style w:type="paragraph" w:customStyle="1" w:styleId="bp3-input-ghost2">
    <w:name w:val="bp3-input-ghost2"/>
    <w:basedOn w:val="Normal"/>
    <w:rsid w:val="009159B9"/>
    <w:pPr>
      <w:spacing w:after="150" w:line="300" w:lineRule="atLeast"/>
    </w:pPr>
    <w:rPr>
      <w:rFonts w:eastAsiaTheme="minorEastAsia"/>
    </w:rPr>
  </w:style>
  <w:style w:type="paragraph" w:customStyle="1" w:styleId="bp3-button8">
    <w:name w:val="bp3-button8"/>
    <w:basedOn w:val="Normal"/>
    <w:rsid w:val="009159B9"/>
    <w:pPr>
      <w:spacing w:before="45" w:after="45"/>
      <w:ind w:right="45"/>
      <w:textAlignment w:val="center"/>
    </w:pPr>
    <w:rPr>
      <w:rFonts w:eastAsiaTheme="minorEastAsia"/>
      <w:sz w:val="21"/>
      <w:szCs w:val="21"/>
    </w:rPr>
  </w:style>
  <w:style w:type="paragraph" w:customStyle="1" w:styleId="bp3-spinner2">
    <w:name w:val="bp3-spinner2"/>
    <w:basedOn w:val="Normal"/>
    <w:rsid w:val="009159B9"/>
    <w:pPr>
      <w:spacing w:before="45" w:after="45"/>
      <w:ind w:right="45"/>
      <w:textAlignment w:val="center"/>
    </w:pPr>
    <w:rPr>
      <w:rFonts w:eastAsiaTheme="minorEastAsia"/>
    </w:rPr>
  </w:style>
  <w:style w:type="paragraph" w:customStyle="1" w:styleId="bp3-button-group4">
    <w:name w:val="bp3-button-group4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arrow6">
    <w:name w:val="bp3-popover-arrow6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5">
    <w:name w:val="bp3-popover-content5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icon41">
    <w:name w:val="bp3-icon41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11">
    <w:name w:val="bp3-icon-standard11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19">
    <w:name w:val="bp3-icon-large19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tree-node-caret3">
    <w:name w:val="bp3-tree-node-caret3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tree-node-caret4">
    <w:name w:val="bp3-tree-node-caret4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icon42">
    <w:name w:val="bp3-icon42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-standard12">
    <w:name w:val="bp3-icon-standard12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con-large20">
    <w:name w:val="bp3-icon-large20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nput10">
    <w:name w:val="bp3-input10"/>
    <w:basedOn w:val="Normal"/>
    <w:rsid w:val="009159B9"/>
    <w:pPr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menu8">
    <w:name w:val="bp3-menu8"/>
    <w:basedOn w:val="Normal"/>
    <w:rsid w:val="009159B9"/>
    <w:rPr>
      <w:rFonts w:eastAsiaTheme="minorEastAsia"/>
      <w:color w:val="182026"/>
    </w:rPr>
  </w:style>
  <w:style w:type="paragraph" w:customStyle="1" w:styleId="bp3-popover-content6">
    <w:name w:val="bp3-popover-content6"/>
    <w:basedOn w:val="Normal"/>
    <w:rsid w:val="009159B9"/>
    <w:pPr>
      <w:spacing w:after="150"/>
    </w:pPr>
    <w:rPr>
      <w:rFonts w:eastAsiaTheme="minorEastAsia"/>
    </w:rPr>
  </w:style>
  <w:style w:type="paragraph" w:customStyle="1" w:styleId="bp3-input-group2">
    <w:name w:val="bp3-input-group2"/>
    <w:basedOn w:val="Normal"/>
    <w:rsid w:val="009159B9"/>
    <w:rPr>
      <w:rFonts w:eastAsiaTheme="minorEastAsia"/>
    </w:rPr>
  </w:style>
  <w:style w:type="paragraph" w:customStyle="1" w:styleId="bp3-menu9">
    <w:name w:val="bp3-menu9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bp3-menu10">
    <w:name w:val="bp3-menu10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lm-commandpalette-header2">
    <w:name w:val="lm-commandpalette-header2"/>
    <w:basedOn w:val="Normal"/>
    <w:rsid w:val="009159B9"/>
    <w:pPr>
      <w:spacing w:before="120" w:after="150"/>
    </w:pPr>
    <w:rPr>
      <w:rFonts w:eastAsiaTheme="minorEastAsia"/>
      <w:b/>
      <w:bCs/>
      <w:caps/>
      <w:vanish/>
      <w:spacing w:val="15"/>
    </w:rPr>
  </w:style>
  <w:style w:type="paragraph" w:customStyle="1" w:styleId="lm-commandpalette-item2">
    <w:name w:val="lm-commandpalette-item2"/>
    <w:basedOn w:val="Normal"/>
    <w:rsid w:val="009159B9"/>
    <w:pPr>
      <w:spacing w:after="150"/>
      <w:ind w:left="60" w:right="60"/>
    </w:pPr>
    <w:rPr>
      <w:rFonts w:eastAsiaTheme="minorEastAsia"/>
    </w:rPr>
  </w:style>
  <w:style w:type="paragraph" w:customStyle="1" w:styleId="lm-commandpalette-itemicon2">
    <w:name w:val="lm-commandpalette-itemicon2"/>
    <w:basedOn w:val="Normal"/>
    <w:rsid w:val="009159B9"/>
    <w:pPr>
      <w:ind w:right="60"/>
    </w:pPr>
    <w:rPr>
      <w:rFonts w:eastAsiaTheme="minorEastAsia"/>
    </w:rPr>
  </w:style>
  <w:style w:type="paragraph" w:customStyle="1" w:styleId="codemirror-cursor2">
    <w:name w:val="codemirror-cursor2"/>
    <w:basedOn w:val="Normal"/>
    <w:rsid w:val="009159B9"/>
    <w:pPr>
      <w:shd w:val="clear" w:color="auto" w:fill="77EE77"/>
      <w:spacing w:after="150"/>
    </w:pPr>
    <w:rPr>
      <w:rFonts w:eastAsiaTheme="minorEastAsia"/>
    </w:rPr>
  </w:style>
  <w:style w:type="paragraph" w:customStyle="1" w:styleId="cm-header2">
    <w:name w:val="cm-header2"/>
    <w:basedOn w:val="Normal"/>
    <w:rsid w:val="009159B9"/>
    <w:pPr>
      <w:spacing w:after="150"/>
    </w:pPr>
    <w:rPr>
      <w:rFonts w:eastAsiaTheme="minorEastAsia"/>
      <w:b/>
      <w:bCs/>
      <w:color w:val="0000FF"/>
    </w:rPr>
  </w:style>
  <w:style w:type="paragraph" w:customStyle="1" w:styleId="cm-quote2">
    <w:name w:val="cm-quote2"/>
    <w:basedOn w:val="Normal"/>
    <w:rsid w:val="009159B9"/>
    <w:pPr>
      <w:spacing w:after="150"/>
    </w:pPr>
    <w:rPr>
      <w:rFonts w:eastAsiaTheme="minorEastAsia"/>
      <w:color w:val="009900"/>
    </w:rPr>
  </w:style>
  <w:style w:type="paragraph" w:customStyle="1" w:styleId="cm-keyword5">
    <w:name w:val="cm-keyword5"/>
    <w:basedOn w:val="Normal"/>
    <w:rsid w:val="009159B9"/>
    <w:pPr>
      <w:spacing w:after="150"/>
    </w:pPr>
    <w:rPr>
      <w:rFonts w:eastAsiaTheme="minorEastAsia"/>
      <w:color w:val="770088"/>
    </w:rPr>
  </w:style>
  <w:style w:type="paragraph" w:customStyle="1" w:styleId="cm-atom2">
    <w:name w:val="cm-atom2"/>
    <w:basedOn w:val="Normal"/>
    <w:rsid w:val="009159B9"/>
    <w:pPr>
      <w:spacing w:after="150"/>
    </w:pPr>
    <w:rPr>
      <w:rFonts w:eastAsiaTheme="minorEastAsia"/>
      <w:color w:val="221199"/>
    </w:rPr>
  </w:style>
  <w:style w:type="paragraph" w:customStyle="1" w:styleId="cm-number2">
    <w:name w:val="cm-number2"/>
    <w:basedOn w:val="Normal"/>
    <w:rsid w:val="009159B9"/>
    <w:pPr>
      <w:spacing w:after="150"/>
    </w:pPr>
    <w:rPr>
      <w:rFonts w:eastAsiaTheme="minorEastAsia"/>
      <w:color w:val="116644"/>
    </w:rPr>
  </w:style>
  <w:style w:type="paragraph" w:customStyle="1" w:styleId="cm-def2">
    <w:name w:val="cm-def2"/>
    <w:basedOn w:val="Normal"/>
    <w:rsid w:val="009159B9"/>
    <w:pPr>
      <w:spacing w:after="150"/>
    </w:pPr>
    <w:rPr>
      <w:rFonts w:eastAsiaTheme="minorEastAsia"/>
      <w:color w:val="0000FF"/>
    </w:rPr>
  </w:style>
  <w:style w:type="paragraph" w:customStyle="1" w:styleId="cm-variable-22">
    <w:name w:val="cm-variable-22"/>
    <w:basedOn w:val="Normal"/>
    <w:rsid w:val="009159B9"/>
    <w:pPr>
      <w:spacing w:after="150"/>
    </w:pPr>
    <w:rPr>
      <w:rFonts w:eastAsiaTheme="minorEastAsia"/>
      <w:color w:val="0055AA"/>
    </w:rPr>
  </w:style>
  <w:style w:type="paragraph" w:customStyle="1" w:styleId="cm-variable-32">
    <w:name w:val="cm-variable-32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type2">
    <w:name w:val="cm-type2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comment5">
    <w:name w:val="cm-comment5"/>
    <w:basedOn w:val="Normal"/>
    <w:rsid w:val="009159B9"/>
    <w:pPr>
      <w:spacing w:after="150"/>
    </w:pPr>
    <w:rPr>
      <w:rFonts w:eastAsiaTheme="minorEastAsia"/>
      <w:color w:val="AA5500"/>
    </w:rPr>
  </w:style>
  <w:style w:type="paragraph" w:customStyle="1" w:styleId="cm-string2">
    <w:name w:val="cm-string2"/>
    <w:basedOn w:val="Normal"/>
    <w:rsid w:val="009159B9"/>
    <w:pPr>
      <w:spacing w:after="150"/>
    </w:pPr>
    <w:rPr>
      <w:rFonts w:eastAsiaTheme="minorEastAsia"/>
      <w:color w:val="AA1111"/>
    </w:rPr>
  </w:style>
  <w:style w:type="paragraph" w:customStyle="1" w:styleId="cm-string-22">
    <w:name w:val="cm-string-22"/>
    <w:basedOn w:val="Normal"/>
    <w:rsid w:val="009159B9"/>
    <w:pPr>
      <w:spacing w:after="150"/>
    </w:pPr>
    <w:rPr>
      <w:rFonts w:eastAsiaTheme="minorEastAsia"/>
      <w:color w:val="FF5500"/>
    </w:rPr>
  </w:style>
  <w:style w:type="paragraph" w:customStyle="1" w:styleId="cm-meta2">
    <w:name w:val="cm-meta2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qualifier2">
    <w:name w:val="cm-qualifier2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builtin2">
    <w:name w:val="cm-builtin2"/>
    <w:basedOn w:val="Normal"/>
    <w:rsid w:val="009159B9"/>
    <w:pPr>
      <w:spacing w:after="150"/>
    </w:pPr>
    <w:rPr>
      <w:rFonts w:eastAsiaTheme="minorEastAsia"/>
      <w:color w:val="3300AA"/>
    </w:rPr>
  </w:style>
  <w:style w:type="paragraph" w:customStyle="1" w:styleId="cm-bracket2">
    <w:name w:val="cm-bracket2"/>
    <w:basedOn w:val="Normal"/>
    <w:rsid w:val="009159B9"/>
    <w:pPr>
      <w:spacing w:after="150"/>
    </w:pPr>
    <w:rPr>
      <w:rFonts w:eastAsiaTheme="minorEastAsia"/>
      <w:color w:val="999977"/>
    </w:rPr>
  </w:style>
  <w:style w:type="paragraph" w:customStyle="1" w:styleId="cm-tag2">
    <w:name w:val="cm-tag2"/>
    <w:basedOn w:val="Normal"/>
    <w:rsid w:val="009159B9"/>
    <w:pPr>
      <w:spacing w:after="150"/>
    </w:pPr>
    <w:rPr>
      <w:rFonts w:eastAsiaTheme="minorEastAsia"/>
      <w:color w:val="117700"/>
    </w:rPr>
  </w:style>
  <w:style w:type="paragraph" w:customStyle="1" w:styleId="cm-attribute2">
    <w:name w:val="cm-attribute2"/>
    <w:basedOn w:val="Normal"/>
    <w:rsid w:val="009159B9"/>
    <w:pPr>
      <w:spacing w:after="150"/>
    </w:pPr>
    <w:rPr>
      <w:rFonts w:eastAsiaTheme="minorEastAsia"/>
      <w:color w:val="0000CC"/>
    </w:rPr>
  </w:style>
  <w:style w:type="paragraph" w:customStyle="1" w:styleId="cm-hr5">
    <w:name w:val="cm-hr5"/>
    <w:basedOn w:val="Normal"/>
    <w:rsid w:val="009159B9"/>
    <w:pPr>
      <w:spacing w:after="150"/>
    </w:pPr>
    <w:rPr>
      <w:rFonts w:eastAsiaTheme="minorEastAsia"/>
      <w:color w:val="999999"/>
    </w:rPr>
  </w:style>
  <w:style w:type="paragraph" w:customStyle="1" w:styleId="cm-link2">
    <w:name w:val="cm-link2"/>
    <w:basedOn w:val="Normal"/>
    <w:rsid w:val="009159B9"/>
    <w:pPr>
      <w:spacing w:after="150"/>
    </w:pPr>
    <w:rPr>
      <w:rFonts w:eastAsiaTheme="minorEastAsia"/>
      <w:color w:val="0000CC"/>
      <w:u w:val="single"/>
    </w:rPr>
  </w:style>
  <w:style w:type="paragraph" w:customStyle="1" w:styleId="cm-error2">
    <w:name w:val="cm-error2"/>
    <w:basedOn w:val="Normal"/>
    <w:rsid w:val="009159B9"/>
    <w:pPr>
      <w:spacing w:after="150"/>
    </w:pPr>
    <w:rPr>
      <w:rFonts w:eastAsiaTheme="minorEastAsia"/>
      <w:color w:val="FF0000"/>
    </w:rPr>
  </w:style>
  <w:style w:type="character" w:customStyle="1" w:styleId="codemirror-matchingbracket2">
    <w:name w:val="codemirror-matchingbracket2"/>
    <w:basedOn w:val="DefaultParagraphFont"/>
    <w:rsid w:val="009159B9"/>
    <w:rPr>
      <w:color w:val="00BB00"/>
    </w:rPr>
  </w:style>
  <w:style w:type="character" w:customStyle="1" w:styleId="codemirror-nonmatchingbracket2">
    <w:name w:val="codemirror-nonmatchingbracket2"/>
    <w:basedOn w:val="DefaultParagraphFont"/>
    <w:rsid w:val="009159B9"/>
    <w:rPr>
      <w:color w:val="AA2222"/>
    </w:rPr>
  </w:style>
  <w:style w:type="paragraph" w:customStyle="1" w:styleId="codemirror-selected2">
    <w:name w:val="codemirror-selected2"/>
    <w:basedOn w:val="Normal"/>
    <w:rsid w:val="009159B9"/>
    <w:pPr>
      <w:shd w:val="clear" w:color="auto" w:fill="D7D4F0"/>
      <w:spacing w:after="150"/>
    </w:pPr>
    <w:rPr>
      <w:rFonts w:eastAsiaTheme="minorEastAsia"/>
    </w:rPr>
  </w:style>
  <w:style w:type="character" w:customStyle="1" w:styleId="cm-keyword6">
    <w:name w:val="cm-keyword6"/>
    <w:basedOn w:val="DefaultParagraphFont"/>
    <w:rsid w:val="009159B9"/>
    <w:rPr>
      <w:b/>
      <w:bCs/>
    </w:rPr>
  </w:style>
  <w:style w:type="character" w:customStyle="1" w:styleId="cm-operator2">
    <w:name w:val="cm-operator2"/>
    <w:basedOn w:val="DefaultParagraphFont"/>
    <w:rsid w:val="009159B9"/>
    <w:rPr>
      <w:b/>
      <w:bCs/>
    </w:rPr>
  </w:style>
  <w:style w:type="character" w:customStyle="1" w:styleId="cm-comment6">
    <w:name w:val="cm-comment6"/>
    <w:basedOn w:val="DefaultParagraphFont"/>
    <w:rsid w:val="009159B9"/>
    <w:rPr>
      <w:i/>
      <w:iCs/>
    </w:rPr>
  </w:style>
  <w:style w:type="character" w:customStyle="1" w:styleId="cm-hr6">
    <w:name w:val="cm-hr6"/>
    <w:basedOn w:val="DefaultParagraphFont"/>
    <w:rsid w:val="009159B9"/>
    <w:rPr>
      <w:color w:val="999999"/>
    </w:rPr>
  </w:style>
  <w:style w:type="character" w:customStyle="1" w:styleId="cm-tab2">
    <w:name w:val="cm-tab2"/>
    <w:basedOn w:val="DefaultParagraphFont"/>
    <w:rsid w:val="009159B9"/>
  </w:style>
  <w:style w:type="paragraph" w:customStyle="1" w:styleId="remote-caret2">
    <w:name w:val="remote-caret2"/>
    <w:basedOn w:val="Normal"/>
    <w:rsid w:val="009159B9"/>
    <w:pPr>
      <w:pBdr>
        <w:left w:val="single" w:sz="12" w:space="0" w:color="000000"/>
      </w:pBdr>
      <w:spacing w:after="150"/>
      <w:ind w:left="-15" w:right="-15"/>
    </w:pPr>
    <w:rPr>
      <w:rFonts w:eastAsiaTheme="minorEastAsia"/>
    </w:rPr>
  </w:style>
  <w:style w:type="paragraph" w:customStyle="1" w:styleId="ansi-black-fg2">
    <w:name w:val="ansi-black-fg2"/>
    <w:basedOn w:val="Normal"/>
    <w:rsid w:val="009159B9"/>
    <w:pPr>
      <w:spacing w:after="150"/>
    </w:pPr>
    <w:rPr>
      <w:rFonts w:eastAsiaTheme="minorEastAsia"/>
      <w:color w:val="3E424D"/>
    </w:rPr>
  </w:style>
  <w:style w:type="paragraph" w:customStyle="1" w:styleId="ansi-red-fg2">
    <w:name w:val="ansi-red-fg2"/>
    <w:basedOn w:val="Normal"/>
    <w:rsid w:val="009159B9"/>
    <w:pPr>
      <w:spacing w:after="150"/>
    </w:pPr>
    <w:rPr>
      <w:rFonts w:eastAsiaTheme="minorEastAsia"/>
      <w:color w:val="E75C58"/>
    </w:rPr>
  </w:style>
  <w:style w:type="paragraph" w:customStyle="1" w:styleId="ansi-green-fg2">
    <w:name w:val="ansi-green-fg2"/>
    <w:basedOn w:val="Normal"/>
    <w:rsid w:val="009159B9"/>
    <w:pPr>
      <w:spacing w:after="150"/>
    </w:pPr>
    <w:rPr>
      <w:rFonts w:eastAsiaTheme="minorEastAsia"/>
      <w:color w:val="00A250"/>
    </w:rPr>
  </w:style>
  <w:style w:type="paragraph" w:customStyle="1" w:styleId="ansi-yellow-fg2">
    <w:name w:val="ansi-yellow-fg2"/>
    <w:basedOn w:val="Normal"/>
    <w:rsid w:val="009159B9"/>
    <w:pPr>
      <w:spacing w:after="150"/>
    </w:pPr>
    <w:rPr>
      <w:rFonts w:eastAsiaTheme="minorEastAsia"/>
      <w:color w:val="DDB62B"/>
    </w:rPr>
  </w:style>
  <w:style w:type="paragraph" w:customStyle="1" w:styleId="ansi-blue-fg2">
    <w:name w:val="ansi-blue-fg2"/>
    <w:basedOn w:val="Normal"/>
    <w:rsid w:val="009159B9"/>
    <w:pPr>
      <w:spacing w:after="150"/>
    </w:pPr>
    <w:rPr>
      <w:rFonts w:eastAsiaTheme="minorEastAsia"/>
      <w:color w:val="208FFB"/>
    </w:rPr>
  </w:style>
  <w:style w:type="paragraph" w:customStyle="1" w:styleId="ansi-magenta-fg2">
    <w:name w:val="ansi-magenta-fg2"/>
    <w:basedOn w:val="Normal"/>
    <w:rsid w:val="009159B9"/>
    <w:pPr>
      <w:spacing w:after="150"/>
    </w:pPr>
    <w:rPr>
      <w:rFonts w:eastAsiaTheme="minorEastAsia"/>
      <w:color w:val="D160C4"/>
    </w:rPr>
  </w:style>
  <w:style w:type="paragraph" w:customStyle="1" w:styleId="ansi-cyan-fg2">
    <w:name w:val="ansi-cyan-fg2"/>
    <w:basedOn w:val="Normal"/>
    <w:rsid w:val="009159B9"/>
    <w:pPr>
      <w:spacing w:after="150"/>
    </w:pPr>
    <w:rPr>
      <w:rFonts w:eastAsiaTheme="minorEastAsia"/>
      <w:color w:val="60C6C8"/>
    </w:rPr>
  </w:style>
  <w:style w:type="paragraph" w:customStyle="1" w:styleId="ansi-white-fg2">
    <w:name w:val="ansi-white-fg2"/>
    <w:basedOn w:val="Normal"/>
    <w:rsid w:val="009159B9"/>
    <w:pPr>
      <w:spacing w:after="150"/>
    </w:pPr>
    <w:rPr>
      <w:rFonts w:eastAsiaTheme="minorEastAsia"/>
      <w:color w:val="C5C1B4"/>
    </w:rPr>
  </w:style>
  <w:style w:type="paragraph" w:customStyle="1" w:styleId="ansi-black-bg2">
    <w:name w:val="ansi-black-bg2"/>
    <w:basedOn w:val="Normal"/>
    <w:rsid w:val="009159B9"/>
    <w:pPr>
      <w:shd w:val="clear" w:color="auto" w:fill="3E424D"/>
      <w:spacing w:after="150"/>
    </w:pPr>
    <w:rPr>
      <w:rFonts w:eastAsiaTheme="minorEastAsia"/>
    </w:rPr>
  </w:style>
  <w:style w:type="paragraph" w:customStyle="1" w:styleId="ansi-red-bg2">
    <w:name w:val="ansi-red-bg2"/>
    <w:basedOn w:val="Normal"/>
    <w:rsid w:val="009159B9"/>
    <w:pPr>
      <w:shd w:val="clear" w:color="auto" w:fill="E75C58"/>
      <w:spacing w:after="150"/>
    </w:pPr>
    <w:rPr>
      <w:rFonts w:eastAsiaTheme="minorEastAsia"/>
    </w:rPr>
  </w:style>
  <w:style w:type="paragraph" w:customStyle="1" w:styleId="ansi-green-bg2">
    <w:name w:val="ansi-green-bg2"/>
    <w:basedOn w:val="Normal"/>
    <w:rsid w:val="009159B9"/>
    <w:pPr>
      <w:shd w:val="clear" w:color="auto" w:fill="00A250"/>
      <w:spacing w:after="150"/>
    </w:pPr>
    <w:rPr>
      <w:rFonts w:eastAsiaTheme="minorEastAsia"/>
    </w:rPr>
  </w:style>
  <w:style w:type="paragraph" w:customStyle="1" w:styleId="ansi-yellow-bg2">
    <w:name w:val="ansi-yellow-bg2"/>
    <w:basedOn w:val="Normal"/>
    <w:rsid w:val="009159B9"/>
    <w:pPr>
      <w:shd w:val="clear" w:color="auto" w:fill="DDB62B"/>
      <w:spacing w:after="150"/>
    </w:pPr>
    <w:rPr>
      <w:rFonts w:eastAsiaTheme="minorEastAsia"/>
    </w:rPr>
  </w:style>
  <w:style w:type="paragraph" w:customStyle="1" w:styleId="ansi-blue-bg2">
    <w:name w:val="ansi-blue-bg2"/>
    <w:basedOn w:val="Normal"/>
    <w:rsid w:val="009159B9"/>
    <w:pPr>
      <w:shd w:val="clear" w:color="auto" w:fill="208FFB"/>
      <w:spacing w:after="150"/>
    </w:pPr>
    <w:rPr>
      <w:rFonts w:eastAsiaTheme="minorEastAsia"/>
    </w:rPr>
  </w:style>
  <w:style w:type="paragraph" w:customStyle="1" w:styleId="ansi-magenta-bg2">
    <w:name w:val="ansi-magenta-bg2"/>
    <w:basedOn w:val="Normal"/>
    <w:rsid w:val="009159B9"/>
    <w:pPr>
      <w:shd w:val="clear" w:color="auto" w:fill="D160C4"/>
      <w:spacing w:after="150"/>
    </w:pPr>
    <w:rPr>
      <w:rFonts w:eastAsiaTheme="minorEastAsia"/>
    </w:rPr>
  </w:style>
  <w:style w:type="paragraph" w:customStyle="1" w:styleId="ansi-cyan-bg2">
    <w:name w:val="ansi-cyan-bg2"/>
    <w:basedOn w:val="Normal"/>
    <w:rsid w:val="009159B9"/>
    <w:pPr>
      <w:shd w:val="clear" w:color="auto" w:fill="60C6C8"/>
      <w:spacing w:after="150"/>
    </w:pPr>
    <w:rPr>
      <w:rFonts w:eastAsiaTheme="minorEastAsia"/>
    </w:rPr>
  </w:style>
  <w:style w:type="paragraph" w:customStyle="1" w:styleId="ansi-white-bg2">
    <w:name w:val="ansi-white-bg2"/>
    <w:basedOn w:val="Normal"/>
    <w:rsid w:val="009159B9"/>
    <w:pPr>
      <w:shd w:val="clear" w:color="auto" w:fill="C5C1B4"/>
      <w:spacing w:after="150"/>
    </w:pPr>
    <w:rPr>
      <w:rFonts w:eastAsiaTheme="minorEastAsia"/>
    </w:rPr>
  </w:style>
  <w:style w:type="paragraph" w:customStyle="1" w:styleId="ansi-black-intense-fg2">
    <w:name w:val="ansi-black-intense-fg2"/>
    <w:basedOn w:val="Normal"/>
    <w:rsid w:val="009159B9"/>
    <w:pPr>
      <w:spacing w:after="150"/>
    </w:pPr>
    <w:rPr>
      <w:rFonts w:eastAsiaTheme="minorEastAsia"/>
      <w:color w:val="282C36"/>
    </w:rPr>
  </w:style>
  <w:style w:type="paragraph" w:customStyle="1" w:styleId="ansi-red-intense-fg2">
    <w:name w:val="ansi-red-intense-fg2"/>
    <w:basedOn w:val="Normal"/>
    <w:rsid w:val="009159B9"/>
    <w:pPr>
      <w:spacing w:after="150"/>
    </w:pPr>
    <w:rPr>
      <w:rFonts w:eastAsiaTheme="minorEastAsia"/>
      <w:color w:val="B22B31"/>
    </w:rPr>
  </w:style>
  <w:style w:type="paragraph" w:customStyle="1" w:styleId="ansi-green-intense-fg2">
    <w:name w:val="ansi-green-intense-fg2"/>
    <w:basedOn w:val="Normal"/>
    <w:rsid w:val="009159B9"/>
    <w:pPr>
      <w:spacing w:after="150"/>
    </w:pPr>
    <w:rPr>
      <w:rFonts w:eastAsiaTheme="minorEastAsia"/>
      <w:color w:val="007427"/>
    </w:rPr>
  </w:style>
  <w:style w:type="paragraph" w:customStyle="1" w:styleId="ansi-yellow-intense-fg2">
    <w:name w:val="ansi-yellow-intense-fg2"/>
    <w:basedOn w:val="Normal"/>
    <w:rsid w:val="009159B9"/>
    <w:pPr>
      <w:spacing w:after="150"/>
    </w:pPr>
    <w:rPr>
      <w:rFonts w:eastAsiaTheme="minorEastAsia"/>
      <w:color w:val="B27D12"/>
    </w:rPr>
  </w:style>
  <w:style w:type="paragraph" w:customStyle="1" w:styleId="ansi-blue-intense-fg2">
    <w:name w:val="ansi-blue-intense-fg2"/>
    <w:basedOn w:val="Normal"/>
    <w:rsid w:val="009159B9"/>
    <w:pPr>
      <w:spacing w:after="150"/>
    </w:pPr>
    <w:rPr>
      <w:rFonts w:eastAsiaTheme="minorEastAsia"/>
      <w:color w:val="0065CA"/>
    </w:rPr>
  </w:style>
  <w:style w:type="paragraph" w:customStyle="1" w:styleId="ansi-magenta-intense-fg2">
    <w:name w:val="ansi-magenta-intense-fg2"/>
    <w:basedOn w:val="Normal"/>
    <w:rsid w:val="009159B9"/>
    <w:pPr>
      <w:spacing w:after="150"/>
    </w:pPr>
    <w:rPr>
      <w:rFonts w:eastAsiaTheme="minorEastAsia"/>
      <w:color w:val="A03196"/>
    </w:rPr>
  </w:style>
  <w:style w:type="paragraph" w:customStyle="1" w:styleId="ansi-cyan-intense-fg2">
    <w:name w:val="ansi-cyan-intense-fg2"/>
    <w:basedOn w:val="Normal"/>
    <w:rsid w:val="009159B9"/>
    <w:pPr>
      <w:spacing w:after="150"/>
    </w:pPr>
    <w:rPr>
      <w:rFonts w:eastAsiaTheme="minorEastAsia"/>
      <w:color w:val="258F8F"/>
    </w:rPr>
  </w:style>
  <w:style w:type="paragraph" w:customStyle="1" w:styleId="ansi-white-intense-fg2">
    <w:name w:val="ansi-white-intense-fg2"/>
    <w:basedOn w:val="Normal"/>
    <w:rsid w:val="009159B9"/>
    <w:pPr>
      <w:spacing w:after="150"/>
    </w:pPr>
    <w:rPr>
      <w:rFonts w:eastAsiaTheme="minorEastAsia"/>
      <w:color w:val="A1A6B2"/>
    </w:rPr>
  </w:style>
  <w:style w:type="paragraph" w:customStyle="1" w:styleId="ansi-black-intense-bg2">
    <w:name w:val="ansi-black-intense-bg2"/>
    <w:basedOn w:val="Normal"/>
    <w:rsid w:val="009159B9"/>
    <w:pPr>
      <w:shd w:val="clear" w:color="auto" w:fill="282C36"/>
      <w:spacing w:after="150"/>
    </w:pPr>
    <w:rPr>
      <w:rFonts w:eastAsiaTheme="minorEastAsia"/>
    </w:rPr>
  </w:style>
  <w:style w:type="paragraph" w:customStyle="1" w:styleId="ansi-red-intense-bg2">
    <w:name w:val="ansi-red-intense-bg2"/>
    <w:basedOn w:val="Normal"/>
    <w:rsid w:val="009159B9"/>
    <w:pPr>
      <w:shd w:val="clear" w:color="auto" w:fill="B22B31"/>
      <w:spacing w:after="150"/>
    </w:pPr>
    <w:rPr>
      <w:rFonts w:eastAsiaTheme="minorEastAsia"/>
    </w:rPr>
  </w:style>
  <w:style w:type="paragraph" w:customStyle="1" w:styleId="ansi-green-intense-bg2">
    <w:name w:val="ansi-green-intense-bg2"/>
    <w:basedOn w:val="Normal"/>
    <w:rsid w:val="009159B9"/>
    <w:pPr>
      <w:shd w:val="clear" w:color="auto" w:fill="007427"/>
      <w:spacing w:after="150"/>
    </w:pPr>
    <w:rPr>
      <w:rFonts w:eastAsiaTheme="minorEastAsia"/>
    </w:rPr>
  </w:style>
  <w:style w:type="paragraph" w:customStyle="1" w:styleId="ansi-yellow-intense-bg2">
    <w:name w:val="ansi-yellow-intense-bg2"/>
    <w:basedOn w:val="Normal"/>
    <w:rsid w:val="009159B9"/>
    <w:pPr>
      <w:shd w:val="clear" w:color="auto" w:fill="B27D12"/>
      <w:spacing w:after="150"/>
    </w:pPr>
    <w:rPr>
      <w:rFonts w:eastAsiaTheme="minorEastAsia"/>
    </w:rPr>
  </w:style>
  <w:style w:type="paragraph" w:customStyle="1" w:styleId="ansi-blue-intense-bg2">
    <w:name w:val="ansi-blue-intense-bg2"/>
    <w:basedOn w:val="Normal"/>
    <w:rsid w:val="009159B9"/>
    <w:pPr>
      <w:shd w:val="clear" w:color="auto" w:fill="0065CA"/>
      <w:spacing w:after="150"/>
    </w:pPr>
    <w:rPr>
      <w:rFonts w:eastAsiaTheme="minorEastAsia"/>
    </w:rPr>
  </w:style>
  <w:style w:type="paragraph" w:customStyle="1" w:styleId="ansi-magenta-intense-bg2">
    <w:name w:val="ansi-magenta-intense-bg2"/>
    <w:basedOn w:val="Normal"/>
    <w:rsid w:val="009159B9"/>
    <w:pPr>
      <w:shd w:val="clear" w:color="auto" w:fill="A03196"/>
      <w:spacing w:after="150"/>
    </w:pPr>
    <w:rPr>
      <w:rFonts w:eastAsiaTheme="minorEastAsia"/>
    </w:rPr>
  </w:style>
  <w:style w:type="paragraph" w:customStyle="1" w:styleId="ansi-cyan-intense-bg2">
    <w:name w:val="ansi-cyan-intense-bg2"/>
    <w:basedOn w:val="Normal"/>
    <w:rsid w:val="009159B9"/>
    <w:pPr>
      <w:shd w:val="clear" w:color="auto" w:fill="258F8F"/>
      <w:spacing w:after="150"/>
    </w:pPr>
    <w:rPr>
      <w:rFonts w:eastAsiaTheme="minorEastAsia"/>
    </w:rPr>
  </w:style>
  <w:style w:type="paragraph" w:customStyle="1" w:styleId="ansi-white-intense-bg2">
    <w:name w:val="ansi-white-intense-bg2"/>
    <w:basedOn w:val="Normal"/>
    <w:rsid w:val="009159B9"/>
    <w:pPr>
      <w:shd w:val="clear" w:color="auto" w:fill="A1A6B2"/>
      <w:spacing w:after="150"/>
    </w:pPr>
    <w:rPr>
      <w:rFonts w:eastAsiaTheme="minorEastAsia"/>
    </w:rPr>
  </w:style>
  <w:style w:type="paragraph" w:customStyle="1" w:styleId="ansi-bold2">
    <w:name w:val="ansi-bold2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ansi-underline2">
    <w:name w:val="ansi-underline2"/>
    <w:basedOn w:val="Normal"/>
    <w:rsid w:val="009159B9"/>
    <w:pPr>
      <w:spacing w:after="150"/>
    </w:pPr>
    <w:rPr>
      <w:rFonts w:eastAsiaTheme="minorEastAsia"/>
      <w:u w:val="single"/>
    </w:rPr>
  </w:style>
  <w:style w:type="paragraph" w:customStyle="1" w:styleId="alert2">
    <w:name w:val="alert2"/>
    <w:basedOn w:val="Normal"/>
    <w:rsid w:val="009159B9"/>
    <w:pPr>
      <w:spacing w:after="240"/>
    </w:pPr>
    <w:rPr>
      <w:rFonts w:eastAsiaTheme="minorEastAsia"/>
    </w:rPr>
  </w:style>
  <w:style w:type="paragraph" w:customStyle="1" w:styleId="jp-new-name-title2">
    <w:name w:val="jp-new-name-title2"/>
    <w:basedOn w:val="Normal"/>
    <w:rsid w:val="009159B9"/>
    <w:pPr>
      <w:spacing w:before="180" w:after="150"/>
    </w:pPr>
    <w:rPr>
      <w:rFonts w:eastAsiaTheme="minorEastAsia"/>
    </w:rPr>
  </w:style>
  <w:style w:type="paragraph" w:customStyle="1" w:styleId="jp-id-narrow2">
    <w:name w:val="jp-id-narrow2"/>
    <w:basedOn w:val="Normal"/>
    <w:rsid w:val="009159B9"/>
    <w:pPr>
      <w:spacing w:after="150"/>
      <w:jc w:val="right"/>
    </w:pPr>
    <w:rPr>
      <w:rFonts w:eastAsiaTheme="minorEastAsia"/>
    </w:rPr>
  </w:style>
  <w:style w:type="paragraph" w:customStyle="1" w:styleId="jp-id-modified2">
    <w:name w:val="jp-id-modified2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dirlisting-itemmodified2">
    <w:name w:val="jp-dirlisting-itemmodified2"/>
    <w:basedOn w:val="Normal"/>
    <w:rsid w:val="009159B9"/>
    <w:pPr>
      <w:spacing w:after="150"/>
      <w:jc w:val="right"/>
    </w:pPr>
    <w:rPr>
      <w:rFonts w:eastAsiaTheme="minorEastAsia"/>
      <w:vanish/>
    </w:rPr>
  </w:style>
  <w:style w:type="paragraph" w:customStyle="1" w:styleId="jp-outputarea-prompt2">
    <w:name w:val="jp-outputarea-prompt2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outputarea2">
    <w:name w:val="jp-outputarea2"/>
    <w:basedOn w:val="Normal"/>
    <w:rsid w:val="009159B9"/>
    <w:pPr>
      <w:spacing w:after="150"/>
    </w:pPr>
    <w:rPr>
      <w:rFonts w:eastAsiaTheme="minorEastAsia"/>
    </w:rPr>
  </w:style>
  <w:style w:type="paragraph" w:customStyle="1" w:styleId="jp-morehorizicon2">
    <w:name w:val="jp-morehorizicon2"/>
    <w:basedOn w:val="Normal"/>
    <w:rsid w:val="009159B9"/>
    <w:pPr>
      <w:spacing w:after="150"/>
    </w:pPr>
    <w:rPr>
      <w:rFonts w:eastAsiaTheme="minorEastAsia"/>
    </w:rPr>
  </w:style>
  <w:style w:type="paragraph" w:customStyle="1" w:styleId="jp-dragimage-content2">
    <w:name w:val="jp-dragimage-content2"/>
    <w:basedOn w:val="Normal"/>
    <w:rsid w:val="009159B9"/>
    <w:pPr>
      <w:spacing w:before="60" w:after="60"/>
      <w:ind w:right="60"/>
    </w:pPr>
    <w:rPr>
      <w:rFonts w:ascii="var(--jp-code-font-family)" w:eastAsiaTheme="minorEastAsia" w:hAnsi="var(--jp-code-font-family)"/>
    </w:rPr>
  </w:style>
  <w:style w:type="paragraph" w:customStyle="1" w:styleId="jp-dragimage-prompt2">
    <w:name w:val="jp-dragimage-prompt2"/>
    <w:basedOn w:val="Normal"/>
    <w:rsid w:val="009159B9"/>
    <w:pPr>
      <w:spacing w:after="150"/>
    </w:pPr>
    <w:rPr>
      <w:rFonts w:eastAsiaTheme="minorEastAsia"/>
    </w:rPr>
  </w:style>
  <w:style w:type="paragraph" w:customStyle="1" w:styleId="jp-inputarea-prompt2">
    <w:name w:val="jp-inputarea-prompt2"/>
    <w:basedOn w:val="Normal"/>
    <w:rsid w:val="009159B9"/>
    <w:pPr>
      <w:spacing w:after="150"/>
    </w:pPr>
    <w:rPr>
      <w:rFonts w:eastAsiaTheme="minorEastAsia"/>
    </w:rPr>
  </w:style>
  <w:style w:type="paragraph" w:customStyle="1" w:styleId="codemirror2">
    <w:name w:val="codemirror2"/>
    <w:basedOn w:val="Normal"/>
    <w:rsid w:val="009159B9"/>
    <w:pPr>
      <w:spacing w:after="15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2">
    <w:name w:val="jp-select-wrapper2"/>
    <w:basedOn w:val="Normal"/>
    <w:rsid w:val="009159B9"/>
    <w:pPr>
      <w:spacing w:before="60"/>
    </w:pPr>
    <w:rPr>
      <w:rFonts w:eastAsiaTheme="minorEastAsia"/>
    </w:rPr>
  </w:style>
  <w:style w:type="paragraph" w:customStyle="1" w:styleId="jp-collapse2">
    <w:name w:val="jp-collapse2"/>
    <w:basedOn w:val="Normal"/>
    <w:rsid w:val="009159B9"/>
    <w:pPr>
      <w:spacing w:before="240" w:after="150"/>
    </w:pPr>
    <w:rPr>
      <w:rFonts w:eastAsiaTheme="minorEastAsia"/>
    </w:rPr>
  </w:style>
  <w:style w:type="character" w:customStyle="1" w:styleId="o4">
    <w:name w:val="o4"/>
    <w:basedOn w:val="DefaultParagraphFont"/>
    <w:rsid w:val="009159B9"/>
  </w:style>
  <w:style w:type="character" w:customStyle="1" w:styleId="bp3-icon-standard13">
    <w:name w:val="bp3-icon-standard13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24"/>
      <w:szCs w:val="24"/>
    </w:rPr>
  </w:style>
  <w:style w:type="character" w:customStyle="1" w:styleId="bp3-icon-large21">
    <w:name w:val="bp3-icon-large21"/>
    <w:basedOn w:val="DefaultParagraphFont"/>
    <w:rsid w:val="009159B9"/>
    <w:rPr>
      <w:rFonts w:ascii="Arial" w:hAnsi="Arial" w:cs="Arial" w:hint="default"/>
      <w:b w:val="0"/>
      <w:bCs w:val="0"/>
      <w:i w:val="0"/>
      <w:iCs w:val="0"/>
      <w:sz w:val="30"/>
      <w:szCs w:val="30"/>
    </w:rPr>
  </w:style>
  <w:style w:type="character" w:customStyle="1" w:styleId="cm-keyword7">
    <w:name w:val="cm-keyword7"/>
    <w:basedOn w:val="DefaultParagraphFont"/>
    <w:rsid w:val="009159B9"/>
  </w:style>
  <w:style w:type="character" w:customStyle="1" w:styleId="cm-comment7">
    <w:name w:val="cm-comment7"/>
    <w:basedOn w:val="DefaultParagraphFont"/>
    <w:rsid w:val="009159B9"/>
  </w:style>
  <w:style w:type="character" w:customStyle="1" w:styleId="cm-hr7">
    <w:name w:val="cm-hr7"/>
    <w:basedOn w:val="DefaultParagraphFont"/>
    <w:rsid w:val="009159B9"/>
  </w:style>
  <w:style w:type="paragraph" w:customStyle="1" w:styleId="normal3">
    <w:name w:val="normal3"/>
    <w:basedOn w:val="Normal"/>
    <w:rsid w:val="009159B9"/>
    <w:pPr>
      <w:spacing w:after="150"/>
    </w:pPr>
    <w:rPr>
      <w:rFonts w:eastAsiaTheme="minorEastAsia"/>
    </w:rPr>
  </w:style>
  <w:style w:type="paragraph" w:customStyle="1" w:styleId="special3">
    <w:name w:val="special3"/>
    <w:basedOn w:val="Normal"/>
    <w:rsid w:val="009159B9"/>
    <w:pPr>
      <w:shd w:val="clear" w:color="auto" w:fill="FFFFC0"/>
      <w:spacing w:after="150"/>
    </w:pPr>
    <w:rPr>
      <w:rFonts w:eastAsiaTheme="minorEastAsia"/>
      <w:color w:val="000000"/>
    </w:rPr>
  </w:style>
  <w:style w:type="paragraph" w:customStyle="1" w:styleId="c4">
    <w:name w:val="c4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4">
    <w:name w:val="k4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5">
    <w:name w:val="o5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ch3">
    <w:name w:val="ch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m3">
    <w:name w:val="cm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3">
    <w:name w:val="cp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pf3">
    <w:name w:val="cpf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14">
    <w:name w:val="c14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cs3">
    <w:name w:val="cs3"/>
    <w:basedOn w:val="Normal"/>
    <w:rsid w:val="009159B9"/>
    <w:pPr>
      <w:spacing w:after="150"/>
    </w:pPr>
    <w:rPr>
      <w:rFonts w:eastAsiaTheme="minorEastAsia"/>
      <w:i/>
      <w:iCs/>
    </w:rPr>
  </w:style>
  <w:style w:type="paragraph" w:customStyle="1" w:styleId="kc3">
    <w:name w:val="kc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d3">
    <w:name w:val="kd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n4">
    <w:name w:val="kn4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p3">
    <w:name w:val="kp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r3">
    <w:name w:val="kr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kt3">
    <w:name w:val="kt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ow3">
    <w:name w:val="ow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lm-scrollbar-thumb5">
    <w:name w:val="lm-scrollbar-thumb5"/>
    <w:basedOn w:val="Normal"/>
    <w:rsid w:val="009159B9"/>
    <w:pPr>
      <w:pBdr>
        <w:left w:val="single" w:sz="6" w:space="0" w:color="A0A0A0"/>
        <w:right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scrollbar-thumb6">
    <w:name w:val="lm-scrollbar-thumb6"/>
    <w:basedOn w:val="Normal"/>
    <w:rsid w:val="009159B9"/>
    <w:pPr>
      <w:pBdr>
        <w:top w:val="single" w:sz="6" w:space="0" w:color="A0A0A0"/>
        <w:bottom w:val="single" w:sz="6" w:space="0" w:color="A0A0A0"/>
      </w:pBdr>
      <w:shd w:val="clear" w:color="auto" w:fill="CDCDCD"/>
      <w:spacing w:after="150"/>
    </w:pPr>
    <w:rPr>
      <w:rFonts w:eastAsiaTheme="minorEastAsia"/>
    </w:rPr>
  </w:style>
  <w:style w:type="paragraph" w:customStyle="1" w:styleId="lm-tabbar-tabinput3">
    <w:name w:val="lm-tabbar-tabinput3"/>
    <w:basedOn w:val="Normal"/>
    <w:rsid w:val="009159B9"/>
    <w:pPr>
      <w:spacing w:after="150"/>
    </w:pPr>
    <w:rPr>
      <w:rFonts w:eastAsiaTheme="minorEastAsia"/>
    </w:rPr>
  </w:style>
  <w:style w:type="paragraph" w:customStyle="1" w:styleId="bp3-heading15">
    <w:name w:val="bp3-heading15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text-muted3">
    <w:name w:val="bp3-text-muted3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code3">
    <w:name w:val="bp3-code3"/>
    <w:basedOn w:val="Normal"/>
    <w:rsid w:val="009159B9"/>
    <w:pPr>
      <w:spacing w:after="150"/>
    </w:pPr>
    <w:rPr>
      <w:rFonts w:ascii="Courier New" w:eastAsiaTheme="minorEastAsia" w:hAnsi="Courier New" w:cs="Courier New"/>
      <w:color w:val="A7B6C2"/>
      <w:sz w:val="20"/>
      <w:szCs w:val="20"/>
    </w:rPr>
  </w:style>
  <w:style w:type="paragraph" w:customStyle="1" w:styleId="bp3-code-block3">
    <w:name w:val="bp3-code-block3"/>
    <w:basedOn w:val="Normal"/>
    <w:rsid w:val="009159B9"/>
    <w:pPr>
      <w:wordWrap w:val="0"/>
      <w:spacing w:before="150" w:after="150"/>
    </w:pPr>
    <w:rPr>
      <w:rFonts w:ascii="Courier New" w:eastAsiaTheme="minorEastAsia" w:hAnsi="Courier New" w:cs="Courier New"/>
      <w:color w:val="F5F8FA"/>
      <w:sz w:val="20"/>
      <w:szCs w:val="20"/>
    </w:rPr>
  </w:style>
  <w:style w:type="paragraph" w:customStyle="1" w:styleId="bp3-icon43">
    <w:name w:val="bp3-icon43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44">
    <w:name w:val="bp3-icon44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con-standard14">
    <w:name w:val="bp3-icon-standard14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standard15">
    <w:name w:val="bp3-icon-standard15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22">
    <w:name w:val="bp3-icon-large22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icon-large23">
    <w:name w:val="bp3-icon-large23"/>
    <w:basedOn w:val="Normal"/>
    <w:rsid w:val="009159B9"/>
    <w:pPr>
      <w:spacing w:after="150"/>
      <w:ind w:right="75"/>
    </w:pPr>
    <w:rPr>
      <w:rFonts w:eastAsiaTheme="minorEastAsia"/>
    </w:rPr>
  </w:style>
  <w:style w:type="paragraph" w:customStyle="1" w:styleId="bp3-key3">
    <w:name w:val="bp3-key3"/>
    <w:basedOn w:val="Normal"/>
    <w:rsid w:val="009159B9"/>
    <w:pPr>
      <w:shd w:val="clear" w:color="auto" w:fill="394B59"/>
      <w:spacing w:after="150" w:line="360" w:lineRule="atLeast"/>
      <w:textAlignment w:val="center"/>
    </w:pPr>
    <w:rPr>
      <w:rFonts w:ascii="inherit" w:eastAsiaTheme="minorEastAsia" w:hAnsi="inherit"/>
      <w:color w:val="A7B6C2"/>
      <w:sz w:val="18"/>
      <w:szCs w:val="18"/>
    </w:rPr>
  </w:style>
  <w:style w:type="paragraph" w:customStyle="1" w:styleId="bp3-icon45">
    <w:name w:val="bp3-icon45"/>
    <w:basedOn w:val="Normal"/>
    <w:rsid w:val="009159B9"/>
    <w:pPr>
      <w:spacing w:after="150"/>
      <w:ind w:right="300"/>
      <w:textAlignment w:val="bottom"/>
    </w:pPr>
    <w:rPr>
      <w:rFonts w:eastAsiaTheme="minorEastAsia"/>
      <w:sz w:val="60"/>
      <w:szCs w:val="60"/>
    </w:rPr>
  </w:style>
  <w:style w:type="paragraph" w:customStyle="1" w:styleId="bp3-button9">
    <w:name w:val="bp3-button9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icon46">
    <w:name w:val="bp3-icon46"/>
    <w:basedOn w:val="Normal"/>
    <w:rsid w:val="009159B9"/>
    <w:pPr>
      <w:spacing w:after="150"/>
      <w:ind w:right="75"/>
      <w:textAlignment w:val="bottom"/>
    </w:pPr>
    <w:rPr>
      <w:rFonts w:eastAsiaTheme="minorEastAsia"/>
    </w:rPr>
  </w:style>
  <w:style w:type="paragraph" w:customStyle="1" w:styleId="bp3-input11">
    <w:name w:val="bp3-input11"/>
    <w:basedOn w:val="Normal"/>
    <w:rsid w:val="009159B9"/>
    <w:pPr>
      <w:shd w:val="clear" w:color="auto" w:fill="FFFFFF"/>
      <w:spacing w:after="150" w:line="450" w:lineRule="atLeast"/>
      <w:textAlignment w:val="baseline"/>
    </w:pPr>
    <w:rPr>
      <w:rFonts w:eastAsiaTheme="minorEastAsia"/>
      <w:color w:val="182026"/>
      <w:sz w:val="21"/>
      <w:szCs w:val="21"/>
    </w:rPr>
  </w:style>
  <w:style w:type="paragraph" w:customStyle="1" w:styleId="bp3-breadcrumb3">
    <w:name w:val="bp3-breadcrumb3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breadcrumbs-collapsed5">
    <w:name w:val="bp3-breadcrumbs-collapsed5"/>
    <w:basedOn w:val="Normal"/>
    <w:rsid w:val="009159B9"/>
    <w:pPr>
      <w:shd w:val="clear" w:color="auto" w:fill="CED9E0"/>
      <w:spacing w:after="150"/>
      <w:ind w:right="30"/>
      <w:textAlignment w:val="bottom"/>
    </w:pPr>
    <w:rPr>
      <w:rFonts w:eastAsiaTheme="minorEastAsia"/>
      <w:color w:val="A7B6C2"/>
    </w:rPr>
  </w:style>
  <w:style w:type="paragraph" w:customStyle="1" w:styleId="bp3-breadcrumb-current3">
    <w:name w:val="bp3-breadcrumb-current3"/>
    <w:basedOn w:val="Normal"/>
    <w:rsid w:val="009159B9"/>
    <w:pPr>
      <w:spacing w:after="150"/>
    </w:pPr>
    <w:rPr>
      <w:rFonts w:eastAsiaTheme="minorEastAsia"/>
      <w:b/>
      <w:bCs/>
      <w:color w:val="F5F8FA"/>
    </w:rPr>
  </w:style>
  <w:style w:type="paragraph" w:customStyle="1" w:styleId="bp3-breadcrumbs-collapsed6">
    <w:name w:val="bp3-breadcrumbs-collapsed6"/>
    <w:basedOn w:val="Normal"/>
    <w:rsid w:val="009159B9"/>
    <w:pPr>
      <w:shd w:val="clear" w:color="auto" w:fill="BFCCD6"/>
      <w:spacing w:after="150"/>
      <w:ind w:right="30"/>
      <w:textAlignment w:val="bottom"/>
    </w:pPr>
    <w:rPr>
      <w:rFonts w:eastAsiaTheme="minorEastAsia"/>
      <w:color w:val="F5F8FA"/>
    </w:rPr>
  </w:style>
  <w:style w:type="paragraph" w:customStyle="1" w:styleId="bp3-icon47">
    <w:name w:val="bp3-icon47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16">
    <w:name w:val="bp3-icon-standard16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24">
    <w:name w:val="bp3-icon-large24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heading16">
    <w:name w:val="bp3-heading16"/>
    <w:basedOn w:val="Normal"/>
    <w:rsid w:val="009159B9"/>
    <w:pPr>
      <w:spacing w:after="75" w:line="300" w:lineRule="atLeast"/>
    </w:pPr>
    <w:rPr>
      <w:rFonts w:eastAsiaTheme="minorEastAsia"/>
      <w:b/>
      <w:bCs/>
      <w:color w:val="182026"/>
    </w:rPr>
  </w:style>
  <w:style w:type="paragraph" w:customStyle="1" w:styleId="bp3-callout3">
    <w:name w:val="bp3-callout3"/>
    <w:basedOn w:val="Normal"/>
    <w:rsid w:val="009159B9"/>
    <w:pPr>
      <w:spacing w:before="300" w:after="300"/>
    </w:pPr>
    <w:rPr>
      <w:rFonts w:eastAsiaTheme="minorEastAsia"/>
      <w:sz w:val="21"/>
      <w:szCs w:val="21"/>
    </w:rPr>
  </w:style>
  <w:style w:type="paragraph" w:customStyle="1" w:styleId="bp3-popover-target5">
    <w:name w:val="bp3-popover-target5"/>
    <w:basedOn w:val="Normal"/>
    <w:rsid w:val="009159B9"/>
    <w:pPr>
      <w:spacing w:after="150"/>
    </w:pPr>
    <w:rPr>
      <w:rFonts w:eastAsiaTheme="minorEastAsia"/>
    </w:rPr>
  </w:style>
  <w:style w:type="paragraph" w:customStyle="1" w:styleId="bp3-icon-large25">
    <w:name w:val="bp3-icon-large25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48">
    <w:name w:val="bp3-icon48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17">
    <w:name w:val="bp3-heading17"/>
    <w:basedOn w:val="Normal"/>
    <w:rsid w:val="009159B9"/>
    <w:rPr>
      <w:rFonts w:eastAsiaTheme="minorEastAsia"/>
      <w:b/>
      <w:bCs/>
      <w:color w:val="182026"/>
    </w:rPr>
  </w:style>
  <w:style w:type="paragraph" w:customStyle="1" w:styleId="bp3-dialog-header3">
    <w:name w:val="bp3-dialog-header3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icon-large26">
    <w:name w:val="bp3-icon-large26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49">
    <w:name w:val="bp3-icon49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button10">
    <w:name w:val="bp3-button10"/>
    <w:basedOn w:val="Normal"/>
    <w:rsid w:val="009159B9"/>
    <w:pPr>
      <w:spacing w:after="150"/>
      <w:ind w:left="150"/>
      <w:textAlignment w:val="center"/>
    </w:pPr>
    <w:rPr>
      <w:rFonts w:eastAsiaTheme="minorEastAsia"/>
      <w:sz w:val="21"/>
      <w:szCs w:val="21"/>
    </w:rPr>
  </w:style>
  <w:style w:type="paragraph" w:customStyle="1" w:styleId="bp3-multistep-dialog-left-panel3">
    <w:name w:val="bp3-multistep-dialog-left-panel3"/>
    <w:basedOn w:val="Normal"/>
    <w:rsid w:val="009159B9"/>
    <w:pPr>
      <w:shd w:val="clear" w:color="auto" w:fill="202B33"/>
      <w:spacing w:after="150"/>
    </w:pPr>
    <w:rPr>
      <w:rFonts w:eastAsiaTheme="minorEastAsia"/>
    </w:rPr>
  </w:style>
  <w:style w:type="paragraph" w:customStyle="1" w:styleId="bp3-multistep-dialog-right-panel3">
    <w:name w:val="bp3-multistep-dialog-right-panel3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multistep-dialog-footer3">
    <w:name w:val="bp3-multistep-dialog-footer3"/>
    <w:basedOn w:val="Normal"/>
    <w:rsid w:val="009159B9"/>
    <w:pPr>
      <w:shd w:val="clear" w:color="auto" w:fill="30404D"/>
      <w:spacing w:after="150"/>
    </w:pPr>
    <w:rPr>
      <w:rFonts w:eastAsiaTheme="minorEastAsia"/>
    </w:rPr>
  </w:style>
  <w:style w:type="paragraph" w:customStyle="1" w:styleId="bp3-dialog-step-container3">
    <w:name w:val="bp3-dialog-step-container3"/>
    <w:basedOn w:val="Normal"/>
    <w:rsid w:val="009159B9"/>
    <w:pPr>
      <w:shd w:val="clear" w:color="auto" w:fill="293742"/>
      <w:spacing w:after="150"/>
    </w:pPr>
    <w:rPr>
      <w:rFonts w:eastAsiaTheme="minorEastAsia"/>
    </w:rPr>
  </w:style>
  <w:style w:type="paragraph" w:customStyle="1" w:styleId="bp3-dialog-step9">
    <w:name w:val="bp3-dialog-step9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10">
    <w:name w:val="bp3-dialog-step10"/>
    <w:basedOn w:val="Normal"/>
    <w:rsid w:val="009159B9"/>
    <w:pPr>
      <w:shd w:val="clear" w:color="auto" w:fill="FFFFFF"/>
      <w:spacing w:before="60" w:after="60"/>
      <w:ind w:left="60" w:right="60"/>
    </w:pPr>
    <w:rPr>
      <w:rFonts w:eastAsiaTheme="minorEastAsia"/>
    </w:rPr>
  </w:style>
  <w:style w:type="paragraph" w:customStyle="1" w:styleId="bp3-dialog-step11">
    <w:name w:val="bp3-dialog-step11"/>
    <w:basedOn w:val="Normal"/>
    <w:rsid w:val="009159B9"/>
    <w:pPr>
      <w:shd w:val="clear" w:color="auto" w:fill="30404D"/>
      <w:spacing w:before="60" w:after="60"/>
      <w:ind w:left="60" w:right="60"/>
    </w:pPr>
    <w:rPr>
      <w:rFonts w:eastAsiaTheme="minorEastAsia"/>
    </w:rPr>
  </w:style>
  <w:style w:type="paragraph" w:customStyle="1" w:styleId="bp3-dialog-step12">
    <w:name w:val="bp3-dialog-step12"/>
    <w:basedOn w:val="Normal"/>
    <w:rsid w:val="009159B9"/>
    <w:pPr>
      <w:shd w:val="clear" w:color="auto" w:fill="293742"/>
      <w:spacing w:before="60" w:after="60"/>
      <w:ind w:left="60" w:right="60"/>
    </w:pPr>
    <w:rPr>
      <w:rFonts w:eastAsiaTheme="minorEastAsia"/>
    </w:rPr>
  </w:style>
  <w:style w:type="paragraph" w:customStyle="1" w:styleId="bp3-dialog-step-icon3">
    <w:name w:val="bp3-dialog-step-icon3"/>
    <w:basedOn w:val="Normal"/>
    <w:rsid w:val="009159B9"/>
    <w:pPr>
      <w:shd w:val="clear" w:color="auto" w:fill="8A9BA8"/>
      <w:spacing w:after="150"/>
    </w:pPr>
    <w:rPr>
      <w:rFonts w:eastAsiaTheme="minorEastAsia"/>
      <w:color w:val="FFFFFF"/>
    </w:rPr>
  </w:style>
  <w:style w:type="paragraph" w:customStyle="1" w:styleId="bp3-icon-large27">
    <w:name w:val="bp3-icon-large27"/>
    <w:basedOn w:val="Normal"/>
    <w:rsid w:val="009159B9"/>
    <w:pPr>
      <w:spacing w:after="150"/>
      <w:ind w:right="150"/>
    </w:pPr>
    <w:rPr>
      <w:rFonts w:eastAsiaTheme="minorEastAsia"/>
      <w:color w:val="5C7080"/>
    </w:rPr>
  </w:style>
  <w:style w:type="paragraph" w:customStyle="1" w:styleId="bp3-icon50">
    <w:name w:val="bp3-icon50"/>
    <w:basedOn w:val="Normal"/>
    <w:rsid w:val="009159B9"/>
    <w:pPr>
      <w:spacing w:after="150"/>
      <w:ind w:right="150"/>
      <w:textAlignment w:val="bottom"/>
    </w:pPr>
    <w:rPr>
      <w:rFonts w:eastAsiaTheme="minorEastAsia"/>
      <w:color w:val="5C7080"/>
    </w:rPr>
  </w:style>
  <w:style w:type="paragraph" w:customStyle="1" w:styleId="bp3-heading18">
    <w:name w:val="bp3-heading18"/>
    <w:basedOn w:val="Normal"/>
    <w:rsid w:val="009159B9"/>
    <w:rPr>
      <w:rFonts w:eastAsiaTheme="minorEastAsia"/>
      <w:b/>
      <w:bCs/>
      <w:color w:val="182026"/>
    </w:rPr>
  </w:style>
  <w:style w:type="paragraph" w:customStyle="1" w:styleId="bp3-icon-large28">
    <w:name w:val="bp3-icon-large28"/>
    <w:basedOn w:val="Normal"/>
    <w:rsid w:val="009159B9"/>
    <w:pPr>
      <w:spacing w:after="150"/>
      <w:ind w:right="150"/>
    </w:pPr>
    <w:rPr>
      <w:rFonts w:eastAsiaTheme="minorEastAsia"/>
      <w:color w:val="A7B6C2"/>
    </w:rPr>
  </w:style>
  <w:style w:type="paragraph" w:customStyle="1" w:styleId="bp3-icon51">
    <w:name w:val="bp3-icon51"/>
    <w:basedOn w:val="Normal"/>
    <w:rsid w:val="009159B9"/>
    <w:pPr>
      <w:spacing w:after="150"/>
      <w:ind w:right="150"/>
      <w:textAlignment w:val="bottom"/>
    </w:pPr>
    <w:rPr>
      <w:rFonts w:eastAsiaTheme="minorEastAsia"/>
      <w:color w:val="A7B6C2"/>
    </w:rPr>
  </w:style>
  <w:style w:type="paragraph" w:customStyle="1" w:styleId="bp3-control-indicator9">
    <w:name w:val="bp3-control-indicator9"/>
    <w:basedOn w:val="Normal"/>
    <w:rsid w:val="009159B9"/>
    <w:pPr>
      <w:shd w:val="clear" w:color="auto" w:fill="F5F8FA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10">
    <w:name w:val="bp3-control-indicator10"/>
    <w:basedOn w:val="Normal"/>
    <w:rsid w:val="009159B9"/>
    <w:pPr>
      <w:shd w:val="clear" w:color="auto" w:fill="EBF1F5"/>
      <w:spacing w:after="150"/>
      <w:ind w:right="150"/>
      <w:textAlignment w:val="center"/>
    </w:pPr>
    <w:rPr>
      <w:rFonts w:eastAsiaTheme="minorEastAsia"/>
    </w:rPr>
  </w:style>
  <w:style w:type="paragraph" w:customStyle="1" w:styleId="bp3-control5">
    <w:name w:val="bp3-control5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control-indicator11">
    <w:name w:val="bp3-control-indicator11"/>
    <w:basedOn w:val="Normal"/>
    <w:rsid w:val="009159B9"/>
    <w:pPr>
      <w:shd w:val="clear" w:color="auto" w:fill="394B59"/>
      <w:spacing w:after="150"/>
      <w:ind w:right="150"/>
      <w:textAlignment w:val="center"/>
    </w:pPr>
    <w:rPr>
      <w:rFonts w:eastAsiaTheme="minorEastAsia"/>
    </w:rPr>
  </w:style>
  <w:style w:type="paragraph" w:customStyle="1" w:styleId="bp3-control-indicator12">
    <w:name w:val="bp3-control-indicator12"/>
    <w:basedOn w:val="Normal"/>
    <w:rsid w:val="009159B9"/>
    <w:pPr>
      <w:shd w:val="clear" w:color="auto" w:fill="30404D"/>
      <w:spacing w:after="150"/>
      <w:ind w:right="150"/>
      <w:textAlignment w:val="center"/>
    </w:pPr>
    <w:rPr>
      <w:rFonts w:eastAsiaTheme="minorEastAsia"/>
    </w:rPr>
  </w:style>
  <w:style w:type="paragraph" w:customStyle="1" w:styleId="bp3-file-upload-input5">
    <w:name w:val="bp3-file-upload-input5"/>
    <w:basedOn w:val="Normal"/>
    <w:rsid w:val="009159B9"/>
    <w:pPr>
      <w:shd w:val="clear" w:color="auto" w:fill="FFFFFF"/>
      <w:spacing w:after="150" w:line="600" w:lineRule="atLeast"/>
      <w:textAlignment w:val="center"/>
    </w:pPr>
    <w:rPr>
      <w:rFonts w:eastAsiaTheme="minorEastAsia"/>
      <w:color w:val="182026"/>
    </w:rPr>
  </w:style>
  <w:style w:type="paragraph" w:customStyle="1" w:styleId="bp3-file-upload-input6">
    <w:name w:val="bp3-file-upload-input6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control6">
    <w:name w:val="bp3-control6"/>
    <w:basedOn w:val="Normal"/>
    <w:rsid w:val="009159B9"/>
    <w:pPr>
      <w:spacing w:before="105" w:after="150"/>
    </w:pPr>
    <w:rPr>
      <w:rFonts w:eastAsiaTheme="minorEastAsia"/>
    </w:rPr>
  </w:style>
  <w:style w:type="paragraph" w:customStyle="1" w:styleId="bp3-form-helper-text5">
    <w:name w:val="bp3-form-helper-text5"/>
    <w:basedOn w:val="Normal"/>
    <w:rsid w:val="009159B9"/>
    <w:pPr>
      <w:spacing w:before="75" w:after="150"/>
    </w:pPr>
    <w:rPr>
      <w:rFonts w:eastAsiaTheme="minorEastAsia"/>
      <w:color w:val="5C7080"/>
      <w:sz w:val="18"/>
      <w:szCs w:val="18"/>
    </w:rPr>
  </w:style>
  <w:style w:type="paragraph" w:customStyle="1" w:styleId="bp3-form-helper-text6">
    <w:name w:val="bp3-form-helper-text6"/>
    <w:basedOn w:val="Normal"/>
    <w:rsid w:val="009159B9"/>
    <w:pPr>
      <w:spacing w:before="75" w:after="150"/>
    </w:pPr>
    <w:rPr>
      <w:rFonts w:eastAsiaTheme="minorEastAsia"/>
      <w:color w:val="A7B6C2"/>
      <w:sz w:val="18"/>
      <w:szCs w:val="18"/>
    </w:rPr>
  </w:style>
  <w:style w:type="paragraph" w:customStyle="1" w:styleId="bp3-input12">
    <w:name w:val="bp3-input12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button11">
    <w:name w:val="bp3-button11"/>
    <w:basedOn w:val="Normal"/>
    <w:rsid w:val="009159B9"/>
    <w:pPr>
      <w:spacing w:before="45" w:after="45"/>
      <w:ind w:left="45" w:right="45"/>
      <w:textAlignment w:val="center"/>
    </w:pPr>
    <w:rPr>
      <w:rFonts w:eastAsiaTheme="minorEastAsia"/>
      <w:sz w:val="21"/>
      <w:szCs w:val="21"/>
    </w:rPr>
  </w:style>
  <w:style w:type="paragraph" w:customStyle="1" w:styleId="bp3-tag5">
    <w:name w:val="bp3-tag5"/>
    <w:basedOn w:val="Normal"/>
    <w:rsid w:val="009159B9"/>
    <w:pPr>
      <w:shd w:val="clear" w:color="auto" w:fill="5C7080"/>
      <w:spacing w:before="75" w:after="75" w:line="240" w:lineRule="atLeast"/>
      <w:ind w:left="75" w:right="75"/>
    </w:pPr>
    <w:rPr>
      <w:rFonts w:eastAsiaTheme="minorEastAsia"/>
      <w:color w:val="F5F8FA"/>
      <w:sz w:val="18"/>
      <w:szCs w:val="18"/>
    </w:rPr>
  </w:style>
  <w:style w:type="paragraph" w:customStyle="1" w:styleId="bp3-icon52">
    <w:name w:val="bp3-icon52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nput13">
    <w:name w:val="bp3-input13"/>
    <w:basedOn w:val="Normal"/>
    <w:rsid w:val="009159B9"/>
    <w:pPr>
      <w:shd w:val="clear" w:color="auto" w:fill="FFFFFF"/>
      <w:spacing w:after="150" w:line="450" w:lineRule="atLeast"/>
      <w:textAlignment w:val="center"/>
    </w:pPr>
    <w:rPr>
      <w:rFonts w:eastAsiaTheme="minorEastAsia"/>
      <w:color w:val="F5F8FA"/>
      <w:sz w:val="21"/>
      <w:szCs w:val="21"/>
    </w:rPr>
  </w:style>
  <w:style w:type="paragraph" w:customStyle="1" w:styleId="bp3-html-select3">
    <w:name w:val="bp3-html-select3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input14">
    <w:name w:val="bp3-input14"/>
    <w:basedOn w:val="Normal"/>
    <w:rsid w:val="009159B9"/>
    <w:pPr>
      <w:shd w:val="clear" w:color="auto" w:fill="FFFFFF"/>
      <w:spacing w:before="75"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select3">
    <w:name w:val="bp3-select3"/>
    <w:basedOn w:val="Normal"/>
    <w:rsid w:val="009159B9"/>
    <w:pPr>
      <w:spacing w:before="75" w:after="150"/>
      <w:textAlignment w:val="center"/>
    </w:pPr>
    <w:rPr>
      <w:rFonts w:eastAsiaTheme="minorEastAsia"/>
    </w:rPr>
  </w:style>
  <w:style w:type="paragraph" w:customStyle="1" w:styleId="bp3-slider3">
    <w:name w:val="bp3-slider3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popover-wrapper3">
    <w:name w:val="bp3-popover-wrapper3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button-group5">
    <w:name w:val="bp3-button-group5"/>
    <w:basedOn w:val="Normal"/>
    <w:rsid w:val="009159B9"/>
    <w:pPr>
      <w:spacing w:before="75" w:after="150"/>
    </w:pPr>
    <w:rPr>
      <w:rFonts w:eastAsiaTheme="minorEastAsia"/>
    </w:rPr>
  </w:style>
  <w:style w:type="paragraph" w:customStyle="1" w:styleId="bp3-icon53">
    <w:name w:val="bp3-icon53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54">
    <w:name w:val="bp3-icon54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55">
    <w:name w:val="bp3-icon55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56">
    <w:name w:val="bp3-icon56"/>
    <w:basedOn w:val="Normal"/>
    <w:rsid w:val="009159B9"/>
    <w:pPr>
      <w:spacing w:after="150"/>
      <w:textAlignment w:val="bottom"/>
    </w:pPr>
    <w:rPr>
      <w:rFonts w:eastAsiaTheme="minorEastAsia"/>
      <w:color w:val="182026"/>
    </w:rPr>
  </w:style>
  <w:style w:type="paragraph" w:customStyle="1" w:styleId="bp3-icon57">
    <w:name w:val="bp3-icon57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58">
    <w:name w:val="bp3-icon58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59">
    <w:name w:val="bp3-icon59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icon60">
    <w:name w:val="bp3-icon60"/>
    <w:basedOn w:val="Normal"/>
    <w:rsid w:val="009159B9"/>
    <w:pPr>
      <w:spacing w:after="150"/>
      <w:textAlignment w:val="bottom"/>
    </w:pPr>
    <w:rPr>
      <w:rFonts w:eastAsiaTheme="minorEastAsia"/>
      <w:color w:val="F5F8FA"/>
    </w:rPr>
  </w:style>
  <w:style w:type="paragraph" w:customStyle="1" w:styleId="bp3-dialog-body3">
    <w:name w:val="bp3-dialog-body3"/>
    <w:basedOn w:val="Normal"/>
    <w:rsid w:val="009159B9"/>
    <w:pPr>
      <w:spacing w:line="270" w:lineRule="atLeast"/>
    </w:pPr>
    <w:rPr>
      <w:rFonts w:eastAsiaTheme="minorEastAsia"/>
    </w:rPr>
  </w:style>
  <w:style w:type="paragraph" w:customStyle="1" w:styleId="bp3-heading19">
    <w:name w:val="bp3-heading19"/>
    <w:basedOn w:val="Normal"/>
    <w:rsid w:val="009159B9"/>
    <w:pPr>
      <w:spacing w:after="300"/>
    </w:pPr>
    <w:rPr>
      <w:rFonts w:eastAsiaTheme="minorEastAsia"/>
      <w:b/>
      <w:bCs/>
      <w:color w:val="182026"/>
    </w:rPr>
  </w:style>
  <w:style w:type="paragraph" w:customStyle="1" w:styleId="bp3-popover-target6">
    <w:name w:val="bp3-popover-target6"/>
    <w:basedOn w:val="Normal"/>
    <w:rsid w:val="009159B9"/>
    <w:pPr>
      <w:spacing w:after="150"/>
    </w:pPr>
    <w:rPr>
      <w:rFonts w:eastAsiaTheme="minorEastAsia"/>
    </w:rPr>
  </w:style>
  <w:style w:type="paragraph" w:customStyle="1" w:styleId="bp3-menu-item-label5">
    <w:name w:val="bp3-menu-item-label5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menu-item3">
    <w:name w:val="bp3-menu-item3"/>
    <w:basedOn w:val="Normal"/>
    <w:rsid w:val="009159B9"/>
    <w:pPr>
      <w:spacing w:after="150" w:line="330" w:lineRule="atLeast"/>
    </w:pPr>
    <w:rPr>
      <w:rFonts w:eastAsiaTheme="minorEastAsia"/>
    </w:rPr>
  </w:style>
  <w:style w:type="paragraph" w:customStyle="1" w:styleId="bp3-icon61">
    <w:name w:val="bp3-icon61"/>
    <w:basedOn w:val="Normal"/>
    <w:rsid w:val="009159B9"/>
    <w:pPr>
      <w:spacing w:before="45" w:after="150"/>
      <w:textAlignment w:val="bottom"/>
    </w:pPr>
    <w:rPr>
      <w:rFonts w:eastAsiaTheme="minorEastAsia"/>
    </w:rPr>
  </w:style>
  <w:style w:type="paragraph" w:customStyle="1" w:styleId="bp3-menu11">
    <w:name w:val="bp3-menu11"/>
    <w:basedOn w:val="Normal"/>
    <w:rsid w:val="009159B9"/>
    <w:pPr>
      <w:shd w:val="clear" w:color="auto" w:fill="30404D"/>
    </w:pPr>
    <w:rPr>
      <w:rFonts w:eastAsiaTheme="minorEastAsia"/>
      <w:color w:val="F5F8FA"/>
    </w:rPr>
  </w:style>
  <w:style w:type="paragraph" w:customStyle="1" w:styleId="bp3-menu-item-label6">
    <w:name w:val="bp3-menu-item-label6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menu12">
    <w:name w:val="bp3-menu12"/>
    <w:basedOn w:val="Normal"/>
    <w:rsid w:val="009159B9"/>
    <w:pPr>
      <w:shd w:val="clear" w:color="auto" w:fill="FFFFFF"/>
      <w:spacing w:before="75"/>
    </w:pPr>
    <w:rPr>
      <w:rFonts w:eastAsiaTheme="minorEastAsia"/>
      <w:color w:val="182026"/>
    </w:rPr>
  </w:style>
  <w:style w:type="paragraph" w:customStyle="1" w:styleId="bp3-heading20">
    <w:name w:val="bp3-heading20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-view3">
    <w:name w:val="bp3-panel-stack-view3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heading21">
    <w:name w:val="bp3-heading21"/>
    <w:basedOn w:val="Normal"/>
    <w:rsid w:val="009159B9"/>
    <w:pPr>
      <w:ind w:left="75" w:right="75"/>
    </w:pPr>
    <w:rPr>
      <w:rFonts w:eastAsiaTheme="minorEastAsia"/>
      <w:b/>
      <w:bCs/>
      <w:color w:val="182026"/>
    </w:rPr>
  </w:style>
  <w:style w:type="paragraph" w:customStyle="1" w:styleId="bp3-panel-stack2-view3">
    <w:name w:val="bp3-panel-stack2-view3"/>
    <w:basedOn w:val="Normal"/>
    <w:rsid w:val="009159B9"/>
    <w:pPr>
      <w:shd w:val="clear" w:color="auto" w:fill="30404D"/>
      <w:spacing w:after="150"/>
      <w:ind w:right="-15"/>
    </w:pPr>
    <w:rPr>
      <w:rFonts w:eastAsiaTheme="minorEastAsia"/>
    </w:rPr>
  </w:style>
  <w:style w:type="paragraph" w:customStyle="1" w:styleId="bp3-popover-arrow7">
    <w:name w:val="bp3-popover-arrow7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7">
    <w:name w:val="bp3-popover-content7"/>
    <w:basedOn w:val="Normal"/>
    <w:rsid w:val="009159B9"/>
    <w:pPr>
      <w:shd w:val="clear" w:color="auto" w:fill="FFFFFF"/>
      <w:spacing w:after="150"/>
    </w:pPr>
    <w:rPr>
      <w:rFonts w:eastAsiaTheme="minorEastAsia"/>
    </w:rPr>
  </w:style>
  <w:style w:type="paragraph" w:customStyle="1" w:styleId="bp3-popover-arrow8">
    <w:name w:val="bp3-popover-arrow8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bp3-progress-meter5">
    <w:name w:val="bp3-progress-meter5"/>
    <w:basedOn w:val="Normal"/>
    <w:rsid w:val="009159B9"/>
    <w:pPr>
      <w:spacing w:after="150"/>
    </w:pPr>
    <w:rPr>
      <w:rFonts w:eastAsiaTheme="minorEastAsia"/>
    </w:rPr>
  </w:style>
  <w:style w:type="paragraph" w:customStyle="1" w:styleId="bp3-progress-meter6">
    <w:name w:val="bp3-progress-meter6"/>
    <w:basedOn w:val="Normal"/>
    <w:rsid w:val="009159B9"/>
    <w:pPr>
      <w:shd w:val="clear" w:color="auto" w:fill="8A9BA8"/>
      <w:spacing w:after="150"/>
    </w:pPr>
    <w:rPr>
      <w:rFonts w:eastAsiaTheme="minorEastAsia"/>
    </w:rPr>
  </w:style>
  <w:style w:type="paragraph" w:customStyle="1" w:styleId="bp3-slider-handle9">
    <w:name w:val="bp3-slider-handle9"/>
    <w:basedOn w:val="Normal"/>
    <w:rsid w:val="009159B9"/>
    <w:pPr>
      <w:shd w:val="clear" w:color="auto" w:fill="BFCCD6"/>
      <w:spacing w:after="150"/>
    </w:pPr>
    <w:rPr>
      <w:rFonts w:eastAsiaTheme="minorEastAsia"/>
      <w:color w:val="182026"/>
    </w:rPr>
  </w:style>
  <w:style w:type="paragraph" w:customStyle="1" w:styleId="bp3-slider-handle10">
    <w:name w:val="bp3-slider-handle10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11">
    <w:name w:val="bp3-slider-handle11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slider-handle12">
    <w:name w:val="bp3-slider-handle12"/>
    <w:basedOn w:val="Normal"/>
    <w:rsid w:val="009159B9"/>
    <w:pPr>
      <w:shd w:val="clear" w:color="auto" w:fill="5C7080"/>
      <w:spacing w:after="150"/>
    </w:pPr>
    <w:rPr>
      <w:rFonts w:eastAsiaTheme="minorEastAsia"/>
      <w:color w:val="F5F8FA"/>
    </w:rPr>
  </w:style>
  <w:style w:type="paragraph" w:customStyle="1" w:styleId="bp3-slider-label5">
    <w:name w:val="bp3-slider-label5"/>
    <w:basedOn w:val="Normal"/>
    <w:rsid w:val="009159B9"/>
    <w:pPr>
      <w:shd w:val="clear" w:color="auto" w:fill="394B59"/>
      <w:spacing w:after="150"/>
      <w:ind w:left="120"/>
      <w:textAlignment w:val="top"/>
    </w:pPr>
    <w:rPr>
      <w:rFonts w:eastAsiaTheme="minorEastAsia"/>
      <w:color w:val="F5F8FA"/>
      <w:sz w:val="18"/>
      <w:szCs w:val="18"/>
    </w:rPr>
  </w:style>
  <w:style w:type="paragraph" w:customStyle="1" w:styleId="bp3-slider-label6">
    <w:name w:val="bp3-slider-label6"/>
    <w:basedOn w:val="Normal"/>
    <w:rsid w:val="009159B9"/>
    <w:pPr>
      <w:shd w:val="clear" w:color="auto" w:fill="E1E8ED"/>
      <w:spacing w:after="150"/>
      <w:ind w:left="120"/>
      <w:textAlignment w:val="top"/>
    </w:pPr>
    <w:rPr>
      <w:rFonts w:eastAsiaTheme="minorEastAsia"/>
      <w:color w:val="394B59"/>
      <w:sz w:val="18"/>
      <w:szCs w:val="18"/>
    </w:rPr>
  </w:style>
  <w:style w:type="paragraph" w:customStyle="1" w:styleId="bp3-tab-indicator5">
    <w:name w:val="bp3-tab-indicator5"/>
    <w:basedOn w:val="Normal"/>
    <w:rsid w:val="009159B9"/>
    <w:pPr>
      <w:shd w:val="clear" w:color="auto" w:fill="106BA3"/>
      <w:spacing w:after="150"/>
    </w:pPr>
    <w:rPr>
      <w:rFonts w:eastAsiaTheme="minorEastAsia"/>
    </w:rPr>
  </w:style>
  <w:style w:type="paragraph" w:customStyle="1" w:styleId="bp3-tab3">
    <w:name w:val="bp3-tab3"/>
    <w:basedOn w:val="Normal"/>
    <w:rsid w:val="009159B9"/>
    <w:pPr>
      <w:spacing w:after="150" w:line="450" w:lineRule="atLeast"/>
      <w:textAlignment w:val="top"/>
    </w:pPr>
    <w:rPr>
      <w:rFonts w:eastAsiaTheme="minorEastAsia"/>
      <w:color w:val="F5F8FA"/>
      <w:sz w:val="21"/>
      <w:szCs w:val="21"/>
    </w:rPr>
  </w:style>
  <w:style w:type="paragraph" w:customStyle="1" w:styleId="bp3-tab-indicator6">
    <w:name w:val="bp3-tab-indicator6"/>
    <w:basedOn w:val="Normal"/>
    <w:rsid w:val="009159B9"/>
    <w:pPr>
      <w:shd w:val="clear" w:color="auto" w:fill="48AFF0"/>
      <w:spacing w:after="150"/>
    </w:pPr>
    <w:rPr>
      <w:rFonts w:eastAsiaTheme="minorEastAsia"/>
    </w:rPr>
  </w:style>
  <w:style w:type="paragraph" w:customStyle="1" w:styleId="bp3-tag6">
    <w:name w:val="bp3-tag6"/>
    <w:basedOn w:val="Normal"/>
    <w:rsid w:val="009159B9"/>
    <w:pPr>
      <w:shd w:val="clear" w:color="auto" w:fill="BFCCD6"/>
      <w:spacing w:after="150" w:line="240" w:lineRule="atLeast"/>
    </w:pPr>
    <w:rPr>
      <w:rFonts w:eastAsiaTheme="minorEastAsia"/>
      <w:color w:val="182026"/>
      <w:sz w:val="18"/>
      <w:szCs w:val="18"/>
    </w:rPr>
  </w:style>
  <w:style w:type="paragraph" w:customStyle="1" w:styleId="bp3-tag-remove3">
    <w:name w:val="bp3-tag-remove3"/>
    <w:basedOn w:val="Normal"/>
    <w:rsid w:val="009159B9"/>
    <w:pPr>
      <w:ind w:right="-150"/>
    </w:pPr>
    <w:rPr>
      <w:rFonts w:eastAsiaTheme="minorEastAsia"/>
    </w:rPr>
  </w:style>
  <w:style w:type="paragraph" w:customStyle="1" w:styleId="bp3-tag-input-icon3">
    <w:name w:val="bp3-tag-input-icon3"/>
    <w:basedOn w:val="Normal"/>
    <w:rsid w:val="009159B9"/>
    <w:pPr>
      <w:spacing w:before="105" w:after="150"/>
      <w:ind w:left="30" w:right="105"/>
    </w:pPr>
    <w:rPr>
      <w:rFonts w:eastAsiaTheme="minorEastAsia"/>
      <w:color w:val="5C7080"/>
    </w:rPr>
  </w:style>
  <w:style w:type="paragraph" w:customStyle="1" w:styleId="bp3-tag-input-values3">
    <w:name w:val="bp3-tag-input-values3"/>
    <w:basedOn w:val="Normal"/>
    <w:rsid w:val="009159B9"/>
    <w:pPr>
      <w:spacing w:before="75" w:after="150"/>
      <w:ind w:right="105"/>
    </w:pPr>
    <w:rPr>
      <w:rFonts w:eastAsiaTheme="minorEastAsia"/>
    </w:rPr>
  </w:style>
  <w:style w:type="paragraph" w:customStyle="1" w:styleId="bp3-input-ghost3">
    <w:name w:val="bp3-input-ghost3"/>
    <w:basedOn w:val="Normal"/>
    <w:rsid w:val="009159B9"/>
    <w:pPr>
      <w:spacing w:after="150" w:line="300" w:lineRule="atLeast"/>
    </w:pPr>
    <w:rPr>
      <w:rFonts w:eastAsiaTheme="minorEastAsia"/>
    </w:rPr>
  </w:style>
  <w:style w:type="paragraph" w:customStyle="1" w:styleId="bp3-button12">
    <w:name w:val="bp3-button12"/>
    <w:basedOn w:val="Normal"/>
    <w:rsid w:val="009159B9"/>
    <w:pPr>
      <w:spacing w:before="45" w:after="45"/>
      <w:ind w:right="45"/>
      <w:textAlignment w:val="center"/>
    </w:pPr>
    <w:rPr>
      <w:rFonts w:eastAsiaTheme="minorEastAsia"/>
      <w:sz w:val="21"/>
      <w:szCs w:val="21"/>
    </w:rPr>
  </w:style>
  <w:style w:type="paragraph" w:customStyle="1" w:styleId="bp3-spinner3">
    <w:name w:val="bp3-spinner3"/>
    <w:basedOn w:val="Normal"/>
    <w:rsid w:val="009159B9"/>
    <w:pPr>
      <w:spacing w:before="45" w:after="45"/>
      <w:ind w:right="45"/>
      <w:textAlignment w:val="center"/>
    </w:pPr>
    <w:rPr>
      <w:rFonts w:eastAsiaTheme="minorEastAsia"/>
    </w:rPr>
  </w:style>
  <w:style w:type="paragraph" w:customStyle="1" w:styleId="bp3-button-group6">
    <w:name w:val="bp3-button-group6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arrow9">
    <w:name w:val="bp3-popover-arrow9"/>
    <w:basedOn w:val="Normal"/>
    <w:rsid w:val="009159B9"/>
    <w:pPr>
      <w:spacing w:after="150"/>
    </w:pPr>
    <w:rPr>
      <w:rFonts w:eastAsiaTheme="minorEastAsia"/>
    </w:rPr>
  </w:style>
  <w:style w:type="paragraph" w:customStyle="1" w:styleId="bp3-popover-content8">
    <w:name w:val="bp3-popover-content8"/>
    <w:basedOn w:val="Normal"/>
    <w:rsid w:val="009159B9"/>
    <w:pPr>
      <w:shd w:val="clear" w:color="auto" w:fill="394B59"/>
      <w:spacing w:after="150"/>
    </w:pPr>
    <w:rPr>
      <w:rFonts w:eastAsiaTheme="minorEastAsia"/>
      <w:color w:val="F5F8FA"/>
    </w:rPr>
  </w:style>
  <w:style w:type="paragraph" w:customStyle="1" w:styleId="bp3-icon62">
    <w:name w:val="bp3-icon62"/>
    <w:basedOn w:val="Normal"/>
    <w:rsid w:val="009159B9"/>
    <w:pPr>
      <w:spacing w:after="150"/>
      <w:textAlignment w:val="bottom"/>
    </w:pPr>
    <w:rPr>
      <w:rFonts w:eastAsiaTheme="minorEastAsia"/>
      <w:color w:val="5C7080"/>
    </w:rPr>
  </w:style>
  <w:style w:type="paragraph" w:customStyle="1" w:styleId="bp3-icon-standard17">
    <w:name w:val="bp3-icon-standard17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icon-large29">
    <w:name w:val="bp3-icon-large29"/>
    <w:basedOn w:val="Normal"/>
    <w:rsid w:val="009159B9"/>
    <w:pPr>
      <w:spacing w:after="150"/>
    </w:pPr>
    <w:rPr>
      <w:rFonts w:eastAsiaTheme="minorEastAsia"/>
      <w:color w:val="5C7080"/>
    </w:rPr>
  </w:style>
  <w:style w:type="paragraph" w:customStyle="1" w:styleId="bp3-tree-node-caret5">
    <w:name w:val="bp3-tree-node-caret5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tree-node-caret6">
    <w:name w:val="bp3-tree-node-caret6"/>
    <w:basedOn w:val="Normal"/>
    <w:rsid w:val="009159B9"/>
    <w:pPr>
      <w:spacing w:after="150"/>
    </w:pPr>
    <w:rPr>
      <w:rFonts w:eastAsiaTheme="minorEastAsia"/>
      <w:color w:val="F5F8FA"/>
    </w:rPr>
  </w:style>
  <w:style w:type="paragraph" w:customStyle="1" w:styleId="bp3-icon63">
    <w:name w:val="bp3-icon63"/>
    <w:basedOn w:val="Normal"/>
    <w:rsid w:val="009159B9"/>
    <w:pPr>
      <w:spacing w:after="150"/>
      <w:textAlignment w:val="bottom"/>
    </w:pPr>
    <w:rPr>
      <w:rFonts w:eastAsiaTheme="minorEastAsia"/>
      <w:color w:val="A7B6C2"/>
    </w:rPr>
  </w:style>
  <w:style w:type="paragraph" w:customStyle="1" w:styleId="bp3-icon-standard18">
    <w:name w:val="bp3-icon-standard18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con-large30">
    <w:name w:val="bp3-icon-large30"/>
    <w:basedOn w:val="Normal"/>
    <w:rsid w:val="009159B9"/>
    <w:pPr>
      <w:spacing w:after="150"/>
    </w:pPr>
    <w:rPr>
      <w:rFonts w:eastAsiaTheme="minorEastAsia"/>
      <w:color w:val="A7B6C2"/>
    </w:rPr>
  </w:style>
  <w:style w:type="paragraph" w:customStyle="1" w:styleId="bp3-input15">
    <w:name w:val="bp3-input15"/>
    <w:basedOn w:val="Normal"/>
    <w:rsid w:val="009159B9"/>
    <w:pPr>
      <w:spacing w:after="150" w:line="450" w:lineRule="atLeast"/>
      <w:textAlignment w:val="center"/>
    </w:pPr>
    <w:rPr>
      <w:rFonts w:eastAsiaTheme="minorEastAsia"/>
      <w:color w:val="182026"/>
      <w:sz w:val="21"/>
      <w:szCs w:val="21"/>
    </w:rPr>
  </w:style>
  <w:style w:type="paragraph" w:customStyle="1" w:styleId="bp3-menu13">
    <w:name w:val="bp3-menu13"/>
    <w:basedOn w:val="Normal"/>
    <w:rsid w:val="009159B9"/>
    <w:rPr>
      <w:rFonts w:eastAsiaTheme="minorEastAsia"/>
      <w:color w:val="182026"/>
    </w:rPr>
  </w:style>
  <w:style w:type="paragraph" w:customStyle="1" w:styleId="bp3-popover-content9">
    <w:name w:val="bp3-popover-content9"/>
    <w:basedOn w:val="Normal"/>
    <w:rsid w:val="009159B9"/>
    <w:pPr>
      <w:spacing w:after="150"/>
    </w:pPr>
    <w:rPr>
      <w:rFonts w:eastAsiaTheme="minorEastAsia"/>
    </w:rPr>
  </w:style>
  <w:style w:type="paragraph" w:customStyle="1" w:styleId="bp3-input-group3">
    <w:name w:val="bp3-input-group3"/>
    <w:basedOn w:val="Normal"/>
    <w:rsid w:val="009159B9"/>
    <w:rPr>
      <w:rFonts w:eastAsiaTheme="minorEastAsia"/>
    </w:rPr>
  </w:style>
  <w:style w:type="paragraph" w:customStyle="1" w:styleId="bp3-menu14">
    <w:name w:val="bp3-menu14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bp3-menu15">
    <w:name w:val="bp3-menu15"/>
    <w:basedOn w:val="Normal"/>
    <w:rsid w:val="009159B9"/>
    <w:pPr>
      <w:shd w:val="clear" w:color="auto" w:fill="FFFFFF"/>
    </w:pPr>
    <w:rPr>
      <w:rFonts w:eastAsiaTheme="minorEastAsia"/>
      <w:color w:val="182026"/>
    </w:rPr>
  </w:style>
  <w:style w:type="paragraph" w:customStyle="1" w:styleId="lm-commandpalette-header3">
    <w:name w:val="lm-commandpalette-header3"/>
    <w:basedOn w:val="Normal"/>
    <w:rsid w:val="009159B9"/>
    <w:pPr>
      <w:spacing w:before="120" w:after="150"/>
    </w:pPr>
    <w:rPr>
      <w:rFonts w:eastAsiaTheme="minorEastAsia"/>
      <w:b/>
      <w:bCs/>
      <w:caps/>
      <w:vanish/>
      <w:spacing w:val="15"/>
    </w:rPr>
  </w:style>
  <w:style w:type="paragraph" w:customStyle="1" w:styleId="lm-commandpalette-item3">
    <w:name w:val="lm-commandpalette-item3"/>
    <w:basedOn w:val="Normal"/>
    <w:rsid w:val="009159B9"/>
    <w:pPr>
      <w:spacing w:after="150"/>
      <w:ind w:left="60" w:right="60"/>
    </w:pPr>
    <w:rPr>
      <w:rFonts w:eastAsiaTheme="minorEastAsia"/>
    </w:rPr>
  </w:style>
  <w:style w:type="paragraph" w:customStyle="1" w:styleId="lm-commandpalette-itemicon3">
    <w:name w:val="lm-commandpalette-itemicon3"/>
    <w:basedOn w:val="Normal"/>
    <w:rsid w:val="009159B9"/>
    <w:pPr>
      <w:ind w:right="60"/>
    </w:pPr>
    <w:rPr>
      <w:rFonts w:eastAsiaTheme="minorEastAsia"/>
    </w:rPr>
  </w:style>
  <w:style w:type="paragraph" w:customStyle="1" w:styleId="codemirror-cursor3">
    <w:name w:val="codemirror-cursor3"/>
    <w:basedOn w:val="Normal"/>
    <w:rsid w:val="009159B9"/>
    <w:pPr>
      <w:shd w:val="clear" w:color="auto" w:fill="77EE77"/>
      <w:spacing w:after="150"/>
    </w:pPr>
    <w:rPr>
      <w:rFonts w:eastAsiaTheme="minorEastAsia"/>
    </w:rPr>
  </w:style>
  <w:style w:type="paragraph" w:customStyle="1" w:styleId="cm-header3">
    <w:name w:val="cm-header3"/>
    <w:basedOn w:val="Normal"/>
    <w:rsid w:val="009159B9"/>
    <w:pPr>
      <w:spacing w:after="150"/>
    </w:pPr>
    <w:rPr>
      <w:rFonts w:eastAsiaTheme="minorEastAsia"/>
      <w:b/>
      <w:bCs/>
      <w:color w:val="0000FF"/>
    </w:rPr>
  </w:style>
  <w:style w:type="paragraph" w:customStyle="1" w:styleId="cm-quote3">
    <w:name w:val="cm-quote3"/>
    <w:basedOn w:val="Normal"/>
    <w:rsid w:val="009159B9"/>
    <w:pPr>
      <w:spacing w:after="150"/>
    </w:pPr>
    <w:rPr>
      <w:rFonts w:eastAsiaTheme="minorEastAsia"/>
      <w:color w:val="009900"/>
    </w:rPr>
  </w:style>
  <w:style w:type="paragraph" w:customStyle="1" w:styleId="cm-keyword8">
    <w:name w:val="cm-keyword8"/>
    <w:basedOn w:val="Normal"/>
    <w:rsid w:val="009159B9"/>
    <w:pPr>
      <w:spacing w:after="150"/>
    </w:pPr>
    <w:rPr>
      <w:rFonts w:eastAsiaTheme="minorEastAsia"/>
      <w:color w:val="770088"/>
    </w:rPr>
  </w:style>
  <w:style w:type="paragraph" w:customStyle="1" w:styleId="cm-atom3">
    <w:name w:val="cm-atom3"/>
    <w:basedOn w:val="Normal"/>
    <w:rsid w:val="009159B9"/>
    <w:pPr>
      <w:spacing w:after="150"/>
    </w:pPr>
    <w:rPr>
      <w:rFonts w:eastAsiaTheme="minorEastAsia"/>
      <w:color w:val="221199"/>
    </w:rPr>
  </w:style>
  <w:style w:type="paragraph" w:customStyle="1" w:styleId="cm-number3">
    <w:name w:val="cm-number3"/>
    <w:basedOn w:val="Normal"/>
    <w:rsid w:val="009159B9"/>
    <w:pPr>
      <w:spacing w:after="150"/>
    </w:pPr>
    <w:rPr>
      <w:rFonts w:eastAsiaTheme="minorEastAsia"/>
      <w:color w:val="116644"/>
    </w:rPr>
  </w:style>
  <w:style w:type="paragraph" w:customStyle="1" w:styleId="cm-def3">
    <w:name w:val="cm-def3"/>
    <w:basedOn w:val="Normal"/>
    <w:rsid w:val="009159B9"/>
    <w:pPr>
      <w:spacing w:after="150"/>
    </w:pPr>
    <w:rPr>
      <w:rFonts w:eastAsiaTheme="minorEastAsia"/>
      <w:color w:val="0000FF"/>
    </w:rPr>
  </w:style>
  <w:style w:type="paragraph" w:customStyle="1" w:styleId="cm-variable-23">
    <w:name w:val="cm-variable-23"/>
    <w:basedOn w:val="Normal"/>
    <w:rsid w:val="009159B9"/>
    <w:pPr>
      <w:spacing w:after="150"/>
    </w:pPr>
    <w:rPr>
      <w:rFonts w:eastAsiaTheme="minorEastAsia"/>
      <w:color w:val="0055AA"/>
    </w:rPr>
  </w:style>
  <w:style w:type="paragraph" w:customStyle="1" w:styleId="cm-variable-33">
    <w:name w:val="cm-variable-33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type3">
    <w:name w:val="cm-type3"/>
    <w:basedOn w:val="Normal"/>
    <w:rsid w:val="009159B9"/>
    <w:pPr>
      <w:spacing w:after="150"/>
    </w:pPr>
    <w:rPr>
      <w:rFonts w:eastAsiaTheme="minorEastAsia"/>
      <w:color w:val="008855"/>
    </w:rPr>
  </w:style>
  <w:style w:type="paragraph" w:customStyle="1" w:styleId="cm-comment8">
    <w:name w:val="cm-comment8"/>
    <w:basedOn w:val="Normal"/>
    <w:rsid w:val="009159B9"/>
    <w:pPr>
      <w:spacing w:after="150"/>
    </w:pPr>
    <w:rPr>
      <w:rFonts w:eastAsiaTheme="minorEastAsia"/>
      <w:color w:val="AA5500"/>
    </w:rPr>
  </w:style>
  <w:style w:type="paragraph" w:customStyle="1" w:styleId="cm-string3">
    <w:name w:val="cm-string3"/>
    <w:basedOn w:val="Normal"/>
    <w:rsid w:val="009159B9"/>
    <w:pPr>
      <w:spacing w:after="150"/>
    </w:pPr>
    <w:rPr>
      <w:rFonts w:eastAsiaTheme="minorEastAsia"/>
      <w:color w:val="AA1111"/>
    </w:rPr>
  </w:style>
  <w:style w:type="paragraph" w:customStyle="1" w:styleId="cm-string-23">
    <w:name w:val="cm-string-23"/>
    <w:basedOn w:val="Normal"/>
    <w:rsid w:val="009159B9"/>
    <w:pPr>
      <w:spacing w:after="150"/>
    </w:pPr>
    <w:rPr>
      <w:rFonts w:eastAsiaTheme="minorEastAsia"/>
      <w:color w:val="FF5500"/>
    </w:rPr>
  </w:style>
  <w:style w:type="paragraph" w:customStyle="1" w:styleId="cm-meta3">
    <w:name w:val="cm-meta3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qualifier3">
    <w:name w:val="cm-qualifier3"/>
    <w:basedOn w:val="Normal"/>
    <w:rsid w:val="009159B9"/>
    <w:pPr>
      <w:spacing w:after="150"/>
    </w:pPr>
    <w:rPr>
      <w:rFonts w:eastAsiaTheme="minorEastAsia"/>
      <w:color w:val="555555"/>
    </w:rPr>
  </w:style>
  <w:style w:type="paragraph" w:customStyle="1" w:styleId="cm-builtin3">
    <w:name w:val="cm-builtin3"/>
    <w:basedOn w:val="Normal"/>
    <w:rsid w:val="009159B9"/>
    <w:pPr>
      <w:spacing w:after="150"/>
    </w:pPr>
    <w:rPr>
      <w:rFonts w:eastAsiaTheme="minorEastAsia"/>
      <w:color w:val="3300AA"/>
    </w:rPr>
  </w:style>
  <w:style w:type="paragraph" w:customStyle="1" w:styleId="cm-bracket3">
    <w:name w:val="cm-bracket3"/>
    <w:basedOn w:val="Normal"/>
    <w:rsid w:val="009159B9"/>
    <w:pPr>
      <w:spacing w:after="150"/>
    </w:pPr>
    <w:rPr>
      <w:rFonts w:eastAsiaTheme="minorEastAsia"/>
      <w:color w:val="999977"/>
    </w:rPr>
  </w:style>
  <w:style w:type="paragraph" w:customStyle="1" w:styleId="cm-tag3">
    <w:name w:val="cm-tag3"/>
    <w:basedOn w:val="Normal"/>
    <w:rsid w:val="009159B9"/>
    <w:pPr>
      <w:spacing w:after="150"/>
    </w:pPr>
    <w:rPr>
      <w:rFonts w:eastAsiaTheme="minorEastAsia"/>
      <w:color w:val="117700"/>
    </w:rPr>
  </w:style>
  <w:style w:type="paragraph" w:customStyle="1" w:styleId="cm-attribute3">
    <w:name w:val="cm-attribute3"/>
    <w:basedOn w:val="Normal"/>
    <w:rsid w:val="009159B9"/>
    <w:pPr>
      <w:spacing w:after="150"/>
    </w:pPr>
    <w:rPr>
      <w:rFonts w:eastAsiaTheme="minorEastAsia"/>
      <w:color w:val="0000CC"/>
    </w:rPr>
  </w:style>
  <w:style w:type="paragraph" w:customStyle="1" w:styleId="cm-hr8">
    <w:name w:val="cm-hr8"/>
    <w:basedOn w:val="Normal"/>
    <w:rsid w:val="009159B9"/>
    <w:pPr>
      <w:spacing w:after="150"/>
    </w:pPr>
    <w:rPr>
      <w:rFonts w:eastAsiaTheme="minorEastAsia"/>
      <w:color w:val="999999"/>
    </w:rPr>
  </w:style>
  <w:style w:type="paragraph" w:customStyle="1" w:styleId="cm-link3">
    <w:name w:val="cm-link3"/>
    <w:basedOn w:val="Normal"/>
    <w:rsid w:val="009159B9"/>
    <w:pPr>
      <w:spacing w:after="150"/>
    </w:pPr>
    <w:rPr>
      <w:rFonts w:eastAsiaTheme="minorEastAsia"/>
      <w:color w:val="0000CC"/>
      <w:u w:val="single"/>
    </w:rPr>
  </w:style>
  <w:style w:type="paragraph" w:customStyle="1" w:styleId="cm-error3">
    <w:name w:val="cm-error3"/>
    <w:basedOn w:val="Normal"/>
    <w:rsid w:val="009159B9"/>
    <w:pPr>
      <w:spacing w:after="150"/>
    </w:pPr>
    <w:rPr>
      <w:rFonts w:eastAsiaTheme="minorEastAsia"/>
      <w:color w:val="FF0000"/>
    </w:rPr>
  </w:style>
  <w:style w:type="character" w:customStyle="1" w:styleId="codemirror-matchingbracket3">
    <w:name w:val="codemirror-matchingbracket3"/>
    <w:basedOn w:val="DefaultParagraphFont"/>
    <w:rsid w:val="009159B9"/>
    <w:rPr>
      <w:color w:val="00BB00"/>
    </w:rPr>
  </w:style>
  <w:style w:type="character" w:customStyle="1" w:styleId="codemirror-nonmatchingbracket3">
    <w:name w:val="codemirror-nonmatchingbracket3"/>
    <w:basedOn w:val="DefaultParagraphFont"/>
    <w:rsid w:val="009159B9"/>
    <w:rPr>
      <w:color w:val="AA2222"/>
    </w:rPr>
  </w:style>
  <w:style w:type="paragraph" w:customStyle="1" w:styleId="codemirror-selected3">
    <w:name w:val="codemirror-selected3"/>
    <w:basedOn w:val="Normal"/>
    <w:rsid w:val="009159B9"/>
    <w:pPr>
      <w:shd w:val="clear" w:color="auto" w:fill="D7D4F0"/>
      <w:spacing w:after="150"/>
    </w:pPr>
    <w:rPr>
      <w:rFonts w:eastAsiaTheme="minorEastAsia"/>
    </w:rPr>
  </w:style>
  <w:style w:type="character" w:customStyle="1" w:styleId="cm-keyword9">
    <w:name w:val="cm-keyword9"/>
    <w:basedOn w:val="DefaultParagraphFont"/>
    <w:rsid w:val="009159B9"/>
    <w:rPr>
      <w:b/>
      <w:bCs/>
    </w:rPr>
  </w:style>
  <w:style w:type="character" w:customStyle="1" w:styleId="cm-operator3">
    <w:name w:val="cm-operator3"/>
    <w:basedOn w:val="DefaultParagraphFont"/>
    <w:rsid w:val="009159B9"/>
    <w:rPr>
      <w:b/>
      <w:bCs/>
    </w:rPr>
  </w:style>
  <w:style w:type="character" w:customStyle="1" w:styleId="cm-comment9">
    <w:name w:val="cm-comment9"/>
    <w:basedOn w:val="DefaultParagraphFont"/>
    <w:rsid w:val="009159B9"/>
    <w:rPr>
      <w:i/>
      <w:iCs/>
    </w:rPr>
  </w:style>
  <w:style w:type="character" w:customStyle="1" w:styleId="cm-hr9">
    <w:name w:val="cm-hr9"/>
    <w:basedOn w:val="DefaultParagraphFont"/>
    <w:rsid w:val="009159B9"/>
    <w:rPr>
      <w:color w:val="999999"/>
    </w:rPr>
  </w:style>
  <w:style w:type="character" w:customStyle="1" w:styleId="cm-tab3">
    <w:name w:val="cm-tab3"/>
    <w:basedOn w:val="DefaultParagraphFont"/>
    <w:rsid w:val="009159B9"/>
  </w:style>
  <w:style w:type="paragraph" w:customStyle="1" w:styleId="remote-caret3">
    <w:name w:val="remote-caret3"/>
    <w:basedOn w:val="Normal"/>
    <w:rsid w:val="009159B9"/>
    <w:pPr>
      <w:pBdr>
        <w:left w:val="single" w:sz="12" w:space="0" w:color="000000"/>
      </w:pBdr>
      <w:spacing w:after="150"/>
      <w:ind w:left="-15" w:right="-15"/>
    </w:pPr>
    <w:rPr>
      <w:rFonts w:eastAsiaTheme="minorEastAsia"/>
    </w:rPr>
  </w:style>
  <w:style w:type="paragraph" w:customStyle="1" w:styleId="ansi-black-fg3">
    <w:name w:val="ansi-black-fg3"/>
    <w:basedOn w:val="Normal"/>
    <w:rsid w:val="009159B9"/>
    <w:pPr>
      <w:spacing w:after="150"/>
    </w:pPr>
    <w:rPr>
      <w:rFonts w:eastAsiaTheme="minorEastAsia"/>
      <w:color w:val="3E424D"/>
    </w:rPr>
  </w:style>
  <w:style w:type="paragraph" w:customStyle="1" w:styleId="ansi-red-fg3">
    <w:name w:val="ansi-red-fg3"/>
    <w:basedOn w:val="Normal"/>
    <w:rsid w:val="009159B9"/>
    <w:pPr>
      <w:spacing w:after="150"/>
    </w:pPr>
    <w:rPr>
      <w:rFonts w:eastAsiaTheme="minorEastAsia"/>
      <w:color w:val="E75C58"/>
    </w:rPr>
  </w:style>
  <w:style w:type="paragraph" w:customStyle="1" w:styleId="ansi-green-fg3">
    <w:name w:val="ansi-green-fg3"/>
    <w:basedOn w:val="Normal"/>
    <w:rsid w:val="009159B9"/>
    <w:pPr>
      <w:spacing w:after="150"/>
    </w:pPr>
    <w:rPr>
      <w:rFonts w:eastAsiaTheme="minorEastAsia"/>
      <w:color w:val="00A250"/>
    </w:rPr>
  </w:style>
  <w:style w:type="paragraph" w:customStyle="1" w:styleId="ansi-yellow-fg3">
    <w:name w:val="ansi-yellow-fg3"/>
    <w:basedOn w:val="Normal"/>
    <w:rsid w:val="009159B9"/>
    <w:pPr>
      <w:spacing w:after="150"/>
    </w:pPr>
    <w:rPr>
      <w:rFonts w:eastAsiaTheme="minorEastAsia"/>
      <w:color w:val="DDB62B"/>
    </w:rPr>
  </w:style>
  <w:style w:type="paragraph" w:customStyle="1" w:styleId="ansi-blue-fg3">
    <w:name w:val="ansi-blue-fg3"/>
    <w:basedOn w:val="Normal"/>
    <w:rsid w:val="009159B9"/>
    <w:pPr>
      <w:spacing w:after="150"/>
    </w:pPr>
    <w:rPr>
      <w:rFonts w:eastAsiaTheme="minorEastAsia"/>
      <w:color w:val="208FFB"/>
    </w:rPr>
  </w:style>
  <w:style w:type="paragraph" w:customStyle="1" w:styleId="ansi-magenta-fg3">
    <w:name w:val="ansi-magenta-fg3"/>
    <w:basedOn w:val="Normal"/>
    <w:rsid w:val="009159B9"/>
    <w:pPr>
      <w:spacing w:after="150"/>
    </w:pPr>
    <w:rPr>
      <w:rFonts w:eastAsiaTheme="minorEastAsia"/>
      <w:color w:val="D160C4"/>
    </w:rPr>
  </w:style>
  <w:style w:type="paragraph" w:customStyle="1" w:styleId="ansi-cyan-fg3">
    <w:name w:val="ansi-cyan-fg3"/>
    <w:basedOn w:val="Normal"/>
    <w:rsid w:val="009159B9"/>
    <w:pPr>
      <w:spacing w:after="150"/>
    </w:pPr>
    <w:rPr>
      <w:rFonts w:eastAsiaTheme="minorEastAsia"/>
      <w:color w:val="60C6C8"/>
    </w:rPr>
  </w:style>
  <w:style w:type="paragraph" w:customStyle="1" w:styleId="ansi-white-fg3">
    <w:name w:val="ansi-white-fg3"/>
    <w:basedOn w:val="Normal"/>
    <w:rsid w:val="009159B9"/>
    <w:pPr>
      <w:spacing w:after="150"/>
    </w:pPr>
    <w:rPr>
      <w:rFonts w:eastAsiaTheme="minorEastAsia"/>
      <w:color w:val="C5C1B4"/>
    </w:rPr>
  </w:style>
  <w:style w:type="paragraph" w:customStyle="1" w:styleId="ansi-black-bg3">
    <w:name w:val="ansi-black-bg3"/>
    <w:basedOn w:val="Normal"/>
    <w:rsid w:val="009159B9"/>
    <w:pPr>
      <w:shd w:val="clear" w:color="auto" w:fill="3E424D"/>
      <w:spacing w:after="150"/>
    </w:pPr>
    <w:rPr>
      <w:rFonts w:eastAsiaTheme="minorEastAsia"/>
    </w:rPr>
  </w:style>
  <w:style w:type="paragraph" w:customStyle="1" w:styleId="ansi-red-bg3">
    <w:name w:val="ansi-red-bg3"/>
    <w:basedOn w:val="Normal"/>
    <w:rsid w:val="009159B9"/>
    <w:pPr>
      <w:shd w:val="clear" w:color="auto" w:fill="E75C58"/>
      <w:spacing w:after="150"/>
    </w:pPr>
    <w:rPr>
      <w:rFonts w:eastAsiaTheme="minorEastAsia"/>
    </w:rPr>
  </w:style>
  <w:style w:type="paragraph" w:customStyle="1" w:styleId="ansi-green-bg3">
    <w:name w:val="ansi-green-bg3"/>
    <w:basedOn w:val="Normal"/>
    <w:rsid w:val="009159B9"/>
    <w:pPr>
      <w:shd w:val="clear" w:color="auto" w:fill="00A250"/>
      <w:spacing w:after="150"/>
    </w:pPr>
    <w:rPr>
      <w:rFonts w:eastAsiaTheme="minorEastAsia"/>
    </w:rPr>
  </w:style>
  <w:style w:type="paragraph" w:customStyle="1" w:styleId="ansi-yellow-bg3">
    <w:name w:val="ansi-yellow-bg3"/>
    <w:basedOn w:val="Normal"/>
    <w:rsid w:val="009159B9"/>
    <w:pPr>
      <w:shd w:val="clear" w:color="auto" w:fill="DDB62B"/>
      <w:spacing w:after="150"/>
    </w:pPr>
    <w:rPr>
      <w:rFonts w:eastAsiaTheme="minorEastAsia"/>
    </w:rPr>
  </w:style>
  <w:style w:type="paragraph" w:customStyle="1" w:styleId="ansi-blue-bg3">
    <w:name w:val="ansi-blue-bg3"/>
    <w:basedOn w:val="Normal"/>
    <w:rsid w:val="009159B9"/>
    <w:pPr>
      <w:shd w:val="clear" w:color="auto" w:fill="208FFB"/>
      <w:spacing w:after="150"/>
    </w:pPr>
    <w:rPr>
      <w:rFonts w:eastAsiaTheme="minorEastAsia"/>
    </w:rPr>
  </w:style>
  <w:style w:type="paragraph" w:customStyle="1" w:styleId="ansi-magenta-bg3">
    <w:name w:val="ansi-magenta-bg3"/>
    <w:basedOn w:val="Normal"/>
    <w:rsid w:val="009159B9"/>
    <w:pPr>
      <w:shd w:val="clear" w:color="auto" w:fill="D160C4"/>
      <w:spacing w:after="150"/>
    </w:pPr>
    <w:rPr>
      <w:rFonts w:eastAsiaTheme="minorEastAsia"/>
    </w:rPr>
  </w:style>
  <w:style w:type="paragraph" w:customStyle="1" w:styleId="ansi-cyan-bg3">
    <w:name w:val="ansi-cyan-bg3"/>
    <w:basedOn w:val="Normal"/>
    <w:rsid w:val="009159B9"/>
    <w:pPr>
      <w:shd w:val="clear" w:color="auto" w:fill="60C6C8"/>
      <w:spacing w:after="150"/>
    </w:pPr>
    <w:rPr>
      <w:rFonts w:eastAsiaTheme="minorEastAsia"/>
    </w:rPr>
  </w:style>
  <w:style w:type="paragraph" w:customStyle="1" w:styleId="ansi-white-bg3">
    <w:name w:val="ansi-white-bg3"/>
    <w:basedOn w:val="Normal"/>
    <w:rsid w:val="009159B9"/>
    <w:pPr>
      <w:shd w:val="clear" w:color="auto" w:fill="C5C1B4"/>
      <w:spacing w:after="150"/>
    </w:pPr>
    <w:rPr>
      <w:rFonts w:eastAsiaTheme="minorEastAsia"/>
    </w:rPr>
  </w:style>
  <w:style w:type="paragraph" w:customStyle="1" w:styleId="ansi-black-intense-fg3">
    <w:name w:val="ansi-black-intense-fg3"/>
    <w:basedOn w:val="Normal"/>
    <w:rsid w:val="009159B9"/>
    <w:pPr>
      <w:spacing w:after="150"/>
    </w:pPr>
    <w:rPr>
      <w:rFonts w:eastAsiaTheme="minorEastAsia"/>
      <w:color w:val="282C36"/>
    </w:rPr>
  </w:style>
  <w:style w:type="paragraph" w:customStyle="1" w:styleId="ansi-red-intense-fg3">
    <w:name w:val="ansi-red-intense-fg3"/>
    <w:basedOn w:val="Normal"/>
    <w:rsid w:val="009159B9"/>
    <w:pPr>
      <w:spacing w:after="150"/>
    </w:pPr>
    <w:rPr>
      <w:rFonts w:eastAsiaTheme="minorEastAsia"/>
      <w:color w:val="B22B31"/>
    </w:rPr>
  </w:style>
  <w:style w:type="paragraph" w:customStyle="1" w:styleId="ansi-green-intense-fg3">
    <w:name w:val="ansi-green-intense-fg3"/>
    <w:basedOn w:val="Normal"/>
    <w:rsid w:val="009159B9"/>
    <w:pPr>
      <w:spacing w:after="150"/>
    </w:pPr>
    <w:rPr>
      <w:rFonts w:eastAsiaTheme="minorEastAsia"/>
      <w:color w:val="007427"/>
    </w:rPr>
  </w:style>
  <w:style w:type="paragraph" w:customStyle="1" w:styleId="ansi-yellow-intense-fg3">
    <w:name w:val="ansi-yellow-intense-fg3"/>
    <w:basedOn w:val="Normal"/>
    <w:rsid w:val="009159B9"/>
    <w:pPr>
      <w:spacing w:after="150"/>
    </w:pPr>
    <w:rPr>
      <w:rFonts w:eastAsiaTheme="minorEastAsia"/>
      <w:color w:val="B27D12"/>
    </w:rPr>
  </w:style>
  <w:style w:type="paragraph" w:customStyle="1" w:styleId="ansi-blue-intense-fg3">
    <w:name w:val="ansi-blue-intense-fg3"/>
    <w:basedOn w:val="Normal"/>
    <w:rsid w:val="009159B9"/>
    <w:pPr>
      <w:spacing w:after="150"/>
    </w:pPr>
    <w:rPr>
      <w:rFonts w:eastAsiaTheme="minorEastAsia"/>
      <w:color w:val="0065CA"/>
    </w:rPr>
  </w:style>
  <w:style w:type="paragraph" w:customStyle="1" w:styleId="ansi-magenta-intense-fg3">
    <w:name w:val="ansi-magenta-intense-fg3"/>
    <w:basedOn w:val="Normal"/>
    <w:rsid w:val="009159B9"/>
    <w:pPr>
      <w:spacing w:after="150"/>
    </w:pPr>
    <w:rPr>
      <w:rFonts w:eastAsiaTheme="minorEastAsia"/>
      <w:color w:val="A03196"/>
    </w:rPr>
  </w:style>
  <w:style w:type="paragraph" w:customStyle="1" w:styleId="ansi-cyan-intense-fg3">
    <w:name w:val="ansi-cyan-intense-fg3"/>
    <w:basedOn w:val="Normal"/>
    <w:rsid w:val="009159B9"/>
    <w:pPr>
      <w:spacing w:after="150"/>
    </w:pPr>
    <w:rPr>
      <w:rFonts w:eastAsiaTheme="minorEastAsia"/>
      <w:color w:val="258F8F"/>
    </w:rPr>
  </w:style>
  <w:style w:type="paragraph" w:customStyle="1" w:styleId="ansi-white-intense-fg3">
    <w:name w:val="ansi-white-intense-fg3"/>
    <w:basedOn w:val="Normal"/>
    <w:rsid w:val="009159B9"/>
    <w:pPr>
      <w:spacing w:after="150"/>
    </w:pPr>
    <w:rPr>
      <w:rFonts w:eastAsiaTheme="minorEastAsia"/>
      <w:color w:val="A1A6B2"/>
    </w:rPr>
  </w:style>
  <w:style w:type="paragraph" w:customStyle="1" w:styleId="ansi-black-intense-bg3">
    <w:name w:val="ansi-black-intense-bg3"/>
    <w:basedOn w:val="Normal"/>
    <w:rsid w:val="009159B9"/>
    <w:pPr>
      <w:shd w:val="clear" w:color="auto" w:fill="282C36"/>
      <w:spacing w:after="150"/>
    </w:pPr>
    <w:rPr>
      <w:rFonts w:eastAsiaTheme="minorEastAsia"/>
    </w:rPr>
  </w:style>
  <w:style w:type="paragraph" w:customStyle="1" w:styleId="ansi-red-intense-bg3">
    <w:name w:val="ansi-red-intense-bg3"/>
    <w:basedOn w:val="Normal"/>
    <w:rsid w:val="009159B9"/>
    <w:pPr>
      <w:shd w:val="clear" w:color="auto" w:fill="B22B31"/>
      <w:spacing w:after="150"/>
    </w:pPr>
    <w:rPr>
      <w:rFonts w:eastAsiaTheme="minorEastAsia"/>
    </w:rPr>
  </w:style>
  <w:style w:type="paragraph" w:customStyle="1" w:styleId="ansi-green-intense-bg3">
    <w:name w:val="ansi-green-intense-bg3"/>
    <w:basedOn w:val="Normal"/>
    <w:rsid w:val="009159B9"/>
    <w:pPr>
      <w:shd w:val="clear" w:color="auto" w:fill="007427"/>
      <w:spacing w:after="150"/>
    </w:pPr>
    <w:rPr>
      <w:rFonts w:eastAsiaTheme="minorEastAsia"/>
    </w:rPr>
  </w:style>
  <w:style w:type="paragraph" w:customStyle="1" w:styleId="ansi-yellow-intense-bg3">
    <w:name w:val="ansi-yellow-intense-bg3"/>
    <w:basedOn w:val="Normal"/>
    <w:rsid w:val="009159B9"/>
    <w:pPr>
      <w:shd w:val="clear" w:color="auto" w:fill="B27D12"/>
      <w:spacing w:after="150"/>
    </w:pPr>
    <w:rPr>
      <w:rFonts w:eastAsiaTheme="minorEastAsia"/>
    </w:rPr>
  </w:style>
  <w:style w:type="paragraph" w:customStyle="1" w:styleId="ansi-blue-intense-bg3">
    <w:name w:val="ansi-blue-intense-bg3"/>
    <w:basedOn w:val="Normal"/>
    <w:rsid w:val="009159B9"/>
    <w:pPr>
      <w:shd w:val="clear" w:color="auto" w:fill="0065CA"/>
      <w:spacing w:after="150"/>
    </w:pPr>
    <w:rPr>
      <w:rFonts w:eastAsiaTheme="minorEastAsia"/>
    </w:rPr>
  </w:style>
  <w:style w:type="paragraph" w:customStyle="1" w:styleId="ansi-magenta-intense-bg3">
    <w:name w:val="ansi-magenta-intense-bg3"/>
    <w:basedOn w:val="Normal"/>
    <w:rsid w:val="009159B9"/>
    <w:pPr>
      <w:shd w:val="clear" w:color="auto" w:fill="A03196"/>
      <w:spacing w:after="150"/>
    </w:pPr>
    <w:rPr>
      <w:rFonts w:eastAsiaTheme="minorEastAsia"/>
    </w:rPr>
  </w:style>
  <w:style w:type="paragraph" w:customStyle="1" w:styleId="ansi-cyan-intense-bg3">
    <w:name w:val="ansi-cyan-intense-bg3"/>
    <w:basedOn w:val="Normal"/>
    <w:rsid w:val="009159B9"/>
    <w:pPr>
      <w:shd w:val="clear" w:color="auto" w:fill="258F8F"/>
      <w:spacing w:after="150"/>
    </w:pPr>
    <w:rPr>
      <w:rFonts w:eastAsiaTheme="minorEastAsia"/>
    </w:rPr>
  </w:style>
  <w:style w:type="paragraph" w:customStyle="1" w:styleId="ansi-white-intense-bg3">
    <w:name w:val="ansi-white-intense-bg3"/>
    <w:basedOn w:val="Normal"/>
    <w:rsid w:val="009159B9"/>
    <w:pPr>
      <w:shd w:val="clear" w:color="auto" w:fill="A1A6B2"/>
      <w:spacing w:after="150"/>
    </w:pPr>
    <w:rPr>
      <w:rFonts w:eastAsiaTheme="minorEastAsia"/>
    </w:rPr>
  </w:style>
  <w:style w:type="paragraph" w:customStyle="1" w:styleId="ansi-bold3">
    <w:name w:val="ansi-bold3"/>
    <w:basedOn w:val="Normal"/>
    <w:rsid w:val="009159B9"/>
    <w:pPr>
      <w:spacing w:after="150"/>
    </w:pPr>
    <w:rPr>
      <w:rFonts w:eastAsiaTheme="minorEastAsia"/>
      <w:b/>
      <w:bCs/>
    </w:rPr>
  </w:style>
  <w:style w:type="paragraph" w:customStyle="1" w:styleId="ansi-underline3">
    <w:name w:val="ansi-underline3"/>
    <w:basedOn w:val="Normal"/>
    <w:rsid w:val="009159B9"/>
    <w:pPr>
      <w:spacing w:after="150"/>
    </w:pPr>
    <w:rPr>
      <w:rFonts w:eastAsiaTheme="minorEastAsia"/>
      <w:u w:val="single"/>
    </w:rPr>
  </w:style>
  <w:style w:type="paragraph" w:customStyle="1" w:styleId="alert3">
    <w:name w:val="alert3"/>
    <w:basedOn w:val="Normal"/>
    <w:rsid w:val="009159B9"/>
    <w:pPr>
      <w:spacing w:after="240"/>
    </w:pPr>
    <w:rPr>
      <w:rFonts w:eastAsiaTheme="minorEastAsia"/>
    </w:rPr>
  </w:style>
  <w:style w:type="paragraph" w:customStyle="1" w:styleId="jp-new-name-title3">
    <w:name w:val="jp-new-name-title3"/>
    <w:basedOn w:val="Normal"/>
    <w:rsid w:val="009159B9"/>
    <w:pPr>
      <w:spacing w:before="180" w:after="150"/>
    </w:pPr>
    <w:rPr>
      <w:rFonts w:eastAsiaTheme="minorEastAsia"/>
    </w:rPr>
  </w:style>
  <w:style w:type="paragraph" w:customStyle="1" w:styleId="jp-id-narrow3">
    <w:name w:val="jp-id-narrow3"/>
    <w:basedOn w:val="Normal"/>
    <w:rsid w:val="009159B9"/>
    <w:pPr>
      <w:spacing w:after="150"/>
      <w:jc w:val="right"/>
    </w:pPr>
    <w:rPr>
      <w:rFonts w:eastAsiaTheme="minorEastAsia"/>
    </w:rPr>
  </w:style>
  <w:style w:type="paragraph" w:customStyle="1" w:styleId="jp-id-modified3">
    <w:name w:val="jp-id-modified3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dirlisting-itemmodified3">
    <w:name w:val="jp-dirlisting-itemmodified3"/>
    <w:basedOn w:val="Normal"/>
    <w:rsid w:val="009159B9"/>
    <w:pPr>
      <w:spacing w:after="150"/>
      <w:jc w:val="right"/>
    </w:pPr>
    <w:rPr>
      <w:rFonts w:eastAsiaTheme="minorEastAsia"/>
      <w:vanish/>
    </w:rPr>
  </w:style>
  <w:style w:type="paragraph" w:customStyle="1" w:styleId="jp-outputarea-prompt3">
    <w:name w:val="jp-outputarea-prompt3"/>
    <w:basedOn w:val="Normal"/>
    <w:rsid w:val="009159B9"/>
    <w:pPr>
      <w:spacing w:after="150"/>
    </w:pPr>
    <w:rPr>
      <w:rFonts w:eastAsiaTheme="minorEastAsia"/>
      <w:vanish/>
    </w:rPr>
  </w:style>
  <w:style w:type="paragraph" w:customStyle="1" w:styleId="jp-outputarea3">
    <w:name w:val="jp-outputarea3"/>
    <w:basedOn w:val="Normal"/>
    <w:rsid w:val="009159B9"/>
    <w:pPr>
      <w:spacing w:after="150"/>
    </w:pPr>
    <w:rPr>
      <w:rFonts w:eastAsiaTheme="minorEastAsia"/>
    </w:rPr>
  </w:style>
  <w:style w:type="paragraph" w:customStyle="1" w:styleId="jp-morehorizicon3">
    <w:name w:val="jp-morehorizicon3"/>
    <w:basedOn w:val="Normal"/>
    <w:rsid w:val="009159B9"/>
    <w:pPr>
      <w:spacing w:after="150"/>
    </w:pPr>
    <w:rPr>
      <w:rFonts w:eastAsiaTheme="minorEastAsia"/>
    </w:rPr>
  </w:style>
  <w:style w:type="paragraph" w:customStyle="1" w:styleId="jp-dragimage-content3">
    <w:name w:val="jp-dragimage-content3"/>
    <w:basedOn w:val="Normal"/>
    <w:rsid w:val="009159B9"/>
    <w:pPr>
      <w:spacing w:before="60" w:after="60"/>
      <w:ind w:right="60"/>
    </w:pPr>
    <w:rPr>
      <w:rFonts w:ascii="var(--jp-code-font-family)" w:eastAsiaTheme="minorEastAsia" w:hAnsi="var(--jp-code-font-family)"/>
    </w:rPr>
  </w:style>
  <w:style w:type="paragraph" w:customStyle="1" w:styleId="jp-dragimage-prompt3">
    <w:name w:val="jp-dragimage-prompt3"/>
    <w:basedOn w:val="Normal"/>
    <w:rsid w:val="009159B9"/>
    <w:pPr>
      <w:spacing w:after="150"/>
    </w:pPr>
    <w:rPr>
      <w:rFonts w:eastAsiaTheme="minorEastAsia"/>
    </w:rPr>
  </w:style>
  <w:style w:type="paragraph" w:customStyle="1" w:styleId="jp-inputarea-prompt3">
    <w:name w:val="jp-inputarea-prompt3"/>
    <w:basedOn w:val="Normal"/>
    <w:rsid w:val="009159B9"/>
    <w:pPr>
      <w:spacing w:after="150"/>
    </w:pPr>
    <w:rPr>
      <w:rFonts w:eastAsiaTheme="minorEastAsia"/>
    </w:rPr>
  </w:style>
  <w:style w:type="paragraph" w:customStyle="1" w:styleId="codemirror3">
    <w:name w:val="codemirror3"/>
    <w:basedOn w:val="Normal"/>
    <w:rsid w:val="009159B9"/>
    <w:pPr>
      <w:spacing w:after="150"/>
    </w:pPr>
    <w:rPr>
      <w:rFonts w:ascii="var(--jp-code-font-family)" w:eastAsiaTheme="minorEastAsia" w:hAnsi="var(--jp-code-font-family)" w:cs="Courier New"/>
      <w:color w:val="000000"/>
    </w:rPr>
  </w:style>
  <w:style w:type="paragraph" w:customStyle="1" w:styleId="jp-select-wrapper3">
    <w:name w:val="jp-select-wrapper3"/>
    <w:basedOn w:val="Normal"/>
    <w:rsid w:val="009159B9"/>
    <w:pPr>
      <w:spacing w:before="60"/>
    </w:pPr>
    <w:rPr>
      <w:rFonts w:eastAsiaTheme="minorEastAsia"/>
    </w:rPr>
  </w:style>
  <w:style w:type="paragraph" w:customStyle="1" w:styleId="jp-collapse3">
    <w:name w:val="jp-collapse3"/>
    <w:basedOn w:val="Normal"/>
    <w:rsid w:val="009159B9"/>
    <w:pPr>
      <w:spacing w:before="240" w:after="150"/>
    </w:pPr>
    <w:rPr>
      <w:rFonts w:eastAsiaTheme="minorEastAsia"/>
    </w:rPr>
  </w:style>
  <w:style w:type="character" w:customStyle="1" w:styleId="nb">
    <w:name w:val="nb"/>
    <w:basedOn w:val="DefaultParagraphFont"/>
    <w:rsid w:val="009159B9"/>
  </w:style>
  <w:style w:type="character" w:customStyle="1" w:styleId="o6">
    <w:name w:val="o6"/>
    <w:basedOn w:val="DefaultParagraphFont"/>
    <w:rsid w:val="009159B9"/>
  </w:style>
  <w:style w:type="character" w:customStyle="1" w:styleId="kc4">
    <w:name w:val="kc4"/>
    <w:basedOn w:val="DefaultParagraphFont"/>
    <w:rsid w:val="009159B9"/>
  </w:style>
  <w:style w:type="character" w:customStyle="1" w:styleId="c15">
    <w:name w:val="c15"/>
    <w:basedOn w:val="DefaultParagraphFont"/>
    <w:rsid w:val="009159B9"/>
  </w:style>
  <w:style w:type="character" w:customStyle="1" w:styleId="s2">
    <w:name w:val="s2"/>
    <w:basedOn w:val="DefaultParagraphFont"/>
    <w:rsid w:val="009159B9"/>
  </w:style>
  <w:style w:type="character" w:customStyle="1" w:styleId="se">
    <w:name w:val="se"/>
    <w:basedOn w:val="DefaultParagraphFont"/>
    <w:rsid w:val="009159B9"/>
  </w:style>
  <w:style w:type="character" w:customStyle="1" w:styleId="mf">
    <w:name w:val="mf"/>
    <w:basedOn w:val="DefaultParagraphFont"/>
    <w:rsid w:val="009159B9"/>
  </w:style>
  <w:style w:type="character" w:customStyle="1" w:styleId="k5">
    <w:name w:val="k5"/>
    <w:basedOn w:val="DefaultParagraphFont"/>
    <w:rsid w:val="009159B9"/>
  </w:style>
  <w:style w:type="character" w:customStyle="1" w:styleId="ow4">
    <w:name w:val="ow4"/>
    <w:basedOn w:val="DefaultParagraphFont"/>
    <w:rsid w:val="0091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8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4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6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45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82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3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2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26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5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4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5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57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2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8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2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1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0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8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9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4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2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6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74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7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1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8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8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9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3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3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4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9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6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40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0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7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17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7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8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8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0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4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9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4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0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9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2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8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3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2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75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5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8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4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5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2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02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7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5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1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8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4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87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7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4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5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64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18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0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3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74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4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6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1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2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95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8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8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8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5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4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9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28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2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0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7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5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43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2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c53dbbdafbb3403f" Type="http://schemas.microsoft.com/office/2019/09/relationships/intelligence" Target="intelligenc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4423DC-5930-D342-B473-392A08B3B184}">
  <we:reference id="wa104380122" version="2.1.0.1" store="en-US" storeType="OMEX"/>
  <we:alternateReferences>
    <we:reference id="WA104380122" version="2.1.0.1" store="" storeType="OMEX"/>
  </we:alternateReferences>
  <we:properties>
    <we:property name="bibliographyEnabled" value="&quot;bibliographyEnabled&quot;"/>
    <we:property name="citations" value="{&quot;23683116&quot;:{&quot;referencesIds&quot;:[&quot;doc:622e63898f089a0aa2eb5832&quot;],&quot;referencesOptions&quot;:{&quot;doc:622e63898f089a0aa2eb583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3683116,&quot;citationText&quot;:&quot;&lt;span style=\&quot;font-family:Times;font-size:13.333333333333332px;color:#000000\&quot;&gt;(McGonigle et al., 2005a)&lt;/span&gt;&quot;},&quot;66080824&quot;:{&quot;referencesIds&quot;:[&quot;doc:6237964f8f08376dafa60c6e&quot;],&quot;referencesOptions&quot;:{&quot;doc:6237964f8f08376dafa60c6e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6080824,&quot;citationText&quot;:&quot;&lt;span style=\&quot;font-family:Times;font-size:13.333333333333332px;color:#000000\&quot;&gt;(U.S. Census Bureau, 2019)&lt;/span&gt;&quot;},&quot;71127634&quot;:{&quot;referencesIds&quot;:[&quot;doc:61ef6d8a8f089f50f882d571&quot;],&quot;referencesOptions&quot;:{&quot;doc:61ef6d8a8f089f50f882d57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1127634,&quot;citationText&quot;:&quot;&lt;span style=\&quot;font-family:Times;font-size:13.333333333333332px;color:#000000\&quot;&gt;(Grosso &amp;amp; O'Brien, 2012)&lt;/span&gt;&quot;},&quot;138873732&quot;:{&quot;referencesIds&quot;:[&quot;doc:61ea0b1a8f082a400d0e986d&quot;,&quot;doc:61ea09f38f0889cb6edac7fa&quot;,&quot;doc:62105c4c8f08659ba8d4caa1&quot;,&quot;doc:61ef6d8a8f089f50f882d571&quot;],&quot;referencesOptions&quot;:{&quot;doc:61ea0b1a8f082a400d0e986d&quot;:{&quot;author&quot;:true,&quot;year&quot;:true,&quot;pageReplace&quot;:&quot;&quot;,&quot;prefix&quot;:&quot;&quot;,&quot;suffix&quot;:&quot;&quot;},&quot;doc:61ea09f38f0889cb6edac7fa&quot;:{&quot;author&quot;:true,&quot;year&quot;:true,&quot;pageReplace&quot;:&quot;&quot;,&quot;prefix&quot;:&quot;&quot;,&quot;suffix&quot;:&quot;&quot;},&quot;doc:62105c4c8f08659ba8d4caa1&quot;:{&quot;author&quot;:true,&quot;year&quot;:true,&quot;pageReplace&quot;:&quot;&quot;,&quot;prefix&quot;:&quot;&quot;,&quot;suffix&quot;:&quot;&quot;},&quot;doc:61ef6d8a8f089f50f882d57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38873732,&quot;citationText&quot;:&quot;&lt;span style=\&quot;font-family:Times;font-size:13.333333333333332px;color:#000000\&quot;&gt;(Anwar et al., 2012; Baldus et al., 2012; DeCamp &amp;amp; DeCamp, 2020; Grosso &amp;amp; O'Brien, 2012)&lt;/span&gt;&quot;},&quot;185496940&quot;:{&quot;referencesIds&quot;:[&quot;doc:61ea05448f083a424ac9b723&quot;],&quot;referencesOptions&quot;:{&quot;doc:61ea05448f083a424ac9b72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5496940,&quot;citationText&quot;:&quot;&lt;span style=\&quot;font-family:Times;font-size:13.333333333333332px;color:#000000\&quot;&gt;(Sloan, 2020)&lt;/span&gt;&quot;},&quot;204140121&quot;:{&quot;referencesIds&quot;:[&quot;doc:622cfb328f08201421a9c6f1&quot;],&quot;referencesOptions&quot;:{&quot;doc:622cfb328f08201421a9c6f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04140121,&quot;citationText&quot;:&quot;&lt;span style=\&quot;font-family:Times;font-size:13.333333333333332px;color:#000000\&quot;&gt;(&lt;i&gt;Ballard v. United States, 329 U.S. 187 (1946). &lt;/i&gt;n.d.)&lt;/span&gt;&quot;},&quot;238149964&quot;:{&quot;referencesIds&quot;:[&quot;doc:621173678f0856e5f77d7562&quot;],&quot;referencesOptions&quot;:{&quot;doc:621173678f0856e5f77d756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38149964,&quot;citationText&quot;:&quot;&lt;span style=\&quot;font-family:Times;font-size:13.333333333333332px;color:#000000\&quot;&gt;(Legal Information Institute, n.d.a)&lt;/span&gt;&quot;},&quot;324022265&quot;:{&quot;referencesIds&quot;:[&quot;doc:622522ef8f08ae83d07fead5&quot;],&quot;referencesOptions&quot;:{&quot;doc:622522ef8f08ae83d07fead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324022265,&quot;citationText&quot;:&quot;&lt;span style=\&quot;font-family:Times;font-size:13.333333333333332px;color:#000000\&quot;&gt;(King, 1994)&lt;/span&gt;&quot;},&quot;371968706&quot;:{&quot;referencesIds&quot;:[&quot;doc:622522ef8f08ae83d07fead5&quot;,&quot;doc:622018c78f085f4c5ac3c80d&quot;],&quot;referencesOptions&quot;:{&quot;doc:622522ef8f08ae83d07fead5&quot;:{&quot;author&quot;:true,&quot;year&quot;:true,&quot;pageReplace&quot;:&quot;&quot;,&quot;prefix&quot;:&quot;&quot;,&quot;suffix&quot;:&quot;&quot;},&quot;doc:622018c78f085f4c5ac3c80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371968706,&quot;citationText&quot;:&quot;&lt;span style=\&quot;font-family:Times;font-size:13.333333333333332px;color:#000000\&quot;&gt;(Fukurai, 1997; King, 1994)&lt;/span&gt;&quot;},&quot;410872166&quot;:{&quot;referencesIds&quot;:[&quot;doc:622aa35c8f0830391f124e25&quot;],&quot;referencesOptions&quot;:{&quot;doc:622aa35c8f0830391f124e25&quot;:{&quot;author&quot;:true,&quot;year&quot;:false,&quot;pageReplace&quot;:&quot;&quot;,&quot;prefix&quot;:&quot;&quot;,&quot;suffix&quot;:&quot;&quot;}},&quot;hasBrokenReferences&quot;:false,&quot;hasManualEdits&quot;:false,&quot;citationType&quot;:&quot;inline&quot;,&quot;id&quot;:410872166,&quot;citationText&quot;:&quot;&lt;span style=\&quot;font-family:Times;font-size:13.333333333333332px;color:#000000\&quot;&gt;(&lt;i&gt;Quick Facts: Dallas County, Texas.&lt;/i&gt;)&lt;/span&gt;&quot;},&quot;427494096&quot;:{&quot;referencesIds&quot;:[&quot;doc:621057f88f08659ba8d4c99a&quot;],&quot;referencesOptions&quot;:{&quot;doc:621057f88f08659ba8d4c99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427494096,&quot;citationText&quot;:&quot;&lt;span style=\&quot;font-family:Times;font-size:13.333333333333332px;color:#000000\&quot;&gt;(State of Texas Judicial Branch, n.d.)&lt;/span&gt;&quot;},&quot;513078736&quot;:{&quot;referencesIds&quot;:[&quot;doc:62114ac68f08b7acf9f8a6f5&quot;],&quot;referencesOptions&quot;:{&quot;doc:62114ac68f08b7acf9f8a6f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513078736,&quot;citationText&quot;:&quot;&lt;span style=\&quot;font-family:Times;font-size:13.333333333333332px;color:#000000\&quot;&gt;(McGonigle et al., 2005b)&lt;/span&gt;&quot;},&quot;564576444&quot;:{&quot;referencesIds&quot;:[&quot;doc:620ef7c98f08b7acf9f84106&quot;],&quot;referencesOptions&quot;:{&quot;doc:620ef7c98f08b7acf9f841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564576444,&quot;citationText&quot;:&quot;&lt;span style=\&quot;font-family:Times;font-size:13.333333333333332px;color:#000000\&quot;&gt;(Birmingham, 2022)&lt;/span&gt;&quot;},&quot;601843244&quot;:{&quot;referencesIds&quot;:[&quot;doc:61ef6d8a8f089f50f882d571&quot;,&quot;doc:62105c4c8f08659ba8d4caa1&quot;,&quot;doc:61ea0b1a8f082a400d0e986d&quot;,&quot;doc:62114ac68f08b7acf9f8a6f5&quot;],&quot;referencesOptions&quot;:{&quot;doc:61ef6d8a8f089f50f882d571&quot;:{&quot;author&quot;:true,&quot;year&quot;:true,&quot;pageReplace&quot;:&quot;&quot;,&quot;prefix&quot;:&quot;&quot;,&quot;suffix&quot;:&quot;&quot;},&quot;doc:62105c4c8f08659ba8d4caa1&quot;:{&quot;author&quot;:true,&quot;year&quot;:true,&quot;pageReplace&quot;:&quot;&quot;,&quot;prefix&quot;:&quot;&quot;,&quot;suffix&quot;:&quot;&quot;},&quot;doc:61ea0b1a8f082a400d0e986d&quot;:{&quot;author&quot;:true,&quot;year&quot;:true,&quot;pageReplace&quot;:&quot;&quot;,&quot;prefix&quot;:&quot;&quot;,&quot;suffix&quot;:&quot;&quot;},&quot;doc:62114ac68f08b7acf9f8a6f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01843244,&quot;citationText&quot;:&quot;&lt;span style=\&quot;font-family:Times;font-size:13.333333333333332px;color:#000000\&quot;&gt;(Baldus et al., 2012; DeCamp &amp;amp; DeCamp, 2020; Grosso &amp;amp; O'Brien, 2012; McGonigle et al., 2005)&lt;/span&gt;&quot;},&quot;645062730&quot;:{&quot;referencesIds&quot;:[&quot;doc:621138de8f08ea3569c328f6&quot;],&quot;referencesOptions&quot;:{&quot;doc:621138de8f08ea3569c328f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45062730,&quot;citationText&quot;:&quot;&lt;span style=\&quot;font-family:Times;font-size:13.333333333333332px;color:#000000\&quot;&gt;(&lt;i&gt;What to Expect. &lt;/i&gt;n.d.)&lt;/span&gt;&quot;},&quot;686776862&quot;:{&quot;referencesIds&quot;:[&quot;doc:61f72caa8f08b84ec7b3c025&quot;],&quot;referencesOptions&quot;:{&quot;doc:61f72caa8f08b84ec7b3c02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686776862,&quot;citationText&quot;:&quot;&lt;span style=\&quot;font-family:Times;font-size:13.333333333333332px;color:#000000\&quot;&gt;(Gobert, 1988)&lt;/span&gt;&quot;},&quot;761744707&quot;:{&quot;referencesIds&quot;:[&quot;doc:61ea09f38f0889cb6edac7fa&quot;],&quot;referencesOptions&quot;:{&quot;doc:61ea09f38f0889cb6edac7fa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761744707,&quot;citationText&quot;:&quot;&lt;span style=\&quot;font-family:Times;font-size:13.333333333333332px;color:#000000\&quot;&gt;(Anwar et al., 2012)&lt;/span&gt;&quot;},&quot;959143855&quot;:{&quot;referencesIds&quot;:[&quot;doc:62115eed8f08659ba8d4e642&quot;],&quot;referencesOptions&quot;:{&quot;doc:62115eed8f08659ba8d4e64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959143855,&quot;citationText&quot;:&quot;&lt;span style=\&quot;font-family:Times;font-size:13.333333333333332px;color:#000000\&quot;&gt;(&lt;i&gt;Miller-El v. Dretke, 545 U.S. 231 (2005). &lt;/i&gt;n.d.)&lt;/span&gt;&quot;},&quot;1223659425&quot;:{&quot;referencesIds&quot;:[&quot;doc:61ea05448f083a424ac9b723&quot;],&quot;referencesOptions&quot;:{&quot;doc:61ea05448f083a424ac9b723&quot;:{&quot;author&quot;:true,&quot;year&quot;:true,&quot;pageReplace&quot;:&quot;234&quot;,&quot;prefix&quot;:&quot;&quot;,&quot;suffix&quot;:&quot;&quot;}},&quot;hasBrokenReferences&quot;:false,&quot;hasManualEdits&quot;:false,&quot;citationType&quot;:&quot;inline&quot;,&quot;id&quot;:1223659425,&quot;citationText&quot;:&quot;&lt;span style=\&quot;font-family:Times;font-size:13.333333333333332px;color:#000000\&quot;&gt;(Sloan, 2020)&lt;/span&gt;&quot;},&quot;1253708410&quot;:{&quot;referencesIds&quot;:[&quot;doc:622e5a668f088909032b2d6f&quot;],&quot;referencesOptions&quot;:{&quot;doc:622e5a668f088909032b2d6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53708410,&quot;citationText&quot;:&quot;&lt;span style=\&quot;font-family:Times;font-size:13.333333333333332px;color:#000000\&quot;&gt;(Grubb, 1995)&lt;/span&gt;&quot;},&quot;1262658502&quot;:{&quot;referencesIds&quot;:[&quot;doc:61ea09f38f0889cb6edac7fa&quot;,&quot;doc:61ea0b1a8f082a400d0e986d&quot;,&quot;doc:61ea0e63c9e77c0001e9e79b&quot;],&quot;referencesOptions&quot;:{&quot;doc:61ea09f38f0889cb6edac7fa&quot;:{&quot;author&quot;:true,&quot;year&quot;:true,&quot;pageReplace&quot;:&quot;&quot;,&quot;prefix&quot;:&quot;&quot;,&quot;suffix&quot;:&quot;&quot;},&quot;doc:61ea0b1a8f082a400d0e986d&quot;:{&quot;author&quot;:true,&quot;year&quot;:true,&quot;pageReplace&quot;:&quot;&quot;,&quot;prefix&quot;:&quot;&quot;,&quot;suffix&quot;:&quot;&quot;},&quot;doc:61ea0e63c9e77c0001e9e79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262658502,&quot;citationText&quot;:&quot;&lt;span style=\&quot;font-family:Times;font-size:13.333333333333332px;color:#000000\&quot;&gt;(Anwar et al., 2012; DeCamp &amp;amp; DeCamp, 2020; Hans &amp;amp; Jehle, 2003)&lt;/span&gt;&quot;},&quot;1327218974&quot;:{&quot;referencesIds&quot;:[&quot;doc:620ef7c98f08b7acf9f84106&quot;],&quot;referencesOptions&quot;:{&quot;doc:620ef7c98f08b7acf9f841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327218974,&quot;citationText&quot;:&quot;&lt;span style=\&quot;font-family:Times;font-size:13.333333333333332px;color:#000000\&quot;&gt;(Birmingham, 2022)&lt;/span&gt;&quot;},&quot;1376581014&quot;:{&quot;referencesIds&quot;:[&quot;doc:621055228f08e9f01e5c5780&quot;],&quot;referencesOptions&quot;:{&quot;doc:621055228f08e9f01e5c5780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376581014,&quot;citationText&quot;:&quot;&lt;span style=\&quot;font-family:Times;font-size:13.333333333333332px;color:#000000\&quot;&gt;(&lt;i&gt;J.E.B. v. Alabama ex rel T.B. &lt;/i&gt;n.d.)&lt;/span&gt;&quot;},&quot;1388920768&quot;:{&quot;referencesIds&quot;:[&quot;doc:62113a1b8f0843f4e39716e4&quot;],&quot;referencesOptions&quot;:{&quot;doc:62113a1b8f0843f4e39716e4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388920768,&quot;citationText&quot;:&quot;&lt;span style=\&quot;font-family:Times;font-size:13.333333333333332px;color:#000000\&quot;&gt;(Legal Information Institute, n.d.b)&lt;/span&gt;&quot;},&quot;1414527005&quot;:{&quot;referencesIds&quot;:[&quot;doc:621057f88f08659ba8d4c99a&quot;],&quot;referencesOptions&quot;:{&quot;doc:621057f88f08659ba8d4c99a&quot;:{&quot;author&quot;:true,&quot;year&quot;:false,&quot;pageReplace&quot;:&quot;&quot;,&quot;prefix&quot;:&quot;&quot;,&quot;suffix&quot;:&quot;&quot;}},&quot;hasBrokenReferences&quot;:false,&quot;hasManualEdits&quot;:false,&quot;citationType&quot;:&quot;inline&quot;,&quot;id&quot;:1414527005,&quot;citationText&quot;:&quot;&lt;span style=\&quot;font-family:Times;font-size:13.333333333333332px;color:#000000\&quot;&gt;(State of Texas Judicial Branch)&lt;/span&gt;&quot;},&quot;1450353199&quot;:{&quot;referencesIds&quot;:[&quot;doc:61ea0e63c9e77c0001e9e79b&quot;],&quot;referencesOptions&quot;:{&quot;doc:61ea0e63c9e77c0001e9e79b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450353199,&quot;citationText&quot;:&quot;&lt;span style=\&quot;font-family:Times;font-size:13.333333333333332px;color:#000000\&quot;&gt;(Hans &amp;amp; Jehle, 2003)&lt;/span&gt;&quot;},&quot;1479865811&quot;:{&quot;referencesIds&quot;:[&quot;doc:620ef7c98f08b7acf9f84106&quot;],&quot;referencesOptions&quot;:{&quot;doc:620ef7c98f08b7acf9f841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479865811,&quot;citationText&quot;:&quot;&lt;span style=\&quot;font-family:Times;font-size:13.333333333333332px;color:#000000\&quot;&gt;(Birmingham, 2022)&lt;/span&gt;&quot;},&quot;1536156241&quot;:{&quot;referencesIds&quot;:[&quot;doc:62104c088f08dc18942fd9f2&quot;],&quot;referencesOptions&quot;:{&quot;doc:62104c088f08dc18942fd9f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536156241,&quot;citationText&quot;:&quot;&lt;span style=\&quot;font-family:Times;font-size:13.333333333333332px;color:#000000\&quot;&gt;(&lt;i&gt;Georgia v. McCollum. &lt;/i&gt;n.d.)&lt;/span&gt;&quot;},&quot;1615105277&quot;:{&quot;referencesIds&quot;:[&quot;doc:6211397a8f08659ba8d4df45&quot;],&quot;referencesOptions&quot;:{&quot;doc:6211397a8f08659ba8d4df4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615105277,&quot;citationText&quot;:&quot;&lt;span style=\&quot;font-family:Times;font-size:13.333333333333332px;color:#000000\&quot;&gt;(Legal Information Institute, n.d.c)&lt;/span&gt;&quot;},&quot;1727919577&quot;:{&quot;referencesIds&quot;:[&quot;doc:6210533b8f08cbe03df958b9&quot;],&quot;referencesOptions&quot;:{&quot;doc:6210533b8f08cbe03df958b9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27919577,&quot;citationText&quot;:&quot;&lt;span style=\&quot;font-family:Times;font-size:13.333333333333332px;color:#000000\&quot;&gt;(&lt;i&gt;Foster v. Chatman. &lt;/i&gt;n.d.)&lt;/span&gt;&quot;},&quot;1730002304&quot;:{&quot;referencesIds&quot;:[&quot;doc:61f72caa8f08b84ec7b3c025&quot;],&quot;referencesOptions&quot;:{&quot;doc:61f72caa8f08b84ec7b3c02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30002304,&quot;citationText&quot;:&quot;&lt;span style=\&quot;font-family:Times;font-size:13.333333333333332px;color:#000000\&quot;&gt;(Gobert, 1988)&lt;/span&gt;&quot;},&quot;1740849880&quot;:{&quot;referencesIds&quot;:[&quot;doc:62104c8a8f089c98c53a4442&quot;],&quot;referencesOptions&quot;:{&quot;doc:62104c8a8f089c98c53a444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740849880,&quot;citationText&quot;:&quot;&lt;span style=\&quot;font-family:Times;font-size:13.333333333333332px;color:#000000\&quot;&gt;(&lt;i&gt;Batson v. Kentucky. &lt;/i&gt;n.d.)&lt;/span&gt;&quot;},&quot;1846281459&quot;:{&quot;referencesIds&quot;:[&quot;doc:61f72ddb8f0889cb6edce982&quot;],&quot;referencesOptions&quot;:{&quot;doc:61f72ddb8f0889cb6edce982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46281459,&quot;citationText&quot;:&quot;&lt;span style=\&quot;font-family:Times;font-size:13.333333333333332px;color:#000000\&quot;&gt;(Anwar et al., 2014)&lt;/span&gt;&quot;},&quot;1869569436&quot;:{&quot;referencesIds&quot;:[&quot;doc:620ef7c98f08b7acf9f84106&quot;],&quot;referencesOptions&quot;:{&quot;doc:620ef7c98f08b7acf9f841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69569436,&quot;citationText&quot;:&quot;&lt;span style=\&quot;font-family:Times;font-size:13.333333333333332px;color:#000000\&quot;&gt;(Birmingham, 2022)&lt;/span&gt;&quot;},&quot;1891633038&quot;:{&quot;referencesIds&quot;:[&quot;doc:620ef7c98f08b7acf9f84106&quot;],&quot;referencesOptions&quot;:{&quot;doc:620ef7c98f08b7acf9f8410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891633038,&quot;citationText&quot;:&quot;&lt;span style=\&quot;font-family:Times;font-size:13.333333333333332px;color:#000000\&quot;&gt;(Birmingham, 2022)&lt;/span&gt;&quot;},&quot;1922448934&quot;:{&quot;referencesIds&quot;:[&quot;doc:622e43f68f08d79fcb5afe7c&quot;],&quot;referencesOptions&quot;:{&quot;doc:622e43f68f08d79fcb5afe7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22448934,&quot;citationText&quot;:&quot;&lt;span style=\&quot;font-family:Times;font-size:13.333333333333332px;color:#000000\&quot;&gt;(&lt;i&gt;Hernandez v. Texas. &lt;/i&gt;n.d.)&lt;/span&gt;&quot;},&quot;1994187353&quot;:{&quot;referencesIds&quot;:[&quot;doc:622522ef8f08ae83d07fead5&quot;,&quot;doc:622018c78f085f4c5ac3c80d&quot;],&quot;referencesOptions&quot;:{&quot;doc:622522ef8f08ae83d07fead5&quot;:{&quot;author&quot;:true,&quot;year&quot;:true,&quot;pageReplace&quot;:&quot;&quot;,&quot;prefix&quot;:&quot;&quot;,&quot;suffix&quot;:&quot;&quot;},&quot;doc:622018c78f085f4c5ac3c80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1994187353,&quot;citationText&quot;:&quot;&lt;span style=\&quot;font-family:Times;font-size:13.333333333333332px;color:#000000\&quot;&gt;(Fukurai, 1997; King, 1994)&lt;/span&gt;&quot;},&quot;2092221771&quot;:{&quot;referencesIds&quot;:[&quot;doc:620da50b8f08009b2e98aab8&quot;],&quot;referencesOptions&quot;:{&quot;doc:620da50b8f08009b2e98aab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092221771,&quot;citationText&quot;:&quot;&lt;span style=\&quot;font-family:Times;font-size:13.333333333333332px;color:#000000\&quot;&gt;(U.S. Const. amend VI. n.d.)&lt;/span&gt;&quot;},&quot;2124399159&quot;:{&quot;referencesIds&quot;:[&quot;doc:62104d868f08b7acf9f881e3&quot;],&quot;referencesOptions&quot;:{&quot;doc:62104d868f08b7acf9f881e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24399159,&quot;citationText&quot;:&quot;&lt;span style=\&quot;font-family:Times;font-size:13.333333333333332px;color:#000000\&quot;&gt;(&lt;i&gt;Flowers v. Mississippi. &lt;/i&gt;n.d.)&lt;/span&gt;&quot;},&quot;2133211337&quot;:{&quot;referencesIds&quot;:[&quot;doc:61f72ac68f08b02fb3a789f8&quot;],&quot;referencesOptions&quot;:{&quot;doc:61f72ac68f08b02fb3a789f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133211337,&quot;citationText&quot;:&quot;&lt;span style=\&quot;font-family:Times;font-size:13.333333333333332px;color:#000000\&quot;&gt;(Robinson, 1950)&lt;/span&gt;&quot;},&quot;-511217542&quot;:{&quot;referencesIds&quot;:[&quot;doc:6224fb958f089d61b51b608d&quot;],&quot;referencesOptions&quot;:{&quot;doc:6224fb958f089d61b51b608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11217542,&quot;citationText&quot;:&quot;&lt;span style=\&quot;font-family:Times;font-size:13.333333333333332px;color:#000000\&quot;&gt;(Government Code Chapter 62. Petit Juries, n.d.)&lt;/span&gt;&quot;},&quot;-1227601083&quot;:{&quot;referencesIds&quot;:[&quot;doc:622e5d508f08cc651bab7683&quot;],&quot;referencesOptions&quot;:{&quot;doc:622e5d508f08cc651bab7683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27601083,&quot;citationText&quot;:&quot;&lt;span style=\&quot;font-family:Times;font-size:13.333333333333332px;color:#000000\&quot;&gt;(Smith, 1998)&lt;/span&gt;&quot;},&quot;-1887402560&quot;:{&quot;referencesIds&quot;:[&quot;doc:61ea0b1a8f082a400d0e986d&quot;],&quot;referencesOptions&quot;:{&quot;doc:61ea0b1a8f082a400d0e986d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887402560,&quot;citationText&quot;:&quot;&lt;span style=\&quot;font-family:Times;font-size:13.333333333333332px;color:#000000\&quot;&gt;(DeCamp &amp;amp; DeCamp, 2020)&lt;/span&gt;&quot;},&quot;-1570411517&quot;:{&quot;referencesIds&quot;:[&quot;doc:622cfb328f08201421a9c6f1&quot;],&quot;referencesOptions&quot;:{&quot;doc:622cfb328f08201421a9c6f1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570411517,&quot;citationText&quot;:&quot;&lt;span style=\&quot;font-family:Times;font-size:13.333333333333332px;color:#000000\&quot;&gt;(&lt;i&gt;Ballard v. United States, 329 U.S. 187 (1946). &lt;/i&gt;n.d.)&lt;/span&gt;&quot;},&quot;-1120907113&quot;:{&quot;referencesIds&quot;:[&quot;doc:61f72ac68f08b02fb3a789f8&quot;],&quot;referencesOptions&quot;:{&quot;doc:61f72ac68f08b02fb3a789f8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120907113,&quot;citationText&quot;:&quot;&lt;span style=\&quot;font-family:Times;font-size:13.333333333333332px;color:#000000\&quot;&gt;(Robinson, 1950)&lt;/span&gt;&quot;},&quot;-543213599&quot;:{&quot;referencesIds&quot;:[&quot;doc:622e43f68f08d79fcb5afe7c&quot;],&quot;referencesOptions&quot;:{&quot;doc:622e43f68f08d79fcb5afe7c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543213599,&quot;citationText&quot;:&quot;&lt;span style=\&quot;font-family:Times;font-size:13.333333333333332px;color:#000000\&quot;&gt;(&lt;i&gt;Hernandez v. Texas. &lt;/i&gt;n.d.)&lt;/span&gt;&quot;},&quot;-114211176&quot;:{&quot;referencesIds&quot;:[&quot;doc:6225819a8f08ae83d0800546&quot;],&quot;referencesOptions&quot;:{&quot;doc:6225819a8f08ae83d0800546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14211176,&quot;citationText&quot;:&quot;&lt;span style=\&quot;font-family:Times;font-size:13.333333333333332px;color:#000000\&quot;&gt;(McHugh, 2013)&lt;/span&gt;&quot;},&quot;-1228522369&quot;:{&quot;referencesIds&quot;:[&quot;doc:622aa35c8f0830391f124e25&quot;],&quot;referencesOptions&quot;:{&quot;doc:622aa35c8f0830391f124e2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228522369,&quot;citationText&quot;:&quot;&lt;span style=\&quot;font-family:Times;font-size:13.333333333333332px;color:#000000\&quot;&gt;(&lt;i&gt;Quick Facts: Dallas County, Texas. &lt;/i&gt;)&lt;/span&gt;&quot;},&quot;-142747766&quot;:{&quot;referencesIds&quot;:[&quot;doc:622aa35c8f0830391f124e25&quot;],&quot;referencesOptions&quot;:{&quot;doc:622aa35c8f0830391f124e25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-142747766,&quot;citationText&quot;:&quot;&lt;span style=\&quot;font-family:Times;font-size:13.333333333333332px;color:#000000\&quot;&gt;(&lt;i&gt;Quick Facts: Dallas County, Texas. &lt;/i&gt;)&lt;/span&gt;&quot;}}"/>
    <we:property name="currentStyle" value="{&quot;id&quot;:&quot;4377&quot;,&quot;styleType&quot;:&quot;refworks&quot;,&quot;name&quot;:&quot;APA 7th - No Case Changes (No Title Casing), DOI: https://&quot;,&quot;isInstitutional&quot;:false,&quot;citeStyle&quot;:&quot;INTEXT_ONLY&quot;,&quot;isSorted&quot;:true,&quot;usesNumbers&quot;:false,&quot;authorDisambiguation&quot;:&quot;surname_firstname&quot;}"/>
    <we:property name="formatForFootnotesEnabled" value="&quot;formatForFootnotesDisabled&quot;"/>
    <we:property name="rcm.version" value="2"/>
    <we:property name="rw.control.unlocked" value="true"/>
    <we:property name="rw.officeVersion" value="&quot;1.3&quot;"/>
    <we:property name="rw.subscriberId" value="&quot;0&quot;"/>
    <we:property name="rw.userId" value="&quot;user:5522e343e4b046356cded568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USC</b:Tag>
    <b:SourceType>Misc</b:SourceType>
    <b:Guid>{3FD7647E-3C90-344D-AB42-D5ED1D6EC6D2}</b:Guid>
    <b:PublicationTitle>U.S. Const. amend. VI</b:PublicationTitle>
    <b:RefOrder>1</b:RefOrder>
  </b:Source>
</b:Sources>
</file>

<file path=customXml/itemProps1.xml><?xml version="1.0" encoding="utf-8"?>
<ds:datastoreItem xmlns:ds="http://schemas.openxmlformats.org/officeDocument/2006/customXml" ds:itemID="{B9F5E84B-2783-8240-9428-8CB9D7FED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E:\Dokumente und Einstellungen\Kramer.SPRINGER-SBM\Desktop\in here\AuthorsInstructions\Wordnew\trial.dot</Template>
  <TotalTime>56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sv-lncs</vt:lpstr>
    </vt:vector>
  </TitlesOfParts>
  <Company>Springer Verlag GmbH &amp; Co.KG</Company>
  <LinksUpToDate>false</LinksUpToDate>
  <CharactersWithSpaces>3725</CharactersWithSpaces>
  <SharedDoc>false</SharedDoc>
  <HLinks>
    <vt:vector size="126" baseType="variant">
      <vt:variant>
        <vt:i4>1638460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_Toc100498421</vt:lpwstr>
      </vt:variant>
      <vt:variant>
        <vt:i4>1638460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_Toc100498420</vt:lpwstr>
      </vt:variant>
      <vt:variant>
        <vt:i4>1703996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_Toc100498419</vt:lpwstr>
      </vt:variant>
      <vt:variant>
        <vt:i4>1703996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_Toc100498418</vt:lpwstr>
      </vt:variant>
      <vt:variant>
        <vt:i4>4522068</vt:i4>
      </vt:variant>
      <vt:variant>
        <vt:i4>84</vt:i4>
      </vt:variant>
      <vt:variant>
        <vt:i4>0</vt:i4>
      </vt:variant>
      <vt:variant>
        <vt:i4>5</vt:i4>
      </vt:variant>
      <vt:variant>
        <vt:lpwstr>https://www.dallascounty.org/departments/juryservices/juryserv-expect.php</vt:lpwstr>
      </vt:variant>
      <vt:variant>
        <vt:lpwstr/>
      </vt:variant>
      <vt:variant>
        <vt:i4>721012</vt:i4>
      </vt:variant>
      <vt:variant>
        <vt:i4>81</vt:i4>
      </vt:variant>
      <vt:variant>
        <vt:i4>0</vt:i4>
      </vt:variant>
      <vt:variant>
        <vt:i4>5</vt:i4>
      </vt:variant>
      <vt:variant>
        <vt:lpwstr>https://data.census.gov/cedsci/all?q=United%20States&amp;g=0400000US48%248600000_0500000US48113%248600000&amp;d=ACS%205-Year%20Estimates%20Detailed%20Tables</vt:lpwstr>
      </vt:variant>
      <vt:variant>
        <vt:lpwstr/>
      </vt:variant>
      <vt:variant>
        <vt:i4>393293</vt:i4>
      </vt:variant>
      <vt:variant>
        <vt:i4>78</vt:i4>
      </vt:variant>
      <vt:variant>
        <vt:i4>0</vt:i4>
      </vt:variant>
      <vt:variant>
        <vt:i4>5</vt:i4>
      </vt:variant>
      <vt:variant>
        <vt:lpwstr>https://www.txcourts.gov/about-texas-courts/juror-information/jury-service-in-texas/</vt:lpwstr>
      </vt:variant>
      <vt:variant>
        <vt:lpwstr/>
      </vt:variant>
      <vt:variant>
        <vt:i4>7798833</vt:i4>
      </vt:variant>
      <vt:variant>
        <vt:i4>75</vt:i4>
      </vt:variant>
      <vt:variant>
        <vt:i4>0</vt:i4>
      </vt:variant>
      <vt:variant>
        <vt:i4>5</vt:i4>
      </vt:variant>
      <vt:variant>
        <vt:lpwstr>https://www.census.gov/quickfacts/dallascountytexas</vt:lpwstr>
      </vt:variant>
      <vt:variant>
        <vt:lpwstr/>
      </vt:variant>
      <vt:variant>
        <vt:i4>1638472</vt:i4>
      </vt:variant>
      <vt:variant>
        <vt:i4>72</vt:i4>
      </vt:variant>
      <vt:variant>
        <vt:i4>0</vt:i4>
      </vt:variant>
      <vt:variant>
        <vt:i4>5</vt:i4>
      </vt:variant>
      <vt:variant>
        <vt:lpwstr>https://supreme.justia.com/cases/federal/us/545/231/</vt:lpwstr>
      </vt:variant>
      <vt:variant>
        <vt:lpwstr/>
      </vt:variant>
      <vt:variant>
        <vt:i4>6946920</vt:i4>
      </vt:variant>
      <vt:variant>
        <vt:i4>69</vt:i4>
      </vt:variant>
      <vt:variant>
        <vt:i4>0</vt:i4>
      </vt:variant>
      <vt:variant>
        <vt:i4>5</vt:i4>
      </vt:variant>
      <vt:variant>
        <vt:lpwstr>https://infoweb-newsbank-com.proxy.libraries.smu.edu/apps/news/openurl?ctx_ver=z39.88-2004&amp;rft_id=info%3Asid/infoweb.newsbank.com&amp;svc_dat=AWNB&amp;req_dat=0F10BFFB12A51BCE&amp;rft_val_format=info%3Aofi/fmt%3Akev%3Amtx%3Actx&amp;rft_dat=document_id%3Anews%252F10C28A8998CD4610</vt:lpwstr>
      </vt:variant>
      <vt:variant>
        <vt:lpwstr/>
      </vt:variant>
      <vt:variant>
        <vt:i4>5111925</vt:i4>
      </vt:variant>
      <vt:variant>
        <vt:i4>66</vt:i4>
      </vt:variant>
      <vt:variant>
        <vt:i4>0</vt:i4>
      </vt:variant>
      <vt:variant>
        <vt:i4>5</vt:i4>
      </vt:variant>
      <vt:variant>
        <vt:lpwstr>https://www.law.cornell.edu/wex/voir_dire</vt:lpwstr>
      </vt:variant>
      <vt:variant>
        <vt:lpwstr/>
      </vt:variant>
      <vt:variant>
        <vt:i4>4587628</vt:i4>
      </vt:variant>
      <vt:variant>
        <vt:i4>63</vt:i4>
      </vt:variant>
      <vt:variant>
        <vt:i4>0</vt:i4>
      </vt:variant>
      <vt:variant>
        <vt:i4>5</vt:i4>
      </vt:variant>
      <vt:variant>
        <vt:lpwstr>https://www.law.cornell.edu/wex/peremptory_challenge</vt:lpwstr>
      </vt:variant>
      <vt:variant>
        <vt:lpwstr/>
      </vt:variant>
      <vt:variant>
        <vt:i4>6029436</vt:i4>
      </vt:variant>
      <vt:variant>
        <vt:i4>60</vt:i4>
      </vt:variant>
      <vt:variant>
        <vt:i4>0</vt:i4>
      </vt:variant>
      <vt:variant>
        <vt:i4>5</vt:i4>
      </vt:variant>
      <vt:variant>
        <vt:lpwstr>https://www.law.cornell.edu/wex/batson_challenge</vt:lpwstr>
      </vt:variant>
      <vt:variant>
        <vt:lpwstr/>
      </vt:variant>
      <vt:variant>
        <vt:i4>3604542</vt:i4>
      </vt:variant>
      <vt:variant>
        <vt:i4>57</vt:i4>
      </vt:variant>
      <vt:variant>
        <vt:i4>0</vt:i4>
      </vt:variant>
      <vt:variant>
        <vt:i4>5</vt:i4>
      </vt:variant>
      <vt:variant>
        <vt:lpwstr>https://www.oyez.org/cases/1993/92-1239</vt:lpwstr>
      </vt:variant>
      <vt:variant>
        <vt:lpwstr/>
      </vt:variant>
      <vt:variant>
        <vt:i4>4456517</vt:i4>
      </vt:variant>
      <vt:variant>
        <vt:i4>54</vt:i4>
      </vt:variant>
      <vt:variant>
        <vt:i4>0</vt:i4>
      </vt:variant>
      <vt:variant>
        <vt:i4>5</vt:i4>
      </vt:variant>
      <vt:variant>
        <vt:lpwstr>https://www.oyez.org/cases/1940-1955/347us475</vt:lpwstr>
      </vt:variant>
      <vt:variant>
        <vt:lpwstr/>
      </vt:variant>
      <vt:variant>
        <vt:i4>5636186</vt:i4>
      </vt:variant>
      <vt:variant>
        <vt:i4>51</vt:i4>
      </vt:variant>
      <vt:variant>
        <vt:i4>0</vt:i4>
      </vt:variant>
      <vt:variant>
        <vt:i4>5</vt:i4>
      </vt:variant>
      <vt:variant>
        <vt:lpwstr>https://statutes.capitol.texas.gov/Docs/GV/htm/GV.62.htm</vt:lpwstr>
      </vt:variant>
      <vt:variant>
        <vt:lpwstr/>
      </vt:variant>
      <vt:variant>
        <vt:i4>3604537</vt:i4>
      </vt:variant>
      <vt:variant>
        <vt:i4>48</vt:i4>
      </vt:variant>
      <vt:variant>
        <vt:i4>0</vt:i4>
      </vt:variant>
      <vt:variant>
        <vt:i4>5</vt:i4>
      </vt:variant>
      <vt:variant>
        <vt:lpwstr>https://www.oyez.org/cases/1991/91-372</vt:lpwstr>
      </vt:variant>
      <vt:variant>
        <vt:lpwstr/>
      </vt:variant>
      <vt:variant>
        <vt:i4>3407928</vt:i4>
      </vt:variant>
      <vt:variant>
        <vt:i4>45</vt:i4>
      </vt:variant>
      <vt:variant>
        <vt:i4>0</vt:i4>
      </vt:variant>
      <vt:variant>
        <vt:i4>5</vt:i4>
      </vt:variant>
      <vt:variant>
        <vt:lpwstr>https://www.oyez.org/cases/2015/14-8349</vt:lpwstr>
      </vt:variant>
      <vt:variant>
        <vt:lpwstr/>
      </vt:variant>
      <vt:variant>
        <vt:i4>3473459</vt:i4>
      </vt:variant>
      <vt:variant>
        <vt:i4>42</vt:i4>
      </vt:variant>
      <vt:variant>
        <vt:i4>0</vt:i4>
      </vt:variant>
      <vt:variant>
        <vt:i4>5</vt:i4>
      </vt:variant>
      <vt:variant>
        <vt:lpwstr>https://www.oyez.org/cases/2018/17-9572</vt:lpwstr>
      </vt:variant>
      <vt:variant>
        <vt:lpwstr/>
      </vt:variant>
      <vt:variant>
        <vt:i4>3276857</vt:i4>
      </vt:variant>
      <vt:variant>
        <vt:i4>39</vt:i4>
      </vt:variant>
      <vt:variant>
        <vt:i4>0</vt:i4>
      </vt:variant>
      <vt:variant>
        <vt:i4>5</vt:i4>
      </vt:variant>
      <vt:variant>
        <vt:lpwstr>https://www.oyez.org/cases/1985/84-6263</vt:lpwstr>
      </vt:variant>
      <vt:variant>
        <vt:lpwstr/>
      </vt:variant>
      <vt:variant>
        <vt:i4>1310791</vt:i4>
      </vt:variant>
      <vt:variant>
        <vt:i4>36</vt:i4>
      </vt:variant>
      <vt:variant>
        <vt:i4>0</vt:i4>
      </vt:variant>
      <vt:variant>
        <vt:i4>5</vt:i4>
      </vt:variant>
      <vt:variant>
        <vt:lpwstr>https://supreme.justia.com/cases/federal/us/329/187/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subject/>
  <dc:creator>Springer-SBM</dc:creator>
  <cp:keywords/>
  <dc:description>Copyright Springer-Verlag Heidelberg Berlin 2002</dc:description>
  <cp:lastModifiedBy>Farrow, Matt</cp:lastModifiedBy>
  <cp:revision>7</cp:revision>
  <cp:lastPrinted>2006-03-24T23:58:00Z</cp:lastPrinted>
  <dcterms:created xsi:type="dcterms:W3CDTF">2022-07-19T15:20:00Z</dcterms:created>
  <dcterms:modified xsi:type="dcterms:W3CDTF">2022-07-22T00:38:00Z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user:61de2f718f082948ac6d5975</vt:lpwstr>
  </property>
  <property fmtid="{D5CDD505-2E9C-101B-9397-08002B2CF9AE}" pid="3" name="WnCSubscriberId">
    <vt:lpwstr>0</vt:lpwstr>
  </property>
  <property fmtid="{D5CDD505-2E9C-101B-9397-08002B2CF9AE}" pid="4" name="WnCOutputStyleId">
    <vt:lpwstr>4376</vt:lpwstr>
  </property>
  <property fmtid="{D5CDD505-2E9C-101B-9397-08002B2CF9AE}" pid="5" name="RWProductId">
    <vt:lpwstr>Flow</vt:lpwstr>
  </property>
  <property fmtid="{D5CDD505-2E9C-101B-9397-08002B2CF9AE}" pid="6" name="RWProjectId">
    <vt:lpwstr>ap:61de2f718f082948ac6d5976</vt:lpwstr>
  </property>
</Properties>
</file>